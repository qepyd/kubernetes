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CB8D9" w14:textId="74FD3ED8" w:rsidR="000477A5" w:rsidRPr="0023458E" w:rsidRDefault="000477A5" w:rsidP="000477A5">
      <w:pPr>
        <w:spacing w:after="163"/>
        <w:ind w:left="48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t>K</w:t>
      </w:r>
      <w:r w:rsidR="004200E8">
        <w:rPr>
          <w:rFonts w:asciiTheme="majorEastAsia" w:eastAsiaTheme="majorEastAsia" w:hAnsiTheme="majorEastAsia"/>
          <w:b/>
          <w:sz w:val="44"/>
          <w:szCs w:val="44"/>
        </w:rPr>
        <w:t>ubernetes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中的</w:t>
      </w:r>
      <w:r w:rsidR="004200E8">
        <w:rPr>
          <w:rFonts w:asciiTheme="majorEastAsia" w:eastAsiaTheme="majorEastAsia" w:hAnsiTheme="majorEastAsia" w:hint="eastAsia"/>
          <w:b/>
          <w:sz w:val="44"/>
          <w:szCs w:val="44"/>
        </w:rPr>
        <w:t>标准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资源之</w:t>
      </w:r>
      <w:r w:rsidR="00B03857">
        <w:rPr>
          <w:rFonts w:asciiTheme="majorEastAsia" w:eastAsiaTheme="majorEastAsia" w:hAnsiTheme="majorEastAsia"/>
          <w:b/>
          <w:sz w:val="44"/>
          <w:szCs w:val="44"/>
        </w:rPr>
        <w:t>namespaces</w:t>
      </w:r>
    </w:p>
    <w:p w14:paraId="18CC1ACD" w14:textId="77777777" w:rsidR="000477A5" w:rsidRDefault="000477A5" w:rsidP="00175532">
      <w:pPr>
        <w:spacing w:after="163"/>
        <w:ind w:left="480"/>
      </w:pPr>
    </w:p>
    <w:p w14:paraId="7A8A9697" w14:textId="77777777" w:rsidR="000477A5" w:rsidRDefault="000477A5" w:rsidP="000477A5">
      <w:pPr>
        <w:spacing w:after="163"/>
        <w:ind w:left="480" w:firstLine="480"/>
      </w:pPr>
    </w:p>
    <w:p w14:paraId="31C02188" w14:textId="77777777" w:rsidR="000477A5" w:rsidRDefault="000477A5" w:rsidP="000477A5">
      <w:pPr>
        <w:spacing w:after="163"/>
        <w:ind w:left="480" w:firstLine="480"/>
      </w:pPr>
    </w:p>
    <w:p w14:paraId="32D32FDB" w14:textId="77777777" w:rsidR="000477A5" w:rsidRDefault="000477A5" w:rsidP="000477A5">
      <w:pPr>
        <w:spacing w:after="163"/>
        <w:ind w:left="480" w:firstLine="480"/>
      </w:pPr>
    </w:p>
    <w:p w14:paraId="6ADFA90A" w14:textId="77777777" w:rsidR="000477A5" w:rsidRDefault="000477A5" w:rsidP="000477A5">
      <w:pPr>
        <w:spacing w:after="163"/>
        <w:ind w:left="480" w:firstLine="480"/>
      </w:pPr>
    </w:p>
    <w:p w14:paraId="2164E596" w14:textId="77777777" w:rsidR="000477A5" w:rsidRDefault="000477A5" w:rsidP="000477A5">
      <w:pPr>
        <w:spacing w:after="163"/>
        <w:ind w:left="480" w:firstLine="480"/>
      </w:pPr>
    </w:p>
    <w:p w14:paraId="36C87632" w14:textId="77777777" w:rsidR="000477A5" w:rsidRDefault="000477A5" w:rsidP="000477A5">
      <w:pPr>
        <w:spacing w:after="163"/>
        <w:ind w:left="480" w:firstLine="480"/>
      </w:pPr>
    </w:p>
    <w:p w14:paraId="436B39AD" w14:textId="77777777" w:rsidR="000477A5" w:rsidRDefault="000477A5" w:rsidP="000477A5">
      <w:pPr>
        <w:spacing w:after="163"/>
        <w:ind w:left="480" w:firstLine="480"/>
      </w:pPr>
    </w:p>
    <w:p w14:paraId="03906FB4" w14:textId="77777777" w:rsidR="000477A5" w:rsidRPr="00752CC5" w:rsidRDefault="000477A5" w:rsidP="000477A5">
      <w:pPr>
        <w:spacing w:after="163"/>
        <w:ind w:left="480" w:firstLine="480"/>
      </w:pPr>
    </w:p>
    <w:p w14:paraId="5719F54D" w14:textId="77777777" w:rsidR="000477A5" w:rsidRDefault="000477A5" w:rsidP="000477A5">
      <w:pPr>
        <w:spacing w:after="163"/>
        <w:ind w:left="480" w:firstLine="480"/>
      </w:pPr>
    </w:p>
    <w:p w14:paraId="19E46B8F" w14:textId="77777777" w:rsidR="000477A5" w:rsidRDefault="000477A5" w:rsidP="000477A5">
      <w:pPr>
        <w:widowControl/>
        <w:spacing w:after="163"/>
        <w:ind w:left="48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1"/>
          <w:lang w:val="zh-CN"/>
        </w:rPr>
        <w:id w:val="-1101173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FF0598" w14:textId="77777777" w:rsidR="000477A5" w:rsidRPr="0019049D" w:rsidRDefault="000477A5" w:rsidP="000477A5">
          <w:pPr>
            <w:pStyle w:val="TOC"/>
            <w:spacing w:after="163"/>
            <w:ind w:firstLine="480"/>
            <w:jc w:val="center"/>
            <w:rPr>
              <w:b/>
              <w:bCs/>
            </w:rPr>
          </w:pPr>
          <w:r w:rsidRPr="0019049D">
            <w:rPr>
              <w:b/>
              <w:bCs/>
              <w:lang w:val="zh-CN"/>
            </w:rPr>
            <w:t>目</w:t>
          </w:r>
          <w:r>
            <w:rPr>
              <w:rFonts w:hint="eastAsia"/>
              <w:b/>
              <w:bCs/>
              <w:lang w:val="zh-CN"/>
            </w:rPr>
            <w:t xml:space="preserve"> </w:t>
          </w:r>
          <w:r>
            <w:rPr>
              <w:b/>
              <w:bCs/>
              <w:lang w:val="zh-CN"/>
            </w:rPr>
            <w:t xml:space="preserve"> </w:t>
          </w:r>
          <w:r>
            <w:rPr>
              <w:rFonts w:hint="eastAsia"/>
              <w:b/>
              <w:bCs/>
              <w:lang w:val="zh-CN"/>
            </w:rPr>
            <w:t xml:space="preserve"> </w:t>
          </w:r>
          <w:r w:rsidRPr="0019049D">
            <w:rPr>
              <w:b/>
              <w:bCs/>
              <w:lang w:val="zh-CN"/>
            </w:rPr>
            <w:t>录</w:t>
          </w:r>
          <w:bookmarkStart w:id="0" w:name="_GoBack"/>
          <w:bookmarkEnd w:id="0"/>
        </w:p>
        <w:p w14:paraId="560F7327" w14:textId="3B960218" w:rsidR="00EC31B6" w:rsidRDefault="00DD2FAE">
          <w:pPr>
            <w:pStyle w:val="TOC1"/>
            <w:tabs>
              <w:tab w:val="right" w:leader="dot" w:pos="9736"/>
            </w:tabs>
            <w:spacing w:before="163"/>
            <w:ind w:left="480"/>
            <w:rPr>
              <w:rFonts w:asciiTheme="minorHAnsi"/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5518723" w:history="1">
            <w:r w:rsidR="00EC31B6" w:rsidRPr="00592C37">
              <w:rPr>
                <w:rStyle w:val="a8"/>
                <w:noProof/>
              </w:rPr>
              <w:t>第1章 namespaces资源</w:t>
            </w:r>
            <w:r w:rsidR="00EC31B6">
              <w:rPr>
                <w:noProof/>
                <w:webHidden/>
              </w:rPr>
              <w:tab/>
            </w:r>
            <w:r w:rsidR="00EC31B6">
              <w:rPr>
                <w:noProof/>
                <w:webHidden/>
              </w:rPr>
              <w:fldChar w:fldCharType="begin"/>
            </w:r>
            <w:r w:rsidR="00EC31B6">
              <w:rPr>
                <w:noProof/>
                <w:webHidden/>
              </w:rPr>
              <w:instrText xml:space="preserve"> PAGEREF _Toc185518723 \h </w:instrText>
            </w:r>
            <w:r w:rsidR="00EC31B6">
              <w:rPr>
                <w:noProof/>
                <w:webHidden/>
              </w:rPr>
            </w:r>
            <w:r w:rsidR="00EC31B6">
              <w:rPr>
                <w:noProof/>
                <w:webHidden/>
              </w:rPr>
              <w:fldChar w:fldCharType="separate"/>
            </w:r>
            <w:r w:rsidR="00EC31B6">
              <w:rPr>
                <w:noProof/>
                <w:webHidden/>
              </w:rPr>
              <w:t>1</w:t>
            </w:r>
            <w:r w:rsidR="00EC31B6">
              <w:rPr>
                <w:noProof/>
                <w:webHidden/>
              </w:rPr>
              <w:fldChar w:fldCharType="end"/>
            </w:r>
          </w:hyperlink>
        </w:p>
        <w:p w14:paraId="29C17A82" w14:textId="0E0E1ACC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24" w:history="1">
            <w:r w:rsidRPr="00592C37">
              <w:rPr>
                <w:rStyle w:val="a8"/>
                <w:noProof/>
              </w:rPr>
              <w:t>1.1 我的kubernetes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90CF" w14:textId="378AFC13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25" w:history="1">
            <w:r w:rsidRPr="00592C37">
              <w:rPr>
                <w:rStyle w:val="a8"/>
                <w:noProof/>
              </w:rPr>
              <w:t>1.2 基于实践理解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4F41" w14:textId="3508DD6E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26" w:history="1">
            <w:r w:rsidRPr="00592C37">
              <w:rPr>
                <w:rStyle w:val="a8"/>
                <w:noProof/>
              </w:rPr>
              <w:t>1.3 命名空间作用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6CC5" w14:textId="157608A0" w:rsidR="00EC31B6" w:rsidRDefault="00EC31B6">
          <w:pPr>
            <w:pStyle w:val="TOC1"/>
            <w:tabs>
              <w:tab w:val="right" w:leader="dot" w:pos="9736"/>
            </w:tabs>
            <w:spacing w:before="163"/>
            <w:ind w:left="480"/>
            <w:rPr>
              <w:rFonts w:asciiTheme="minorHAnsi"/>
              <w:b w:val="0"/>
              <w:noProof/>
              <w:sz w:val="21"/>
              <w:szCs w:val="22"/>
            </w:rPr>
          </w:pPr>
          <w:hyperlink w:anchor="_Toc185518727" w:history="1">
            <w:r w:rsidRPr="00592C37">
              <w:rPr>
                <w:rStyle w:val="a8"/>
                <w:noProof/>
              </w:rPr>
              <w:t>第2章 相关概念的引入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B9A94" w14:textId="2D9E9133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28" w:history="1">
            <w:r w:rsidRPr="00592C37">
              <w:rPr>
                <w:rStyle w:val="a8"/>
                <w:noProof/>
              </w:rPr>
              <w:t>2.1 资源的API规范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17DF" w14:textId="57D38184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29" w:history="1">
            <w:r w:rsidRPr="00592C37">
              <w:rPr>
                <w:rStyle w:val="a8"/>
                <w:noProof/>
              </w:rPr>
              <w:t>2.2 资源的apiversion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CCBD" w14:textId="6E4638C2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30" w:history="1">
            <w:r w:rsidRPr="00592C37">
              <w:rPr>
                <w:rStyle w:val="a8"/>
                <w:noProof/>
              </w:rPr>
              <w:t>2.3 资源的kind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128D" w14:textId="03E5989D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31" w:history="1">
            <w:r w:rsidRPr="00592C37">
              <w:rPr>
                <w:rStyle w:val="a8"/>
                <w:noProof/>
              </w:rPr>
              <w:t>2.4 资源的metadata之namespace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8549" w14:textId="60B4B97B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32" w:history="1">
            <w:r w:rsidRPr="00592C37">
              <w:rPr>
                <w:rStyle w:val="a8"/>
                <w:noProof/>
              </w:rPr>
              <w:t>2.5 资源的metadata之name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2818" w14:textId="54E197BA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33" w:history="1">
            <w:r w:rsidRPr="00592C37">
              <w:rPr>
                <w:rStyle w:val="a8"/>
                <w:noProof/>
              </w:rPr>
              <w:t>2.6 资源的metadata之uid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142F" w14:textId="342661EC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34" w:history="1">
            <w:r w:rsidRPr="00592C37">
              <w:rPr>
                <w:rStyle w:val="a8"/>
                <w:noProof/>
              </w:rPr>
              <w:t>2.7 资源的metadata之labels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2578" w14:textId="3F2697FA" w:rsidR="00EC31B6" w:rsidRDefault="00EC31B6">
          <w:pPr>
            <w:pStyle w:val="TOC3"/>
            <w:tabs>
              <w:tab w:val="right" w:leader="dot" w:pos="9736"/>
            </w:tabs>
            <w:ind w:firstLine="1260"/>
            <w:rPr>
              <w:rFonts w:asciiTheme="minorHAnsi"/>
              <w:noProof/>
              <w:szCs w:val="22"/>
            </w:rPr>
          </w:pPr>
          <w:hyperlink w:anchor="_Toc185518735" w:history="1">
            <w:r w:rsidRPr="00592C37">
              <w:rPr>
                <w:rStyle w:val="a8"/>
                <w:noProof/>
              </w:rPr>
              <w:t>2.7.1 创建目录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30A1" w14:textId="71C23478" w:rsidR="00EC31B6" w:rsidRDefault="00EC31B6">
          <w:pPr>
            <w:pStyle w:val="TOC3"/>
            <w:tabs>
              <w:tab w:val="right" w:leader="dot" w:pos="9736"/>
            </w:tabs>
            <w:ind w:firstLine="1260"/>
            <w:rPr>
              <w:rFonts w:asciiTheme="minorHAnsi"/>
              <w:noProof/>
              <w:szCs w:val="22"/>
            </w:rPr>
          </w:pPr>
          <w:hyperlink w:anchor="_Toc185518736" w:history="1">
            <w:r w:rsidRPr="00592C37">
              <w:rPr>
                <w:rStyle w:val="a8"/>
                <w:noProof/>
              </w:rPr>
              <w:t>2.7.2 标签介绍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67A2" w14:textId="27105DC2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37" w:history="1">
            <w:r w:rsidRPr="00592C37">
              <w:rPr>
                <w:rStyle w:val="a8"/>
                <w:noProof/>
              </w:rPr>
              <w:t xml:space="preserve">2.7.2.1 </w:t>
            </w:r>
            <w:r w:rsidRPr="00592C37">
              <w:rPr>
                <w:rStyle w:val="a8"/>
                <w:noProof/>
              </w:rPr>
              <w:t>基本的说明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6ED9" w14:textId="165C7F27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38" w:history="1">
            <w:r w:rsidRPr="00592C37">
              <w:rPr>
                <w:rStyle w:val="a8"/>
                <w:noProof/>
              </w:rPr>
              <w:t xml:space="preserve">2.7.2.2 </w:t>
            </w:r>
            <w:r w:rsidRPr="00592C37">
              <w:rPr>
                <w:rStyle w:val="a8"/>
                <w:noProof/>
              </w:rPr>
              <w:t>标签的组成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28C3" w14:textId="2865F970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39" w:history="1">
            <w:r w:rsidRPr="00592C37">
              <w:rPr>
                <w:rStyle w:val="a8"/>
                <w:noProof/>
              </w:rPr>
              <w:t xml:space="preserve">2.7.2.3 </w:t>
            </w:r>
            <w:r w:rsidRPr="00592C37">
              <w:rPr>
                <w:rStyle w:val="a8"/>
                <w:noProof/>
              </w:rPr>
              <w:t>标签的管理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A7F1" w14:textId="55C0FD40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40" w:history="1">
            <w:r w:rsidRPr="00592C37">
              <w:rPr>
                <w:rStyle w:val="a8"/>
                <w:noProof/>
              </w:rPr>
              <w:t xml:space="preserve">2.7.2.4 </w:t>
            </w:r>
            <w:r w:rsidRPr="00592C37">
              <w:rPr>
                <w:rStyle w:val="a8"/>
                <w:noProof/>
              </w:rPr>
              <w:t>标签的匹配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9FFE" w14:textId="43C13963" w:rsidR="00EC31B6" w:rsidRDefault="00EC31B6">
          <w:pPr>
            <w:pStyle w:val="TOC3"/>
            <w:tabs>
              <w:tab w:val="right" w:leader="dot" w:pos="9736"/>
            </w:tabs>
            <w:ind w:firstLine="1260"/>
            <w:rPr>
              <w:rFonts w:asciiTheme="minorHAnsi"/>
              <w:noProof/>
              <w:szCs w:val="22"/>
            </w:rPr>
          </w:pPr>
          <w:hyperlink w:anchor="_Toc185518741" w:history="1">
            <w:r w:rsidRPr="00592C37">
              <w:rPr>
                <w:rStyle w:val="a8"/>
                <w:noProof/>
              </w:rPr>
              <w:t>2.7.3 标签实践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AC23" w14:textId="3F8CF581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42" w:history="1">
            <w:r w:rsidRPr="00592C37">
              <w:rPr>
                <w:rStyle w:val="a8"/>
                <w:noProof/>
              </w:rPr>
              <w:t xml:space="preserve">2.7.3.1 </w:t>
            </w:r>
            <w:r w:rsidRPr="00592C37">
              <w:rPr>
                <w:rStyle w:val="a8"/>
                <w:noProof/>
              </w:rPr>
              <w:t>创建目录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A4E4" w14:textId="5857A8B1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43" w:history="1">
            <w:r w:rsidRPr="00592C37">
              <w:rPr>
                <w:rStyle w:val="a8"/>
                <w:noProof/>
              </w:rPr>
              <w:t xml:space="preserve">2.7.3.2 </w:t>
            </w:r>
            <w:r w:rsidRPr="00592C37">
              <w:rPr>
                <w:rStyle w:val="a8"/>
                <w:noProof/>
              </w:rPr>
              <w:t>标签的管理之</w:t>
            </w:r>
            <w:r w:rsidRPr="00592C37">
              <w:rPr>
                <w:rStyle w:val="a8"/>
                <w:noProof/>
              </w:rPr>
              <w:t>pods</w:t>
            </w:r>
            <w:r w:rsidRPr="00592C37">
              <w:rPr>
                <w:rStyle w:val="a8"/>
                <w:noProof/>
              </w:rPr>
              <w:t>资源对象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8111" w14:textId="27A65672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44" w:history="1">
            <w:r w:rsidRPr="00592C37">
              <w:rPr>
                <w:rStyle w:val="a8"/>
                <w:noProof/>
              </w:rPr>
              <w:t xml:space="preserve">2.7.3.3 </w:t>
            </w:r>
            <w:r w:rsidRPr="00592C37">
              <w:rPr>
                <w:rStyle w:val="a8"/>
                <w:noProof/>
              </w:rPr>
              <w:t>标签的管理之</w:t>
            </w:r>
            <w:r w:rsidRPr="00592C37">
              <w:rPr>
                <w:rStyle w:val="a8"/>
                <w:noProof/>
              </w:rPr>
              <w:t>nodes</w:t>
            </w:r>
            <w:r w:rsidRPr="00592C37">
              <w:rPr>
                <w:rStyle w:val="a8"/>
                <w:noProof/>
              </w:rPr>
              <w:t>资源对象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3287" w14:textId="01160560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45" w:history="1">
            <w:r w:rsidRPr="00592C37">
              <w:rPr>
                <w:rStyle w:val="a8"/>
                <w:noProof/>
              </w:rPr>
              <w:t xml:space="preserve">2.7.3.4 </w:t>
            </w:r>
            <w:r w:rsidRPr="00592C37">
              <w:rPr>
                <w:rStyle w:val="a8"/>
                <w:noProof/>
              </w:rPr>
              <w:t>标签的匹配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5E94" w14:textId="571F55B3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46" w:history="1">
            <w:r w:rsidRPr="00592C37">
              <w:rPr>
                <w:rStyle w:val="a8"/>
                <w:noProof/>
              </w:rPr>
              <w:t>2.8 资源的metadata之annotaions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1F37" w14:textId="30A7ABED" w:rsidR="00EC31B6" w:rsidRDefault="00EC31B6">
          <w:pPr>
            <w:pStyle w:val="TOC3"/>
            <w:tabs>
              <w:tab w:val="right" w:leader="dot" w:pos="9736"/>
            </w:tabs>
            <w:ind w:firstLine="1260"/>
            <w:rPr>
              <w:rFonts w:asciiTheme="minorHAnsi"/>
              <w:noProof/>
              <w:szCs w:val="22"/>
            </w:rPr>
          </w:pPr>
          <w:hyperlink w:anchor="_Toc185518747" w:history="1">
            <w:r w:rsidRPr="00592C37">
              <w:rPr>
                <w:rStyle w:val="a8"/>
                <w:noProof/>
              </w:rPr>
              <w:t>2.8.1 创建目录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7DD0" w14:textId="141C989A" w:rsidR="00EC31B6" w:rsidRDefault="00EC31B6">
          <w:pPr>
            <w:pStyle w:val="TOC3"/>
            <w:tabs>
              <w:tab w:val="right" w:leader="dot" w:pos="9736"/>
            </w:tabs>
            <w:ind w:firstLine="1260"/>
            <w:rPr>
              <w:rFonts w:asciiTheme="minorHAnsi"/>
              <w:noProof/>
              <w:szCs w:val="22"/>
            </w:rPr>
          </w:pPr>
          <w:hyperlink w:anchor="_Toc185518748" w:history="1">
            <w:r w:rsidRPr="00592C37">
              <w:rPr>
                <w:rStyle w:val="a8"/>
                <w:noProof/>
              </w:rPr>
              <w:t>2.8.2 注释介绍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E5F91" w14:textId="1069F1DE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49" w:history="1">
            <w:r w:rsidRPr="00592C37">
              <w:rPr>
                <w:rStyle w:val="a8"/>
                <w:noProof/>
              </w:rPr>
              <w:t xml:space="preserve">2.8.2.1 </w:t>
            </w:r>
            <w:r w:rsidRPr="00592C37">
              <w:rPr>
                <w:rStyle w:val="a8"/>
                <w:noProof/>
              </w:rPr>
              <w:t>基本的介绍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10B1" w14:textId="3971B92E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50" w:history="1">
            <w:r w:rsidRPr="00592C37">
              <w:rPr>
                <w:rStyle w:val="a8"/>
                <w:noProof/>
              </w:rPr>
              <w:t xml:space="preserve">2.8.2.2 </w:t>
            </w:r>
            <w:r w:rsidRPr="00592C37">
              <w:rPr>
                <w:rStyle w:val="a8"/>
                <w:noProof/>
              </w:rPr>
              <w:t>注释的组成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6066" w14:textId="7E0BB47B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51" w:history="1">
            <w:r w:rsidRPr="00592C37">
              <w:rPr>
                <w:rStyle w:val="a8"/>
                <w:noProof/>
              </w:rPr>
              <w:t xml:space="preserve">2.8.2.3 </w:t>
            </w:r>
            <w:r w:rsidRPr="00592C37">
              <w:rPr>
                <w:rStyle w:val="a8"/>
                <w:noProof/>
              </w:rPr>
              <w:t>注释的管理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D38A" w14:textId="70372FAC" w:rsidR="00EC31B6" w:rsidRDefault="00EC31B6">
          <w:pPr>
            <w:pStyle w:val="TOC3"/>
            <w:tabs>
              <w:tab w:val="right" w:leader="dot" w:pos="9736"/>
            </w:tabs>
            <w:ind w:firstLine="1260"/>
            <w:rPr>
              <w:rFonts w:asciiTheme="minorHAnsi"/>
              <w:noProof/>
              <w:szCs w:val="22"/>
            </w:rPr>
          </w:pPr>
          <w:hyperlink w:anchor="_Toc185518752" w:history="1">
            <w:r w:rsidRPr="00592C37">
              <w:rPr>
                <w:rStyle w:val="a8"/>
                <w:noProof/>
              </w:rPr>
              <w:t>2.8.3 注释实践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2E99" w14:textId="15A68688" w:rsidR="00EC31B6" w:rsidRDefault="00EC31B6">
          <w:pPr>
            <w:pStyle w:val="TOC4"/>
            <w:tabs>
              <w:tab w:val="right" w:leader="dot" w:pos="9736"/>
            </w:tabs>
            <w:ind w:firstLine="1620"/>
            <w:rPr>
              <w:noProof/>
              <w:sz w:val="21"/>
              <w:szCs w:val="22"/>
            </w:rPr>
          </w:pPr>
          <w:hyperlink w:anchor="_Toc185518753" w:history="1">
            <w:r w:rsidRPr="00592C37">
              <w:rPr>
                <w:rStyle w:val="a8"/>
                <w:noProof/>
              </w:rPr>
              <w:t xml:space="preserve">2.8.3.1 </w:t>
            </w:r>
            <w:r w:rsidRPr="00592C37">
              <w:rPr>
                <w:rStyle w:val="a8"/>
                <w:noProof/>
              </w:rPr>
              <w:t>注释的管理之</w:t>
            </w:r>
            <w:r w:rsidRPr="00592C37">
              <w:rPr>
                <w:rStyle w:val="a8"/>
                <w:noProof/>
              </w:rPr>
              <w:t>pods</w:t>
            </w:r>
            <w:r w:rsidRPr="00592C37">
              <w:rPr>
                <w:rStyle w:val="a8"/>
                <w:noProof/>
              </w:rPr>
              <w:t>资源对象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78C7" w14:textId="4703602C" w:rsidR="00EC31B6" w:rsidRDefault="00EC31B6">
          <w:pPr>
            <w:pStyle w:val="TOC2"/>
            <w:tabs>
              <w:tab w:val="right" w:leader="dot" w:pos="9736"/>
            </w:tabs>
            <w:ind w:firstLine="840"/>
            <w:rPr>
              <w:rFonts w:asciiTheme="minorHAnsi"/>
              <w:noProof/>
              <w:szCs w:val="22"/>
            </w:rPr>
          </w:pPr>
          <w:hyperlink w:anchor="_Toc185518754" w:history="1">
            <w:r w:rsidRPr="00592C37">
              <w:rPr>
                <w:rStyle w:val="a8"/>
                <w:noProof/>
              </w:rPr>
              <w:t>2.9 资源的spec和status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AD84" w14:textId="592231EC" w:rsidR="000477A5" w:rsidRDefault="00DD2FAE" w:rsidP="000477A5">
          <w:pPr>
            <w:spacing w:after="163"/>
            <w:ind w:left="480" w:firstLine="480"/>
          </w:pPr>
          <w:r>
            <w:rPr>
              <w:rFonts w:asciiTheme="minorEastAsia"/>
            </w:rPr>
            <w:fldChar w:fldCharType="end"/>
          </w:r>
        </w:p>
      </w:sdtContent>
    </w:sdt>
    <w:p w14:paraId="0609EE47" w14:textId="77777777" w:rsidR="000477A5" w:rsidRDefault="000477A5" w:rsidP="000477A5">
      <w:pPr>
        <w:spacing w:after="163"/>
        <w:ind w:left="480" w:firstLine="480"/>
      </w:pPr>
    </w:p>
    <w:p w14:paraId="4606C999" w14:textId="77777777" w:rsidR="000477A5" w:rsidRDefault="000477A5" w:rsidP="000477A5">
      <w:pPr>
        <w:spacing w:after="163"/>
        <w:ind w:left="480" w:firstLine="480"/>
        <w:sectPr w:rsidR="000477A5" w:rsidSect="00115F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851" w:footer="992" w:gutter="0"/>
          <w:cols w:space="425"/>
          <w:docGrid w:type="lines" w:linePitch="326"/>
        </w:sectPr>
      </w:pPr>
    </w:p>
    <w:p w14:paraId="0D70C814" w14:textId="33F6DF76" w:rsidR="000477A5" w:rsidRDefault="005017B7" w:rsidP="004C3C3B">
      <w:pPr>
        <w:pStyle w:val="1"/>
        <w:spacing w:after="163"/>
      </w:pPr>
      <w:bookmarkStart w:id="1" w:name="_Toc185518723"/>
      <w:r>
        <w:lastRenderedPageBreak/>
        <w:t>namespaces</w:t>
      </w:r>
      <w:r w:rsidR="00A95DD9">
        <w:rPr>
          <w:rFonts w:hint="eastAsia"/>
        </w:rPr>
        <w:t>资源</w:t>
      </w:r>
      <w:bookmarkEnd w:id="1"/>
    </w:p>
    <w:p w14:paraId="20E77CA6" w14:textId="5A4EBC5C" w:rsidR="0067397D" w:rsidRDefault="0067397D" w:rsidP="0067397D">
      <w:pPr>
        <w:pStyle w:val="2"/>
      </w:pPr>
      <w:bookmarkStart w:id="2" w:name="_Toc185518724"/>
      <w:r>
        <w:rPr>
          <w:rFonts w:hint="eastAsia"/>
        </w:rPr>
        <w:t>我的</w:t>
      </w:r>
      <w:r>
        <w:rPr>
          <w:rFonts w:hint="eastAsia"/>
        </w:rPr>
        <w:t>k</w:t>
      </w:r>
      <w:r>
        <w:t>ubernetes</w:t>
      </w:r>
      <w:bookmarkEnd w:id="2"/>
    </w:p>
    <w:p w14:paraId="44C5654A" w14:textId="77777777" w:rsidR="0067397D" w:rsidRPr="00E97C0B" w:rsidRDefault="0067397D" w:rsidP="0067397D">
      <w:pPr>
        <w:spacing w:after="163"/>
        <w:ind w:left="480"/>
      </w:pPr>
      <w:r>
        <w:rPr>
          <w:rFonts w:hint="eastAsia"/>
        </w:rPr>
        <w:t>我的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集群是用</w:t>
      </w:r>
      <w:r>
        <w:rPr>
          <w:rFonts w:hint="eastAsia"/>
        </w:rPr>
        <w:t>k</w:t>
      </w:r>
      <w:r>
        <w:t>ubeadm</w:t>
      </w:r>
      <w:r>
        <w:rPr>
          <w:rFonts w:hint="eastAsia"/>
        </w:rPr>
        <w:t>工具部署的，有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上均具备</w:t>
      </w:r>
      <w:r>
        <w:rPr>
          <w:rFonts w:hint="eastAsia"/>
        </w:rPr>
        <w:t>w</w:t>
      </w:r>
      <w:r>
        <w:t>orker node</w:t>
      </w:r>
      <w:r>
        <w:rPr>
          <w:rFonts w:hint="eastAsia"/>
        </w:rPr>
        <w:t>的相关组件（容器运行时、</w:t>
      </w:r>
      <w:r>
        <w:rPr>
          <w:rFonts w:hint="eastAsia"/>
        </w:rPr>
        <w:t>k</w:t>
      </w:r>
      <w:r>
        <w:t>ubelet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ube-proxy</w:t>
      </w:r>
      <w:r>
        <w:rPr>
          <w:rFonts w:hint="eastAsia"/>
        </w:rPr>
        <w:t>）。其中</w:t>
      </w:r>
      <w:r>
        <w:rPr>
          <w:rFonts w:hint="eastAsia"/>
        </w:rPr>
        <w:t>3</w:t>
      </w:r>
      <w:r>
        <w:rPr>
          <w:rFonts w:hint="eastAsia"/>
        </w:rPr>
        <w:t>个是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（有控制平面的相关组件）。</w:t>
      </w:r>
    </w:p>
    <w:p w14:paraId="63CBAF5B" w14:textId="77777777" w:rsidR="0067397D" w:rsidRPr="00253482" w:rsidRDefault="0067397D" w:rsidP="0067397D">
      <w:pPr>
        <w:pStyle w:val="a3"/>
        <w:ind w:left="600"/>
      </w:pPr>
      <w:r w:rsidRPr="00253482">
        <w:t xml:space="preserve">root@master01:~# </w:t>
      </w:r>
      <w:r w:rsidRPr="00253482">
        <w:rPr>
          <w:highlight w:val="darkGray"/>
        </w:rPr>
        <w:t>kubectl get nodes</w:t>
      </w:r>
      <w:r w:rsidRPr="00253482">
        <w:t xml:space="preserve"> </w:t>
      </w:r>
    </w:p>
    <w:p w14:paraId="18133058" w14:textId="77777777" w:rsidR="0067397D" w:rsidRPr="00253482" w:rsidRDefault="0067397D" w:rsidP="0067397D">
      <w:pPr>
        <w:pStyle w:val="a3"/>
        <w:ind w:left="600"/>
      </w:pPr>
      <w:r w:rsidRPr="00253482">
        <w:t>NAME       STATUS   ROLES           AGE   VERSION</w:t>
      </w:r>
    </w:p>
    <w:p w14:paraId="3332643B" w14:textId="77777777" w:rsidR="0067397D" w:rsidRPr="00253482" w:rsidRDefault="0067397D" w:rsidP="0067397D">
      <w:pPr>
        <w:pStyle w:val="a3"/>
        <w:ind w:left="600"/>
      </w:pPr>
      <w:r w:rsidRPr="00253482">
        <w:t>master01   Ready    control-plane   51d   v1.24.3</w:t>
      </w:r>
    </w:p>
    <w:p w14:paraId="2F3BF11E" w14:textId="77777777" w:rsidR="0067397D" w:rsidRPr="00253482" w:rsidRDefault="0067397D" w:rsidP="0067397D">
      <w:pPr>
        <w:pStyle w:val="a3"/>
        <w:ind w:left="600"/>
      </w:pPr>
      <w:r w:rsidRPr="00253482">
        <w:t>master02   Ready    control-plane   51d   v1.24.3</w:t>
      </w:r>
    </w:p>
    <w:p w14:paraId="299DE2E4" w14:textId="77777777" w:rsidR="0067397D" w:rsidRPr="00253482" w:rsidRDefault="0067397D" w:rsidP="0067397D">
      <w:pPr>
        <w:pStyle w:val="a3"/>
        <w:ind w:left="600"/>
      </w:pPr>
      <w:r w:rsidRPr="00253482">
        <w:t>master03   Ready    control-plane   51d   v1.24.3</w:t>
      </w:r>
    </w:p>
    <w:p w14:paraId="29161A40" w14:textId="77777777" w:rsidR="0067397D" w:rsidRPr="00253482" w:rsidRDefault="0067397D" w:rsidP="0067397D">
      <w:pPr>
        <w:pStyle w:val="a3"/>
        <w:ind w:left="600"/>
      </w:pPr>
      <w:r w:rsidRPr="00253482">
        <w:t>node01     Ready    &lt;none&gt;          51d   v1.24.3</w:t>
      </w:r>
    </w:p>
    <w:p w14:paraId="4FF9BF6C" w14:textId="77777777" w:rsidR="0067397D" w:rsidRPr="00253482" w:rsidRDefault="0067397D" w:rsidP="0067397D">
      <w:pPr>
        <w:pStyle w:val="a3"/>
        <w:ind w:left="600"/>
      </w:pPr>
      <w:r w:rsidRPr="00253482">
        <w:t>node02     Ready    &lt;none&gt;          51d   v1.24.3</w:t>
      </w:r>
    </w:p>
    <w:p w14:paraId="3B317896" w14:textId="77777777" w:rsidR="0067397D" w:rsidRDefault="0067397D" w:rsidP="0067397D">
      <w:pPr>
        <w:pStyle w:val="a3"/>
        <w:ind w:left="600"/>
      </w:pPr>
      <w:r w:rsidRPr="00253482">
        <w:t>node03     Ready    &lt;none&gt;          51d   v1.24.3</w:t>
      </w:r>
    </w:p>
    <w:p w14:paraId="6DB19297" w14:textId="3BC87520" w:rsidR="00F473F5" w:rsidRDefault="00281654" w:rsidP="00F473F5">
      <w:pPr>
        <w:pStyle w:val="2"/>
      </w:pPr>
      <w:bookmarkStart w:id="3" w:name="_Toc185518725"/>
      <w:r>
        <w:rPr>
          <w:rFonts w:hint="eastAsia"/>
        </w:rPr>
        <w:t>基于实践理解</w:t>
      </w:r>
      <w:bookmarkEnd w:id="3"/>
    </w:p>
    <w:p w14:paraId="56462A1D" w14:textId="24541985" w:rsidR="00492E44" w:rsidRDefault="00492E44" w:rsidP="00F473F5">
      <w:pPr>
        <w:spacing w:after="163"/>
        <w:ind w:left="480"/>
      </w:pPr>
      <w:r>
        <w:rPr>
          <w:rFonts w:hint="eastAsia"/>
        </w:rPr>
        <w:t>n</w:t>
      </w:r>
      <w:r>
        <w:t>amespace</w:t>
      </w:r>
      <w:r>
        <w:rPr>
          <w:rFonts w:hint="eastAsia"/>
        </w:rPr>
        <w:t>资源</w:t>
      </w:r>
      <w:r w:rsidR="003A1A8B">
        <w:rPr>
          <w:rFonts w:hint="eastAsia"/>
        </w:rPr>
        <w:t>（</w:t>
      </w:r>
      <w:r>
        <w:rPr>
          <w:rFonts w:hint="eastAsia"/>
        </w:rPr>
        <w:t>简写</w:t>
      </w:r>
      <w:r>
        <w:rPr>
          <w:rFonts w:hint="eastAsia"/>
        </w:rPr>
        <w:t>n</w:t>
      </w:r>
      <w:r>
        <w:t>s</w:t>
      </w:r>
      <w:r w:rsidR="003A1A8B">
        <w:rPr>
          <w:rFonts w:hint="eastAsia"/>
        </w:rPr>
        <w:t>）是</w:t>
      </w:r>
      <w:r w:rsidR="003A1A8B">
        <w:rPr>
          <w:rFonts w:hint="eastAsia"/>
        </w:rPr>
        <w:t>k</w:t>
      </w:r>
      <w:r w:rsidR="003A1A8B">
        <w:t>ubernetes</w:t>
      </w:r>
      <w:r w:rsidR="003A1A8B">
        <w:rPr>
          <w:rFonts w:hint="eastAsia"/>
        </w:rPr>
        <w:t>中的标准资源</w:t>
      </w:r>
      <w:r>
        <w:rPr>
          <w:rFonts w:hint="eastAsia"/>
        </w:rPr>
        <w:t>，</w:t>
      </w:r>
      <w:r w:rsidR="003A1A8B">
        <w:rPr>
          <w:rFonts w:hint="eastAsia"/>
        </w:rPr>
        <w:t>且是“非</w:t>
      </w:r>
      <w:r w:rsidR="003A1A8B">
        <w:rPr>
          <w:rFonts w:hint="eastAsia"/>
        </w:rPr>
        <w:t>n</w:t>
      </w:r>
      <w:r w:rsidR="003A1A8B">
        <w:t>amespace</w:t>
      </w:r>
      <w:r w:rsidR="003A1A8B">
        <w:rPr>
          <w:rFonts w:hint="eastAsia"/>
        </w:rPr>
        <w:t>级别”的资源，</w:t>
      </w:r>
      <w:r>
        <w:rPr>
          <w:rFonts w:hint="eastAsia"/>
        </w:rPr>
        <w:t>可用</w:t>
      </w:r>
      <w:r>
        <w:rPr>
          <w:rFonts w:hint="eastAsia"/>
        </w:rPr>
        <w:t>k</w:t>
      </w:r>
      <w:r>
        <w:t>ubectl api-resources</w:t>
      </w:r>
      <w:r>
        <w:rPr>
          <w:rFonts w:hint="eastAsia"/>
        </w:rPr>
        <w:t>命令看到</w:t>
      </w:r>
      <w:r>
        <w:t>。</w:t>
      </w:r>
    </w:p>
    <w:p w14:paraId="674779C4" w14:textId="77777777" w:rsidR="00F473F5" w:rsidRDefault="00F473F5" w:rsidP="00F473F5">
      <w:pPr>
        <w:pStyle w:val="a3"/>
        <w:ind w:left="600"/>
      </w:pPr>
      <w:r>
        <w:t xml:space="preserve">root@master01:~# </w:t>
      </w:r>
      <w:r w:rsidRPr="0069261A">
        <w:rPr>
          <w:highlight w:val="darkGray"/>
        </w:rPr>
        <w:t>kubectl api-resources | head -1</w:t>
      </w:r>
    </w:p>
    <w:p w14:paraId="3C17329D" w14:textId="77777777" w:rsidR="00F473F5" w:rsidRDefault="00F473F5" w:rsidP="00F473F5">
      <w:pPr>
        <w:pStyle w:val="a3"/>
        <w:ind w:left="600"/>
      </w:pPr>
      <w:r>
        <w:t>NAME                              SHORTNAMES   APIVERSION      NAMESPACED   KIND</w:t>
      </w:r>
    </w:p>
    <w:p w14:paraId="79020DD6" w14:textId="77777777" w:rsidR="00F473F5" w:rsidRDefault="00F473F5" w:rsidP="00F473F5">
      <w:pPr>
        <w:pStyle w:val="a3"/>
        <w:ind w:left="600"/>
      </w:pPr>
      <w:r>
        <w:t xml:space="preserve">root@master01:~# </w:t>
      </w:r>
      <w:r w:rsidRPr="0069261A">
        <w:rPr>
          <w:highlight w:val="darkGray"/>
        </w:rPr>
        <w:t>kubectl api-resources | grep namespaces</w:t>
      </w:r>
    </w:p>
    <w:p w14:paraId="5ED9D62F" w14:textId="1F24926D" w:rsidR="00F473F5" w:rsidRDefault="00F473F5" w:rsidP="00F473F5">
      <w:pPr>
        <w:pStyle w:val="a3"/>
        <w:ind w:left="600"/>
      </w:pPr>
      <w:r>
        <w:t>namespaces                        ns           v1              false        Namespace</w:t>
      </w:r>
    </w:p>
    <w:p w14:paraId="59122EA5" w14:textId="0CCABD98" w:rsidR="003A1A8B" w:rsidRPr="003A1A8B" w:rsidRDefault="003A1A8B" w:rsidP="00F473F5">
      <w:pPr>
        <w:pStyle w:val="a3"/>
        <w:ind w:left="600"/>
        <w:rPr>
          <w:color w:val="0070C0"/>
        </w:rPr>
      </w:pPr>
      <w:r w:rsidRPr="003A1A8B">
        <w:rPr>
          <w:rFonts w:hint="eastAsia"/>
          <w:color w:val="0070C0"/>
        </w:rPr>
        <w:t xml:space="preserve"> </w:t>
      </w:r>
      <w:r w:rsidRPr="003A1A8B">
        <w:rPr>
          <w:color w:val="0070C0"/>
        </w:rPr>
        <w:t xml:space="preserve"> #</w:t>
      </w:r>
    </w:p>
    <w:p w14:paraId="12FDA930" w14:textId="4D775875" w:rsidR="003A1A8B" w:rsidRPr="003A1A8B" w:rsidRDefault="003A1A8B" w:rsidP="00F473F5">
      <w:pPr>
        <w:pStyle w:val="a3"/>
        <w:ind w:left="600"/>
        <w:rPr>
          <w:color w:val="0070C0"/>
        </w:rPr>
      </w:pPr>
      <w:r w:rsidRPr="003A1A8B">
        <w:rPr>
          <w:rFonts w:hint="eastAsia"/>
          <w:color w:val="0070C0"/>
        </w:rPr>
        <w:t xml:space="preserve"> </w:t>
      </w:r>
      <w:r w:rsidRPr="003A1A8B">
        <w:rPr>
          <w:color w:val="0070C0"/>
        </w:rPr>
        <w:t xml:space="preserve"> # </w:t>
      </w:r>
      <w:r w:rsidRPr="003A1A8B">
        <w:rPr>
          <w:rFonts w:hint="eastAsia"/>
          <w:color w:val="0070C0"/>
        </w:rPr>
        <w:t>&lt;</w:t>
      </w:r>
      <w:r w:rsidRPr="003A1A8B">
        <w:rPr>
          <w:color w:val="0070C0"/>
        </w:rPr>
        <w:t xml:space="preserve">== </w:t>
      </w:r>
      <w:r w:rsidRPr="003A1A8B">
        <w:rPr>
          <w:rFonts w:hint="eastAsia"/>
          <w:color w:val="0070C0"/>
        </w:rPr>
        <w:t>简写n</w:t>
      </w:r>
      <w:r w:rsidRPr="003A1A8B">
        <w:rPr>
          <w:color w:val="0070C0"/>
        </w:rPr>
        <w:t>s</w:t>
      </w:r>
      <w:r w:rsidRPr="003A1A8B">
        <w:rPr>
          <w:rFonts w:hint="eastAsia"/>
          <w:color w:val="0070C0"/>
        </w:rPr>
        <w:t>、非n</w:t>
      </w:r>
      <w:r w:rsidRPr="003A1A8B">
        <w:rPr>
          <w:color w:val="0070C0"/>
        </w:rPr>
        <w:t>amespace</w:t>
      </w:r>
      <w:r w:rsidRPr="003A1A8B">
        <w:rPr>
          <w:rFonts w:hint="eastAsia"/>
          <w:color w:val="0070C0"/>
        </w:rPr>
        <w:t>级别的资源，a</w:t>
      </w:r>
      <w:r w:rsidRPr="003A1A8B">
        <w:rPr>
          <w:color w:val="0070C0"/>
        </w:rPr>
        <w:t>piVersion</w:t>
      </w:r>
      <w:r w:rsidRPr="003A1A8B">
        <w:rPr>
          <w:rFonts w:hint="eastAsia"/>
          <w:color w:val="0070C0"/>
        </w:rPr>
        <w:t>为v</w:t>
      </w:r>
      <w:r w:rsidRPr="003A1A8B">
        <w:rPr>
          <w:color w:val="0070C0"/>
        </w:rPr>
        <w:t>1</w:t>
      </w:r>
      <w:r w:rsidRPr="003A1A8B">
        <w:rPr>
          <w:rFonts w:hint="eastAsia"/>
          <w:color w:val="0070C0"/>
        </w:rPr>
        <w:t>,</w:t>
      </w:r>
      <w:r w:rsidRPr="003A1A8B">
        <w:rPr>
          <w:color w:val="0070C0"/>
        </w:rPr>
        <w:t>kind</w:t>
      </w:r>
      <w:r w:rsidRPr="003A1A8B">
        <w:rPr>
          <w:rFonts w:hint="eastAsia"/>
          <w:color w:val="0070C0"/>
        </w:rPr>
        <w:t>为N</w:t>
      </w:r>
      <w:r w:rsidRPr="003A1A8B">
        <w:rPr>
          <w:color w:val="0070C0"/>
        </w:rPr>
        <w:t>amespace</w:t>
      </w:r>
    </w:p>
    <w:p w14:paraId="76896C53" w14:textId="742734E1" w:rsidR="003A1A8B" w:rsidRPr="003A1A8B" w:rsidRDefault="003A1A8B" w:rsidP="00F473F5">
      <w:pPr>
        <w:pStyle w:val="a3"/>
        <w:ind w:left="600"/>
        <w:rPr>
          <w:color w:val="0070C0"/>
        </w:rPr>
      </w:pPr>
      <w:r w:rsidRPr="003A1A8B">
        <w:rPr>
          <w:rFonts w:hint="eastAsia"/>
          <w:color w:val="0070C0"/>
        </w:rPr>
        <w:t xml:space="preserve"> </w:t>
      </w:r>
      <w:r w:rsidRPr="003A1A8B">
        <w:rPr>
          <w:color w:val="0070C0"/>
        </w:rPr>
        <w:t xml:space="preserve"> # </w:t>
      </w:r>
    </w:p>
    <w:p w14:paraId="40C85294" w14:textId="435A5A63" w:rsidR="00FA35EC" w:rsidRDefault="00FA35EC" w:rsidP="00F473F5">
      <w:pPr>
        <w:spacing w:after="163"/>
        <w:ind w:left="480"/>
      </w:pPr>
      <w:r>
        <w:rPr>
          <w:rFonts w:hint="eastAsia"/>
        </w:rPr>
        <w:t>使用先编写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，再应用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以创建</w:t>
      </w:r>
      <w:r>
        <w:rPr>
          <w:rFonts w:hint="eastAsia"/>
        </w:rPr>
        <w:t>n</w:t>
      </w:r>
      <w:r>
        <w:t>s/lili</w:t>
      </w:r>
      <w:r>
        <w:rPr>
          <w:rFonts w:hint="eastAsia"/>
        </w:rPr>
        <w:t>对象。</w:t>
      </w:r>
    </w:p>
    <w:p w14:paraId="1090FA81" w14:textId="3D6B4008" w:rsidR="00E87C48" w:rsidRDefault="00485416" w:rsidP="00D55710">
      <w:pPr>
        <w:pStyle w:val="ab"/>
        <w:numPr>
          <w:ilvl w:val="0"/>
          <w:numId w:val="3"/>
        </w:numPr>
        <w:spacing w:after="163"/>
        <w:ind w:leftChars="0"/>
      </w:pPr>
      <w:r>
        <w:rPr>
          <w:rFonts w:hint="eastAsia"/>
        </w:rPr>
        <w:t>准备</w:t>
      </w:r>
      <w:r>
        <w:rPr>
          <w:rFonts w:hint="eastAsia"/>
        </w:rPr>
        <w:t>m</w:t>
      </w:r>
      <w:r>
        <w:t>anifests</w:t>
      </w:r>
    </w:p>
    <w:p w14:paraId="56844301" w14:textId="103EAAFB" w:rsidR="00485416" w:rsidRPr="001D1A99" w:rsidRDefault="00485416" w:rsidP="001D1A99">
      <w:pPr>
        <w:pStyle w:val="a3"/>
        <w:ind w:left="600"/>
      </w:pPr>
      <w:r w:rsidRPr="001D1A99">
        <w:t>mkdir $HOME/tools/ns/</w:t>
      </w:r>
    </w:p>
    <w:p w14:paraId="4F321FC5" w14:textId="1D14D9D9" w:rsidR="00485416" w:rsidRPr="001D1A99" w:rsidRDefault="00485416" w:rsidP="001D1A99">
      <w:pPr>
        <w:pStyle w:val="a3"/>
        <w:ind w:left="600"/>
      </w:pPr>
      <w:r w:rsidRPr="001D1A99">
        <w:rPr>
          <w:rFonts w:hint="eastAsia"/>
        </w:rPr>
        <w:t>c</w:t>
      </w:r>
      <w:r w:rsidRPr="001D1A99">
        <w:t>d $HOME/tools/ns</w:t>
      </w:r>
      <w:r w:rsidR="00213EEB" w:rsidRPr="001D1A99">
        <w:t>/</w:t>
      </w:r>
    </w:p>
    <w:p w14:paraId="3D787438" w14:textId="510F706B" w:rsidR="00485416" w:rsidRPr="001D1A99" w:rsidRDefault="00485416" w:rsidP="001D1A99">
      <w:pPr>
        <w:pStyle w:val="a3"/>
        <w:ind w:left="600"/>
      </w:pPr>
    </w:p>
    <w:p w14:paraId="58589E2C" w14:textId="68E07777" w:rsidR="00485416" w:rsidRPr="001D1A99" w:rsidRDefault="00485416" w:rsidP="001D1A99">
      <w:pPr>
        <w:pStyle w:val="a3"/>
        <w:ind w:left="600"/>
      </w:pPr>
      <w:r w:rsidRPr="001D1A99">
        <w:rPr>
          <w:rFonts w:hint="eastAsia"/>
        </w:rPr>
        <w:t>c</w:t>
      </w:r>
      <w:r w:rsidRPr="001D1A99">
        <w:t>at &gt;ns_lili.yaml&lt;&lt;'EOF'</w:t>
      </w:r>
    </w:p>
    <w:p w14:paraId="06540CC4" w14:textId="4089EBD5" w:rsidR="00174E0E" w:rsidRPr="001D1A99" w:rsidRDefault="00174E0E" w:rsidP="001D1A99">
      <w:pPr>
        <w:pStyle w:val="a3"/>
        <w:ind w:left="600"/>
      </w:pPr>
      <w:r w:rsidRPr="001D1A99">
        <w:rPr>
          <w:rFonts w:hint="eastAsia"/>
        </w:rPr>
        <w:t>-</w:t>
      </w:r>
      <w:r w:rsidRPr="001D1A99">
        <w:t>--</w:t>
      </w:r>
    </w:p>
    <w:p w14:paraId="2FB5C7B3" w14:textId="4E0836BC" w:rsidR="00485416" w:rsidRPr="001D1A99" w:rsidRDefault="00485416" w:rsidP="001D1A99">
      <w:pPr>
        <w:pStyle w:val="a3"/>
        <w:ind w:left="600"/>
      </w:pPr>
      <w:r w:rsidRPr="001D1A99">
        <w:rPr>
          <w:rFonts w:hint="eastAsia"/>
        </w:rPr>
        <w:t>a</w:t>
      </w:r>
      <w:r w:rsidRPr="001D1A99">
        <w:t>piVersion: v1</w:t>
      </w:r>
    </w:p>
    <w:p w14:paraId="2C28BBD1" w14:textId="12493916" w:rsidR="00485416" w:rsidRPr="001D1A99" w:rsidRDefault="00485416" w:rsidP="001D1A99">
      <w:pPr>
        <w:pStyle w:val="a3"/>
        <w:ind w:left="600"/>
      </w:pPr>
      <w:r w:rsidRPr="001D1A99">
        <w:rPr>
          <w:rFonts w:hint="eastAsia"/>
        </w:rPr>
        <w:t>k</w:t>
      </w:r>
      <w:r w:rsidRPr="001D1A99">
        <w:t>ind: Namespace</w:t>
      </w:r>
    </w:p>
    <w:p w14:paraId="1E1FAEA0" w14:textId="4494E024" w:rsidR="00485416" w:rsidRPr="001D1A99" w:rsidRDefault="00485416" w:rsidP="001D1A99">
      <w:pPr>
        <w:pStyle w:val="a3"/>
        <w:ind w:left="600"/>
      </w:pPr>
      <w:r w:rsidRPr="001D1A99">
        <w:rPr>
          <w:rFonts w:hint="eastAsia"/>
        </w:rPr>
        <w:t>m</w:t>
      </w:r>
      <w:r w:rsidRPr="001D1A99">
        <w:t>etadata:</w:t>
      </w:r>
    </w:p>
    <w:p w14:paraId="1E678B5D" w14:textId="755B6439" w:rsidR="00485416" w:rsidRPr="001D1A99" w:rsidRDefault="00485416" w:rsidP="001D1A99">
      <w:pPr>
        <w:pStyle w:val="a3"/>
        <w:ind w:left="600"/>
      </w:pPr>
      <w:r w:rsidRPr="001D1A99">
        <w:rPr>
          <w:rFonts w:hint="eastAsia"/>
        </w:rPr>
        <w:t xml:space="preserve"> </w:t>
      </w:r>
      <w:r w:rsidRPr="001D1A99">
        <w:t xml:space="preserve"> name: lili</w:t>
      </w:r>
    </w:p>
    <w:p w14:paraId="4E20DAA3" w14:textId="1BFBF145" w:rsidR="00485416" w:rsidRPr="001D1A99" w:rsidRDefault="00485416" w:rsidP="001D1A99">
      <w:pPr>
        <w:pStyle w:val="a3"/>
        <w:ind w:left="600"/>
      </w:pPr>
      <w:r w:rsidRPr="001D1A99">
        <w:rPr>
          <w:rFonts w:hint="eastAsia"/>
        </w:rPr>
        <w:t xml:space="preserve"> </w:t>
      </w:r>
      <w:r w:rsidRPr="001D1A99">
        <w:t xml:space="preserve"> labels:</w:t>
      </w:r>
    </w:p>
    <w:p w14:paraId="2B63A2EF" w14:textId="78BD50D1" w:rsidR="00485416" w:rsidRDefault="00485416" w:rsidP="001D1A99">
      <w:pPr>
        <w:pStyle w:val="a3"/>
        <w:ind w:left="600"/>
      </w:pPr>
      <w:r w:rsidRPr="001D1A99">
        <w:rPr>
          <w:rFonts w:hint="eastAsia"/>
        </w:rPr>
        <w:t xml:space="preserve"> </w:t>
      </w:r>
      <w:r w:rsidRPr="001D1A99">
        <w:t xml:space="preserve">   ns: lili</w:t>
      </w:r>
    </w:p>
    <w:p w14:paraId="11D26CEC" w14:textId="2450C6B2" w:rsidR="006F3E61" w:rsidRDefault="006F3E61" w:rsidP="001D1A99">
      <w:pPr>
        <w:pStyle w:val="a3"/>
        <w:ind w:left="600"/>
      </w:pPr>
      <w:r>
        <w:rPr>
          <w:rFonts w:hint="eastAsia"/>
        </w:rPr>
        <w:lastRenderedPageBreak/>
        <w:t>#</w:t>
      </w:r>
      <w:r>
        <w:t>spec:</w:t>
      </w:r>
    </w:p>
    <w:p w14:paraId="49E34E11" w14:textId="212737B6" w:rsidR="006F3E61" w:rsidRDefault="006F3E61" w:rsidP="001D1A99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# namespaces</w:t>
      </w:r>
      <w:r>
        <w:rPr>
          <w:rFonts w:hint="eastAsia"/>
        </w:rPr>
        <w:t>资源有s</w:t>
      </w:r>
      <w:r>
        <w:t>pec</w:t>
      </w:r>
      <w:r>
        <w:rPr>
          <w:rFonts w:hint="eastAsia"/>
        </w:rPr>
        <w:t>字段的,但其字段下没有</w:t>
      </w:r>
      <w:r w:rsidR="00831AA9">
        <w:rPr>
          <w:rFonts w:hint="eastAsia"/>
        </w:rPr>
        <w:t>需要额外</w:t>
      </w:r>
      <w:r>
        <w:rPr>
          <w:rFonts w:hint="eastAsia"/>
        </w:rPr>
        <w:t>定义的</w:t>
      </w:r>
      <w:r w:rsidR="00533148">
        <w:rPr>
          <w:rFonts w:hint="eastAsia"/>
        </w:rPr>
        <w:t>(</w:t>
      </w:r>
      <w:r w:rsidR="005B0928">
        <w:rPr>
          <w:rFonts w:hint="eastAsia"/>
        </w:rPr>
        <w:t>n</w:t>
      </w:r>
      <w:r w:rsidR="005B0928">
        <w:t>s</w:t>
      </w:r>
      <w:r w:rsidR="005B0928">
        <w:rPr>
          <w:rFonts w:hint="eastAsia"/>
        </w:rPr>
        <w:t>资源</w:t>
      </w:r>
      <w:r w:rsidR="00533148">
        <w:rPr>
          <w:rFonts w:hint="eastAsia"/>
        </w:rPr>
        <w:t>其A</w:t>
      </w:r>
      <w:r w:rsidR="00533148">
        <w:t>PI</w:t>
      </w:r>
      <w:r w:rsidR="00533148">
        <w:rPr>
          <w:rFonts w:hint="eastAsia"/>
        </w:rPr>
        <w:t>规范不复杂)</w:t>
      </w:r>
    </w:p>
    <w:p w14:paraId="7E57B0A6" w14:textId="289B8D46" w:rsidR="006F3E61" w:rsidRPr="001D1A99" w:rsidRDefault="006F3E61" w:rsidP="001D1A99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有些字段,其k</w:t>
      </w:r>
      <w:r>
        <w:t>ube-apiserver</w:t>
      </w:r>
      <w:r w:rsidR="00533148">
        <w:rPr>
          <w:rFonts w:hint="eastAsia"/>
        </w:rPr>
        <w:t>在"准入控制"</w:t>
      </w:r>
      <w:r>
        <w:rPr>
          <w:rFonts w:hint="eastAsia"/>
        </w:rPr>
        <w:t>会给其进行</w:t>
      </w:r>
      <w:r w:rsidRPr="006F3E61">
        <w:t>Mutating</w:t>
      </w:r>
      <w:r>
        <w:rPr>
          <w:rFonts w:hint="eastAsia"/>
        </w:rPr>
        <w:t>(变</w:t>
      </w:r>
      <w:r w:rsidR="00CA4290">
        <w:rPr>
          <w:rFonts w:hint="eastAsia"/>
        </w:rPr>
        <w:t>异</w:t>
      </w:r>
      <w:r>
        <w:t>)</w:t>
      </w:r>
    </w:p>
    <w:p w14:paraId="7E147935" w14:textId="6268F544" w:rsidR="00485416" w:rsidRPr="001D1A99" w:rsidRDefault="00485416" w:rsidP="001D1A99">
      <w:pPr>
        <w:pStyle w:val="a3"/>
        <w:ind w:left="600"/>
      </w:pPr>
      <w:r w:rsidRPr="001D1A99">
        <w:rPr>
          <w:rFonts w:hint="eastAsia"/>
        </w:rPr>
        <w:t>E</w:t>
      </w:r>
      <w:r w:rsidRPr="001D1A99">
        <w:t>OF</w:t>
      </w:r>
    </w:p>
    <w:p w14:paraId="1C4AAED0" w14:textId="1360A50B" w:rsidR="00BE7A99" w:rsidRDefault="00B76682" w:rsidP="00D55710">
      <w:pPr>
        <w:pStyle w:val="ab"/>
        <w:numPr>
          <w:ilvl w:val="0"/>
          <w:numId w:val="3"/>
        </w:numPr>
        <w:spacing w:after="163"/>
        <w:ind w:leftChars="0"/>
      </w:pPr>
      <w:r>
        <w:rPr>
          <w:rFonts w:hint="eastAsia"/>
        </w:rPr>
        <w:t>应用</w:t>
      </w:r>
      <w:r>
        <w:rPr>
          <w:rFonts w:hint="eastAsia"/>
        </w:rPr>
        <w:t>m</w:t>
      </w:r>
      <w:r>
        <w:t>anifests</w:t>
      </w:r>
    </w:p>
    <w:p w14:paraId="1AA06B14" w14:textId="1E1FE45A" w:rsidR="00B76682" w:rsidRPr="00B76682" w:rsidRDefault="00B76682" w:rsidP="00B76682">
      <w:pPr>
        <w:pStyle w:val="a3"/>
        <w:ind w:left="600"/>
        <w:rPr>
          <w:b/>
          <w:bCs/>
          <w:color w:val="7030A0"/>
        </w:rPr>
      </w:pPr>
      <w:r w:rsidRPr="00B76682">
        <w:rPr>
          <w:rFonts w:hint="eastAsia"/>
          <w:b/>
          <w:bCs/>
          <w:color w:val="7030A0"/>
        </w:rPr>
        <w:t>#</w:t>
      </w:r>
      <w:r w:rsidRPr="00B76682">
        <w:rPr>
          <w:b/>
          <w:bCs/>
          <w:color w:val="7030A0"/>
        </w:rPr>
        <w:t xml:space="preserve"># </w:t>
      </w:r>
      <w:r w:rsidRPr="00B76682">
        <w:rPr>
          <w:rFonts w:hint="eastAsia"/>
          <w:b/>
          <w:bCs/>
          <w:color w:val="7030A0"/>
        </w:rPr>
        <w:t>检查语法</w:t>
      </w:r>
    </w:p>
    <w:p w14:paraId="4B080563" w14:textId="77777777" w:rsidR="00213EEB" w:rsidRDefault="00213EEB" w:rsidP="00213EEB">
      <w:pPr>
        <w:pStyle w:val="a3"/>
        <w:ind w:left="600"/>
      </w:pPr>
      <w:r>
        <w:t>root@master01:~/tools/ns# k</w:t>
      </w:r>
      <w:r w:rsidRPr="00213EEB">
        <w:rPr>
          <w:highlight w:val="darkGray"/>
        </w:rPr>
        <w:t>ubectl apply -f ns_lili.yaml --dry-run=client</w:t>
      </w:r>
    </w:p>
    <w:p w14:paraId="60DD5572" w14:textId="20426FBC" w:rsidR="00B76682" w:rsidRDefault="00213EEB" w:rsidP="00213EEB">
      <w:pPr>
        <w:pStyle w:val="a3"/>
        <w:ind w:left="600"/>
      </w:pPr>
      <w:r>
        <w:t>namespace/lili created (dry run)</w:t>
      </w:r>
    </w:p>
    <w:p w14:paraId="2FC53FF6" w14:textId="77777777" w:rsidR="00213EEB" w:rsidRDefault="00213EEB" w:rsidP="00213EEB">
      <w:pPr>
        <w:pStyle w:val="a3"/>
        <w:ind w:left="600"/>
      </w:pPr>
    </w:p>
    <w:p w14:paraId="485AAF61" w14:textId="55865885" w:rsidR="00B76682" w:rsidRPr="00B76682" w:rsidRDefault="00B76682" w:rsidP="00B76682">
      <w:pPr>
        <w:pStyle w:val="a3"/>
        <w:ind w:left="600"/>
        <w:rPr>
          <w:b/>
          <w:bCs/>
          <w:color w:val="7030A0"/>
        </w:rPr>
      </w:pPr>
      <w:r w:rsidRPr="00B76682">
        <w:rPr>
          <w:rFonts w:hint="eastAsia"/>
          <w:b/>
          <w:bCs/>
          <w:color w:val="7030A0"/>
        </w:rPr>
        <w:t>#</w:t>
      </w:r>
      <w:r w:rsidRPr="00B76682">
        <w:rPr>
          <w:b/>
          <w:bCs/>
          <w:color w:val="7030A0"/>
        </w:rPr>
        <w:t xml:space="preserve"># </w:t>
      </w:r>
      <w:r w:rsidRPr="00B76682">
        <w:rPr>
          <w:rFonts w:hint="eastAsia"/>
          <w:b/>
          <w:bCs/>
          <w:color w:val="7030A0"/>
        </w:rPr>
        <w:t>应用m</w:t>
      </w:r>
      <w:r w:rsidRPr="00B76682">
        <w:rPr>
          <w:b/>
          <w:bCs/>
          <w:color w:val="7030A0"/>
        </w:rPr>
        <w:t>anifests</w:t>
      </w:r>
    </w:p>
    <w:p w14:paraId="5677F8C4" w14:textId="77777777" w:rsidR="00213EEB" w:rsidRDefault="00213EEB" w:rsidP="00213EEB">
      <w:pPr>
        <w:pStyle w:val="a3"/>
        <w:ind w:left="600"/>
      </w:pPr>
      <w:r>
        <w:t xml:space="preserve">root@master01:~/tools/ns# </w:t>
      </w:r>
      <w:r w:rsidRPr="00213EEB">
        <w:rPr>
          <w:highlight w:val="darkGray"/>
        </w:rPr>
        <w:t>kubectl apply -f ns_lili.yaml</w:t>
      </w:r>
      <w:r>
        <w:t xml:space="preserve"> </w:t>
      </w:r>
    </w:p>
    <w:p w14:paraId="025236DE" w14:textId="3C9D9F3D" w:rsidR="00B76682" w:rsidRDefault="00213EEB" w:rsidP="00213EEB">
      <w:pPr>
        <w:pStyle w:val="a3"/>
        <w:ind w:left="600"/>
      </w:pPr>
      <w:r>
        <w:t>namespace/lili created</w:t>
      </w:r>
    </w:p>
    <w:p w14:paraId="05F2ACEC" w14:textId="77777777" w:rsidR="00213EEB" w:rsidRDefault="00213EEB" w:rsidP="00213EEB">
      <w:pPr>
        <w:pStyle w:val="a3"/>
        <w:ind w:left="600"/>
      </w:pPr>
    </w:p>
    <w:p w14:paraId="43E715A2" w14:textId="3B588F95" w:rsidR="00B76682" w:rsidRPr="00B76682" w:rsidRDefault="00B76682" w:rsidP="00B76682">
      <w:pPr>
        <w:pStyle w:val="a3"/>
        <w:ind w:left="600"/>
        <w:rPr>
          <w:b/>
          <w:bCs/>
          <w:color w:val="7030A0"/>
        </w:rPr>
      </w:pPr>
      <w:r w:rsidRPr="00B76682">
        <w:rPr>
          <w:rFonts w:hint="eastAsia"/>
          <w:b/>
          <w:bCs/>
          <w:color w:val="7030A0"/>
        </w:rPr>
        <w:t>#</w:t>
      </w:r>
      <w:r w:rsidRPr="00B76682">
        <w:rPr>
          <w:b/>
          <w:bCs/>
          <w:color w:val="7030A0"/>
        </w:rPr>
        <w:t xml:space="preserve"># </w:t>
      </w:r>
      <w:r w:rsidRPr="00B76682">
        <w:rPr>
          <w:rFonts w:hint="eastAsia"/>
          <w:b/>
          <w:bCs/>
          <w:color w:val="7030A0"/>
        </w:rPr>
        <w:t>列出n</w:t>
      </w:r>
      <w:r w:rsidRPr="00B76682">
        <w:rPr>
          <w:b/>
          <w:bCs/>
          <w:color w:val="7030A0"/>
        </w:rPr>
        <w:t>s/lili</w:t>
      </w:r>
      <w:r w:rsidRPr="00B76682">
        <w:rPr>
          <w:rFonts w:hint="eastAsia"/>
          <w:b/>
          <w:bCs/>
          <w:color w:val="7030A0"/>
        </w:rPr>
        <w:t>对象</w:t>
      </w:r>
      <w:r w:rsidR="003A1A8B">
        <w:rPr>
          <w:rFonts w:hint="eastAsia"/>
          <w:b/>
          <w:bCs/>
          <w:color w:val="7030A0"/>
        </w:rPr>
        <w:t>,并显示l</w:t>
      </w:r>
      <w:r w:rsidR="003A1A8B">
        <w:rPr>
          <w:b/>
          <w:bCs/>
          <w:color w:val="7030A0"/>
        </w:rPr>
        <w:t>abels</w:t>
      </w:r>
    </w:p>
    <w:p w14:paraId="53E8FD72" w14:textId="77777777" w:rsidR="00213EEB" w:rsidRPr="00213EEB" w:rsidRDefault="00213EEB" w:rsidP="00213EEB">
      <w:pPr>
        <w:pStyle w:val="a3"/>
        <w:ind w:left="600"/>
      </w:pPr>
      <w:r w:rsidRPr="00213EEB">
        <w:t xml:space="preserve">root@master01:~/tools/ns# </w:t>
      </w:r>
      <w:r w:rsidRPr="00213EEB">
        <w:rPr>
          <w:highlight w:val="darkGray"/>
        </w:rPr>
        <w:t xml:space="preserve">kubectl get -f ns_lili.yaml </w:t>
      </w:r>
    </w:p>
    <w:p w14:paraId="2C4FE0DF" w14:textId="77777777" w:rsidR="00213EEB" w:rsidRPr="00213EEB" w:rsidRDefault="00213EEB" w:rsidP="00213EEB">
      <w:pPr>
        <w:pStyle w:val="a3"/>
        <w:ind w:left="600"/>
      </w:pPr>
      <w:r w:rsidRPr="00213EEB">
        <w:t>NAME   STATUS   AGE</w:t>
      </w:r>
    </w:p>
    <w:p w14:paraId="0F72986A" w14:textId="77777777" w:rsidR="00213EEB" w:rsidRPr="00213EEB" w:rsidRDefault="00213EEB" w:rsidP="00213EEB">
      <w:pPr>
        <w:pStyle w:val="a3"/>
        <w:ind w:left="600"/>
      </w:pPr>
      <w:r w:rsidRPr="00213EEB">
        <w:t>lili   Active   33s</w:t>
      </w:r>
    </w:p>
    <w:p w14:paraId="2866C233" w14:textId="77777777" w:rsidR="00213EEB" w:rsidRPr="00213EEB" w:rsidRDefault="00213EEB" w:rsidP="00213EEB">
      <w:pPr>
        <w:pStyle w:val="a3"/>
        <w:ind w:left="600"/>
        <w:rPr>
          <w:highlight w:val="darkGray"/>
        </w:rPr>
      </w:pPr>
      <w:r w:rsidRPr="00213EEB">
        <w:t xml:space="preserve">root@master01:~/tools/ns# </w:t>
      </w:r>
      <w:r w:rsidRPr="00213EEB">
        <w:rPr>
          <w:highlight w:val="darkGray"/>
        </w:rPr>
        <w:t>kubectl get ns/lili</w:t>
      </w:r>
    </w:p>
    <w:p w14:paraId="0934F36D" w14:textId="77777777" w:rsidR="00213EEB" w:rsidRPr="00213EEB" w:rsidRDefault="00213EEB" w:rsidP="00213EEB">
      <w:pPr>
        <w:pStyle w:val="a3"/>
        <w:ind w:left="600"/>
      </w:pPr>
      <w:r w:rsidRPr="00213EEB">
        <w:t>NAME   STATUS   AGE</w:t>
      </w:r>
    </w:p>
    <w:p w14:paraId="28A3ED22" w14:textId="701775B7" w:rsidR="00BE7A99" w:rsidRDefault="00213EEB" w:rsidP="00213EEB">
      <w:pPr>
        <w:pStyle w:val="a3"/>
        <w:ind w:left="600"/>
      </w:pPr>
      <w:r w:rsidRPr="00213EEB">
        <w:t>lili   Active   36s</w:t>
      </w:r>
    </w:p>
    <w:p w14:paraId="2A780B70" w14:textId="77777777" w:rsidR="008F528B" w:rsidRDefault="008F528B" w:rsidP="008F528B">
      <w:pPr>
        <w:pStyle w:val="a3"/>
        <w:ind w:left="600"/>
      </w:pPr>
      <w:r>
        <w:t xml:space="preserve">root@master01:~/tools/ns# </w:t>
      </w:r>
      <w:r w:rsidRPr="008F528B">
        <w:rPr>
          <w:highlight w:val="darkGray"/>
        </w:rPr>
        <w:t>kubectl get ns/lili --show-labels</w:t>
      </w:r>
    </w:p>
    <w:p w14:paraId="5A5B9144" w14:textId="77777777" w:rsidR="008F528B" w:rsidRDefault="008F528B" w:rsidP="008F528B">
      <w:pPr>
        <w:pStyle w:val="a3"/>
        <w:ind w:left="600"/>
      </w:pPr>
      <w:r>
        <w:t>NAME   STATUS   AGE   LABELS</w:t>
      </w:r>
    </w:p>
    <w:p w14:paraId="24912499" w14:textId="1D86F6E1" w:rsidR="008F528B" w:rsidRDefault="008F528B" w:rsidP="008F528B">
      <w:pPr>
        <w:pStyle w:val="a3"/>
        <w:ind w:left="600"/>
      </w:pPr>
      <w:r>
        <w:t>lili   Active   9m    kubernetes.io/metadata.name=lili,ns=lili</w:t>
      </w:r>
    </w:p>
    <w:p w14:paraId="5DB9D640" w14:textId="7C4A524A" w:rsidR="0098760A" w:rsidRDefault="0098760A" w:rsidP="0098760A">
      <w:pPr>
        <w:spacing w:after="163"/>
        <w:ind w:left="48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ubectl</w:t>
      </w:r>
      <w:r>
        <w:rPr>
          <w:rFonts w:hint="eastAsia"/>
        </w:rPr>
        <w:t>工具的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命令也可以创建出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资源对象。</w:t>
      </w:r>
    </w:p>
    <w:p w14:paraId="46921747" w14:textId="06E1FB6F" w:rsidR="0098760A" w:rsidRDefault="003A1A8B" w:rsidP="0098760A">
      <w:pPr>
        <w:pStyle w:val="a3"/>
        <w:ind w:left="600"/>
      </w:pPr>
      <w:r>
        <w:rPr>
          <w:rFonts w:hint="eastAsia"/>
        </w:rPr>
        <w:t>帮助：</w:t>
      </w:r>
      <w:r w:rsidR="0098760A" w:rsidRPr="0098760A">
        <w:t>kubectl create namespace --help</w:t>
      </w:r>
    </w:p>
    <w:p w14:paraId="21C8BC50" w14:textId="77777777" w:rsidR="003A1A8B" w:rsidRDefault="003A1A8B" w:rsidP="0098760A">
      <w:pPr>
        <w:pStyle w:val="a3"/>
        <w:ind w:left="600"/>
      </w:pPr>
      <w:r>
        <w:rPr>
          <w:rFonts w:hint="eastAsia"/>
        </w:rPr>
        <w:t>例如：k</w:t>
      </w:r>
      <w:r>
        <w:t xml:space="preserve">ubectl create ns lili   </w:t>
      </w:r>
    </w:p>
    <w:p w14:paraId="52B0FE19" w14:textId="135F21BA" w:rsidR="003A1A8B" w:rsidRDefault="003A1A8B" w:rsidP="0098760A">
      <w:pPr>
        <w:pStyle w:val="a3"/>
        <w:ind w:left="600"/>
      </w:pPr>
      <w:r>
        <w:rPr>
          <w:rFonts w:hint="eastAsia"/>
        </w:rPr>
        <w:t>说明：无法在创建时指定l</w:t>
      </w:r>
      <w:r>
        <w:t>abels</w:t>
      </w:r>
      <w:r>
        <w:rPr>
          <w:rFonts w:hint="eastAsia"/>
        </w:rPr>
        <w:t>，但可在创建后使用k</w:t>
      </w:r>
      <w:r>
        <w:t>ubectl</w:t>
      </w:r>
      <w:r>
        <w:rPr>
          <w:rFonts w:hint="eastAsia"/>
        </w:rPr>
        <w:t>的l</w:t>
      </w:r>
      <w:r>
        <w:t>abel</w:t>
      </w:r>
      <w:r>
        <w:rPr>
          <w:rFonts w:hint="eastAsia"/>
        </w:rPr>
        <w:t>命令来进行添加。</w:t>
      </w:r>
    </w:p>
    <w:p w14:paraId="3A066A4C" w14:textId="5EA3E6ED" w:rsidR="00B71AAD" w:rsidRDefault="00B71AAD" w:rsidP="00B71AAD">
      <w:pPr>
        <w:spacing w:after="163"/>
        <w:ind w:left="480"/>
      </w:pPr>
      <w:r>
        <w:rPr>
          <w:rFonts w:hint="eastAsia"/>
        </w:rPr>
        <w:t>当我们创建一个命名空间（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资源对象），会</w:t>
      </w:r>
      <w:r w:rsidR="00B10FD3">
        <w:rPr>
          <w:rFonts w:hint="eastAsia"/>
        </w:rPr>
        <w:t>自动在</w:t>
      </w:r>
      <w:r>
        <w:rPr>
          <w:rFonts w:hint="eastAsia"/>
        </w:rPr>
        <w:t>里面创建一个</w:t>
      </w:r>
      <w:r>
        <w:t>sa</w:t>
      </w:r>
      <w:r>
        <w:rPr>
          <w:rFonts w:hint="eastAsia"/>
        </w:rPr>
        <w:t>/</w:t>
      </w:r>
      <w:r>
        <w:t>default</w:t>
      </w:r>
      <w:r>
        <w:rPr>
          <w:rFonts w:hint="eastAsia"/>
        </w:rPr>
        <w:t>对象和</w:t>
      </w:r>
      <w:r>
        <w:rPr>
          <w:rFonts w:hint="eastAsia"/>
        </w:rPr>
        <w:t>c</w:t>
      </w:r>
      <w:r>
        <w:t>m/</w:t>
      </w:r>
      <w:r w:rsidRPr="00B71AAD">
        <w:t xml:space="preserve"> kube-root-ca.crt</w:t>
      </w:r>
      <w:r>
        <w:rPr>
          <w:rFonts w:hint="eastAsia"/>
        </w:rPr>
        <w:t>对象。</w:t>
      </w:r>
    </w:p>
    <w:p w14:paraId="5F7350E9" w14:textId="77777777" w:rsidR="00B71AAD" w:rsidRDefault="00B71AAD" w:rsidP="00B71AAD">
      <w:pPr>
        <w:pStyle w:val="a3"/>
        <w:ind w:left="600"/>
      </w:pPr>
      <w:r>
        <w:t xml:space="preserve">root@master01:~/tools/ns# </w:t>
      </w:r>
      <w:r w:rsidRPr="00B71AAD">
        <w:rPr>
          <w:highlight w:val="darkGray"/>
        </w:rPr>
        <w:t>kubectl -n lili get sa</w:t>
      </w:r>
    </w:p>
    <w:p w14:paraId="65F3DC33" w14:textId="77777777" w:rsidR="00B71AAD" w:rsidRDefault="00B71AAD" w:rsidP="00B71AAD">
      <w:pPr>
        <w:pStyle w:val="a3"/>
        <w:ind w:left="600"/>
      </w:pPr>
      <w:r>
        <w:t>NAME      SECRETS   AGE</w:t>
      </w:r>
    </w:p>
    <w:p w14:paraId="3118BF6C" w14:textId="77777777" w:rsidR="008713A9" w:rsidRDefault="00B71AAD" w:rsidP="00B71AAD">
      <w:pPr>
        <w:pStyle w:val="a3"/>
        <w:ind w:left="600"/>
        <w:rPr>
          <w:color w:val="0070C0"/>
        </w:rPr>
      </w:pPr>
      <w:r>
        <w:t xml:space="preserve">default   0         19m        </w:t>
      </w:r>
      <w:r w:rsidRPr="00B71AAD">
        <w:rPr>
          <w:color w:val="0070C0"/>
        </w:rPr>
        <w:t xml:space="preserve"> </w:t>
      </w:r>
    </w:p>
    <w:p w14:paraId="57537D66" w14:textId="1D747212" w:rsidR="00B71AAD" w:rsidRDefault="00B71AAD" w:rsidP="008713A9">
      <w:pPr>
        <w:pStyle w:val="a3"/>
        <w:ind w:left="600" w:firstLineChars="150" w:firstLine="315"/>
        <w:rPr>
          <w:color w:val="0070C0"/>
        </w:rPr>
      </w:pPr>
      <w:r w:rsidRPr="00B71AAD">
        <w:rPr>
          <w:color w:val="0070C0"/>
        </w:rPr>
        <w:t xml:space="preserve"># </w:t>
      </w:r>
      <w:r w:rsidRPr="00B71AAD">
        <w:rPr>
          <w:rFonts w:hint="eastAsia"/>
          <w:color w:val="0070C0"/>
        </w:rPr>
        <w:t>《=</w:t>
      </w:r>
      <w:r w:rsidRPr="00B71AAD">
        <w:rPr>
          <w:color w:val="0070C0"/>
        </w:rPr>
        <w:t>= sa</w:t>
      </w:r>
      <w:r w:rsidRPr="00B71AAD">
        <w:rPr>
          <w:rFonts w:hint="eastAsia"/>
          <w:color w:val="0070C0"/>
        </w:rPr>
        <w:t>资源对象之de</w:t>
      </w:r>
      <w:r w:rsidRPr="00B71AAD">
        <w:rPr>
          <w:color w:val="0070C0"/>
        </w:rPr>
        <w:t>fault</w:t>
      </w:r>
    </w:p>
    <w:p w14:paraId="7148AD80" w14:textId="6FDC1D64" w:rsidR="00B9168A" w:rsidRPr="00B9168A" w:rsidRDefault="008713A9" w:rsidP="00B9168A">
      <w:pPr>
        <w:pStyle w:val="a3"/>
        <w:ind w:left="600" w:firstLineChars="150" w:firstLine="315"/>
        <w:rPr>
          <w:color w:val="0070C0"/>
        </w:rPr>
      </w:pPr>
      <w:r>
        <w:rPr>
          <w:rFonts w:hint="eastAsia"/>
          <w:color w:val="0070C0"/>
        </w:rPr>
        <w:t>#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《=</w:t>
      </w:r>
      <w:r>
        <w:rPr>
          <w:color w:val="0070C0"/>
        </w:rPr>
        <w:t xml:space="preserve">= </w:t>
      </w:r>
      <w:r>
        <w:rPr>
          <w:rFonts w:hint="eastAsia"/>
          <w:color w:val="0070C0"/>
        </w:rPr>
        <w:t>此对象就是服务帐户，即服务帐户为d</w:t>
      </w:r>
      <w:r>
        <w:rPr>
          <w:color w:val="0070C0"/>
        </w:rPr>
        <w:t>efault</w:t>
      </w:r>
    </w:p>
    <w:p w14:paraId="17D986E9" w14:textId="77777777" w:rsidR="00B71AAD" w:rsidRDefault="00B71AAD" w:rsidP="00B71AAD">
      <w:pPr>
        <w:pStyle w:val="a3"/>
        <w:ind w:left="600"/>
      </w:pPr>
      <w:r>
        <w:t xml:space="preserve">root@master01:~/tools/ns# </w:t>
      </w:r>
      <w:r w:rsidRPr="00B71AAD">
        <w:rPr>
          <w:highlight w:val="darkGray"/>
        </w:rPr>
        <w:t>kubectl -n lili get cm</w:t>
      </w:r>
    </w:p>
    <w:p w14:paraId="0F1952F1" w14:textId="77777777" w:rsidR="00B71AAD" w:rsidRDefault="00B71AAD" w:rsidP="00B71AAD">
      <w:pPr>
        <w:pStyle w:val="a3"/>
        <w:ind w:left="600"/>
      </w:pPr>
      <w:r>
        <w:t>NAME               DATA   AGE</w:t>
      </w:r>
    </w:p>
    <w:p w14:paraId="684B4FC9" w14:textId="77777777" w:rsidR="008713A9" w:rsidRDefault="00B71AAD" w:rsidP="00B71AAD">
      <w:pPr>
        <w:pStyle w:val="a3"/>
        <w:ind w:left="600"/>
      </w:pPr>
      <w:r>
        <w:t xml:space="preserve">kube-root-ca.crt   1      19m   </w:t>
      </w:r>
    </w:p>
    <w:p w14:paraId="19B517C0" w14:textId="77777777" w:rsidR="008713A9" w:rsidRDefault="00B71AAD" w:rsidP="008713A9">
      <w:pPr>
        <w:pStyle w:val="a3"/>
        <w:ind w:left="600" w:firstLineChars="150" w:firstLine="315"/>
        <w:rPr>
          <w:color w:val="0070C0"/>
        </w:rPr>
      </w:pPr>
      <w:r w:rsidRPr="00B71AAD">
        <w:rPr>
          <w:color w:val="0070C0"/>
        </w:rPr>
        <w:t xml:space="preserve"># </w:t>
      </w:r>
      <w:r w:rsidRPr="00B71AAD">
        <w:rPr>
          <w:rFonts w:hint="eastAsia"/>
          <w:color w:val="0070C0"/>
        </w:rPr>
        <w:t>《=</w:t>
      </w:r>
      <w:r w:rsidRPr="00B71AAD">
        <w:rPr>
          <w:color w:val="0070C0"/>
        </w:rPr>
        <w:t>= cm</w:t>
      </w:r>
      <w:r w:rsidRPr="00B71AAD">
        <w:rPr>
          <w:rFonts w:hint="eastAsia"/>
          <w:color w:val="0070C0"/>
        </w:rPr>
        <w:t>资源对象之k</w:t>
      </w:r>
      <w:r w:rsidRPr="00B71AAD">
        <w:rPr>
          <w:color w:val="0070C0"/>
        </w:rPr>
        <w:t>ube-root-ca.crt</w:t>
      </w:r>
    </w:p>
    <w:p w14:paraId="2A4AE2EC" w14:textId="51D95C66" w:rsidR="00B71AAD" w:rsidRDefault="008713A9" w:rsidP="008713A9">
      <w:pPr>
        <w:pStyle w:val="a3"/>
        <w:ind w:left="600" w:firstLineChars="150" w:firstLine="315"/>
        <w:rPr>
          <w:color w:val="0070C0"/>
        </w:rPr>
      </w:pPr>
      <w:r>
        <w:rPr>
          <w:rFonts w:hint="eastAsia"/>
          <w:color w:val="0070C0"/>
        </w:rPr>
        <w:t>#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《=</w:t>
      </w:r>
      <w:r>
        <w:rPr>
          <w:color w:val="0070C0"/>
        </w:rPr>
        <w:t xml:space="preserve">= </w:t>
      </w:r>
      <w:r>
        <w:rPr>
          <w:rFonts w:hint="eastAsia"/>
          <w:color w:val="0070C0"/>
        </w:rPr>
        <w:t>里面的内容是k</w:t>
      </w:r>
      <w:r>
        <w:rPr>
          <w:color w:val="0070C0"/>
        </w:rPr>
        <w:t>ubernetes</w:t>
      </w:r>
      <w:r>
        <w:rPr>
          <w:rFonts w:hint="eastAsia"/>
          <w:color w:val="0070C0"/>
        </w:rPr>
        <w:t>集群的c</w:t>
      </w:r>
      <w:r>
        <w:rPr>
          <w:color w:val="0070C0"/>
        </w:rPr>
        <w:t>a</w:t>
      </w:r>
      <w:r>
        <w:rPr>
          <w:rFonts w:hint="eastAsia"/>
          <w:color w:val="0070C0"/>
        </w:rPr>
        <w:t>证书</w:t>
      </w:r>
    </w:p>
    <w:p w14:paraId="7604072F" w14:textId="624DDDD4" w:rsidR="00A103C5" w:rsidRDefault="00A103C5" w:rsidP="00F773B2">
      <w:pPr>
        <w:spacing w:after="163"/>
        <w:ind w:left="480"/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资源对象（</w:t>
      </w:r>
      <w:r w:rsidR="00F773B2">
        <w:rPr>
          <w:rFonts w:hint="eastAsia"/>
        </w:rPr>
        <w:t>命名空间</w:t>
      </w:r>
      <w:r>
        <w:rPr>
          <w:rFonts w:hint="eastAsia"/>
        </w:rPr>
        <w:t>）</w:t>
      </w:r>
      <w:r w:rsidR="00F773B2">
        <w:rPr>
          <w:rFonts w:hint="eastAsia"/>
        </w:rPr>
        <w:t>中</w:t>
      </w:r>
      <w:r>
        <w:rPr>
          <w:rFonts w:hint="eastAsia"/>
        </w:rPr>
        <w:t>存放的是</w:t>
      </w:r>
      <w:r>
        <w:t>"namespaces</w:t>
      </w:r>
      <w:r>
        <w:rPr>
          <w:rFonts w:hint="eastAsia"/>
        </w:rPr>
        <w:t>级别</w:t>
      </w:r>
      <w:r>
        <w:t>"</w:t>
      </w:r>
      <w:r>
        <w:rPr>
          <w:rFonts w:hint="eastAsia"/>
        </w:rPr>
        <w:t>的各资源对象，一但删除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lastRenderedPageBreak/>
        <w:t>资源对象，那么它里面的相关资源对象也会被删除，所以不要随便删除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资源对象。</w:t>
      </w:r>
      <w:r w:rsidR="005F5476">
        <w:rPr>
          <w:rFonts w:hint="eastAsia"/>
        </w:rPr>
        <w:t>那么我在删除</w:t>
      </w:r>
      <w:r w:rsidR="005F5476">
        <w:rPr>
          <w:rFonts w:hint="eastAsia"/>
        </w:rPr>
        <w:t>n</w:t>
      </w:r>
      <w:r w:rsidR="005F5476">
        <w:t>s</w:t>
      </w:r>
      <w:r w:rsidR="005F5476">
        <w:rPr>
          <w:rFonts w:hint="eastAsia"/>
        </w:rPr>
        <w:t>资源对象前看看里面有哪些资源对象不就行了？</w:t>
      </w:r>
      <w:r w:rsidR="00E13E87">
        <w:rPr>
          <w:rFonts w:hint="eastAsia"/>
        </w:rPr>
        <w:t>是可以的，但你的方法是否能够完全列出某</w:t>
      </w:r>
      <w:r w:rsidR="00E13E87">
        <w:rPr>
          <w:rFonts w:hint="eastAsia"/>
        </w:rPr>
        <w:t>n</w:t>
      </w:r>
      <w:r w:rsidR="00E13E87">
        <w:t>s</w:t>
      </w:r>
      <w:r w:rsidR="00E13E87">
        <w:rPr>
          <w:rFonts w:hint="eastAsia"/>
        </w:rPr>
        <w:t>资源对象中现有的资源对象呢？</w:t>
      </w:r>
    </w:p>
    <w:p w14:paraId="6043F33E" w14:textId="37E682EB" w:rsidR="00E13E87" w:rsidRPr="00E13E87" w:rsidRDefault="00E13E87" w:rsidP="00E13E87">
      <w:pPr>
        <w:pStyle w:val="a3"/>
        <w:ind w:left="600"/>
        <w:rPr>
          <w:b/>
          <w:bCs/>
          <w:color w:val="7030A0"/>
        </w:rPr>
      </w:pPr>
      <w:r w:rsidRPr="00E13E87">
        <w:rPr>
          <w:rFonts w:hint="eastAsia"/>
          <w:b/>
          <w:bCs/>
          <w:color w:val="7030A0"/>
        </w:rPr>
        <w:t>#</w:t>
      </w:r>
      <w:r w:rsidRPr="00E13E87">
        <w:rPr>
          <w:b/>
          <w:bCs/>
          <w:color w:val="7030A0"/>
        </w:rPr>
        <w:t># kubectl -n &lt;ns</w:t>
      </w:r>
      <w:r w:rsidRPr="00E13E87">
        <w:rPr>
          <w:rFonts w:hint="eastAsia"/>
          <w:b/>
          <w:bCs/>
          <w:color w:val="7030A0"/>
        </w:rPr>
        <w:t>资源对象</w:t>
      </w:r>
      <w:r w:rsidRPr="00E13E87">
        <w:rPr>
          <w:b/>
          <w:bCs/>
          <w:color w:val="7030A0"/>
        </w:rPr>
        <w:t xml:space="preserve">&gt;  get all  </w:t>
      </w:r>
      <w:r w:rsidRPr="00E13E87">
        <w:rPr>
          <w:rFonts w:hint="eastAsia"/>
          <w:b/>
          <w:bCs/>
          <w:color w:val="7030A0"/>
        </w:rPr>
        <w:t>是无法完全列出来的</w:t>
      </w:r>
    </w:p>
    <w:p w14:paraId="3A2877AA" w14:textId="77777777" w:rsidR="00E13E87" w:rsidRDefault="00E13E87" w:rsidP="00E13E87">
      <w:pPr>
        <w:pStyle w:val="a3"/>
        <w:ind w:left="600"/>
      </w:pPr>
      <w:r>
        <w:t xml:space="preserve">root@master01:~/tools/ns# </w:t>
      </w:r>
      <w:r w:rsidRPr="00F773B2">
        <w:rPr>
          <w:highlight w:val="darkGray"/>
        </w:rPr>
        <w:t>kubectl -n lili get all</w:t>
      </w:r>
    </w:p>
    <w:p w14:paraId="3D83799E" w14:textId="28A85265" w:rsidR="00E13E87" w:rsidRDefault="00E13E87" w:rsidP="00E13E87">
      <w:pPr>
        <w:pStyle w:val="a3"/>
        <w:ind w:left="600"/>
      </w:pPr>
      <w:r>
        <w:t>No resources found in lili namespace.</w:t>
      </w:r>
    </w:p>
    <w:p w14:paraId="77DD7976" w14:textId="10B8DDE0" w:rsidR="00E13E87" w:rsidRDefault="00E13E87" w:rsidP="00E13E87">
      <w:pPr>
        <w:pStyle w:val="a3"/>
        <w:ind w:left="600"/>
        <w:rPr>
          <w:color w:val="0070C0"/>
        </w:rPr>
      </w:pPr>
      <w:r w:rsidRPr="00F773B2">
        <w:rPr>
          <w:rFonts w:hint="eastAsia"/>
          <w:color w:val="0070C0"/>
        </w:rPr>
        <w:t xml:space="preserve"> </w:t>
      </w:r>
      <w:r w:rsidRPr="00F773B2">
        <w:rPr>
          <w:color w:val="0070C0"/>
        </w:rPr>
        <w:t xml:space="preserve">  # &lt;== </w:t>
      </w:r>
      <w:r w:rsidR="00C837BE">
        <w:rPr>
          <w:rFonts w:hint="eastAsia"/>
          <w:color w:val="0070C0"/>
        </w:rPr>
        <w:t>从前面可知其里面</w:t>
      </w:r>
      <w:r>
        <w:rPr>
          <w:rFonts w:hint="eastAsia"/>
          <w:color w:val="0070C0"/>
        </w:rPr>
        <w:t>是有s</w:t>
      </w:r>
      <w:r>
        <w:rPr>
          <w:color w:val="0070C0"/>
        </w:rPr>
        <w:t>a/default</w:t>
      </w:r>
      <w:r>
        <w:rPr>
          <w:rFonts w:hint="eastAsia"/>
          <w:color w:val="0070C0"/>
        </w:rPr>
        <w:t>、c</w:t>
      </w:r>
      <w:r>
        <w:rPr>
          <w:color w:val="0070C0"/>
        </w:rPr>
        <w:t>m/kube-root-ca.crt</w:t>
      </w:r>
      <w:r>
        <w:rPr>
          <w:rFonts w:hint="eastAsia"/>
          <w:color w:val="0070C0"/>
        </w:rPr>
        <w:t>对象的</w:t>
      </w:r>
    </w:p>
    <w:p w14:paraId="69F1B5FF" w14:textId="59D98242" w:rsidR="00E13E87" w:rsidRPr="00E13E87" w:rsidRDefault="00E13E87" w:rsidP="00E13E87">
      <w:pPr>
        <w:pStyle w:val="a3"/>
        <w:ind w:left="600"/>
        <w:rPr>
          <w:b/>
          <w:bCs/>
          <w:color w:val="7030A0"/>
        </w:rPr>
      </w:pPr>
      <w:r w:rsidRPr="00E13E87">
        <w:rPr>
          <w:rFonts w:hint="eastAsia"/>
          <w:b/>
          <w:bCs/>
          <w:color w:val="7030A0"/>
        </w:rPr>
        <w:t>#</w:t>
      </w:r>
      <w:r w:rsidRPr="00E13E87">
        <w:rPr>
          <w:b/>
          <w:bCs/>
          <w:color w:val="7030A0"/>
        </w:rPr>
        <w:t xml:space="preserve"># </w:t>
      </w:r>
      <w:r w:rsidRPr="00E13E87">
        <w:rPr>
          <w:rFonts w:hint="eastAsia"/>
          <w:b/>
          <w:bCs/>
          <w:color w:val="7030A0"/>
        </w:rPr>
        <w:t>写个</w:t>
      </w:r>
      <w:r>
        <w:rPr>
          <w:b/>
          <w:bCs/>
          <w:color w:val="7030A0"/>
        </w:rPr>
        <w:t>”</w:t>
      </w:r>
      <w:r>
        <w:rPr>
          <w:b/>
          <w:bCs/>
          <w:color w:val="7030A0"/>
        </w:rPr>
        <w:t>shell</w:t>
      </w:r>
      <w:r>
        <w:rPr>
          <w:rFonts w:hint="eastAsia"/>
          <w:b/>
          <w:bCs/>
          <w:color w:val="7030A0"/>
        </w:rPr>
        <w:t>脚本</w:t>
      </w:r>
      <w:r>
        <w:rPr>
          <w:b/>
          <w:bCs/>
          <w:color w:val="7030A0"/>
        </w:rPr>
        <w:t>“</w:t>
      </w:r>
      <w:r>
        <w:rPr>
          <w:b/>
          <w:bCs/>
          <w:color w:val="7030A0"/>
        </w:rPr>
        <w:t>,</w:t>
      </w:r>
      <w:r>
        <w:rPr>
          <w:rFonts w:hint="eastAsia"/>
          <w:b/>
          <w:bCs/>
          <w:color w:val="7030A0"/>
        </w:rPr>
        <w:t>的格式</w:t>
      </w:r>
    </w:p>
    <w:p w14:paraId="3A32AC79" w14:textId="77777777" w:rsidR="00E13E87" w:rsidRDefault="00E13E87" w:rsidP="00E13E87">
      <w:pPr>
        <w:pStyle w:val="a3"/>
        <w:ind w:left="600"/>
      </w:pPr>
      <w:r w:rsidRPr="00E13E87">
        <w:rPr>
          <w:rFonts w:hint="eastAsia"/>
        </w:rPr>
        <w:t>kubectl api-resources --verbs=list --namespaced -o name</w:t>
      </w:r>
      <w:r>
        <w:t xml:space="preserve"> \</w:t>
      </w:r>
    </w:p>
    <w:p w14:paraId="40C6E0B6" w14:textId="617AAC59" w:rsidR="00E13E87" w:rsidRDefault="00E13E87" w:rsidP="00E13E87">
      <w:pPr>
        <w:pStyle w:val="a3"/>
        <w:ind w:left="600" w:firstLineChars="100" w:firstLine="210"/>
      </w:pPr>
      <w:r w:rsidRPr="00E13E87">
        <w:rPr>
          <w:rFonts w:hint="eastAsia"/>
        </w:rPr>
        <w:t xml:space="preserve"> |  xargs -n 1 kubectl -n &lt;ns资源对象&gt;  get --show-kind  --ignore-not-found</w:t>
      </w:r>
    </w:p>
    <w:p w14:paraId="75E9A8CC" w14:textId="1FFD7F7D" w:rsidR="00E13E87" w:rsidRDefault="00E13E87" w:rsidP="00E13E87">
      <w:pPr>
        <w:pStyle w:val="a3"/>
        <w:ind w:left="600"/>
      </w:pPr>
    </w:p>
    <w:p w14:paraId="5B10AF1B" w14:textId="5A36E48E" w:rsidR="00E13E87" w:rsidRPr="00E13E87" w:rsidRDefault="00E13E87" w:rsidP="00E13E87">
      <w:pPr>
        <w:pStyle w:val="a3"/>
        <w:ind w:left="600"/>
        <w:rPr>
          <w:b/>
          <w:bCs/>
          <w:color w:val="7030A0"/>
        </w:rPr>
      </w:pPr>
      <w:r w:rsidRPr="00E13E87">
        <w:rPr>
          <w:rFonts w:hint="eastAsia"/>
          <w:b/>
          <w:bCs/>
          <w:color w:val="7030A0"/>
        </w:rPr>
        <w:t>#</w:t>
      </w:r>
      <w:r w:rsidRPr="00E13E87">
        <w:rPr>
          <w:b/>
          <w:bCs/>
          <w:color w:val="7030A0"/>
        </w:rPr>
        <w:t xml:space="preserve"># </w:t>
      </w:r>
      <w:r w:rsidRPr="00E13E87">
        <w:rPr>
          <w:rFonts w:hint="eastAsia"/>
          <w:b/>
          <w:bCs/>
          <w:color w:val="7030A0"/>
        </w:rPr>
        <w:t>确认n</w:t>
      </w:r>
      <w:r w:rsidRPr="00E13E87">
        <w:rPr>
          <w:b/>
          <w:bCs/>
          <w:color w:val="7030A0"/>
        </w:rPr>
        <w:t>s/lili</w:t>
      </w:r>
      <w:r w:rsidRPr="00E13E87">
        <w:rPr>
          <w:rFonts w:hint="eastAsia"/>
          <w:b/>
          <w:bCs/>
          <w:color w:val="7030A0"/>
        </w:rPr>
        <w:t>对象中</w:t>
      </w:r>
      <w:r w:rsidR="005B6556">
        <w:rPr>
          <w:rFonts w:hint="eastAsia"/>
          <w:b/>
          <w:bCs/>
          <w:color w:val="7030A0"/>
        </w:rPr>
        <w:t>目前</w:t>
      </w:r>
      <w:r w:rsidRPr="00E13E87">
        <w:rPr>
          <w:rFonts w:hint="eastAsia"/>
          <w:b/>
          <w:bCs/>
          <w:color w:val="7030A0"/>
        </w:rPr>
        <w:t>有哪些资源对象</w:t>
      </w:r>
    </w:p>
    <w:p w14:paraId="766A4283" w14:textId="77777777" w:rsidR="00E13E87" w:rsidRDefault="00E13E87" w:rsidP="00E13E87">
      <w:pPr>
        <w:pStyle w:val="a3"/>
        <w:ind w:left="600"/>
      </w:pPr>
      <w:r>
        <w:t xml:space="preserve">root@master01:~# </w:t>
      </w:r>
      <w:r w:rsidRPr="00E13E87">
        <w:rPr>
          <w:highlight w:val="darkGray"/>
        </w:rPr>
        <w:t>kubectl api-resources --verbs=list --namespaced -o name | xargs -n 1 kubectl -n lili  get --show-kind  --ignore-not-found</w:t>
      </w:r>
    </w:p>
    <w:p w14:paraId="658682B0" w14:textId="77777777" w:rsidR="00E13E87" w:rsidRDefault="00E13E87" w:rsidP="00E13E87">
      <w:pPr>
        <w:pStyle w:val="a3"/>
        <w:ind w:left="600"/>
      </w:pPr>
      <w:r>
        <w:t>NAME                         DATA   AGE</w:t>
      </w:r>
    </w:p>
    <w:p w14:paraId="745097BD" w14:textId="77777777" w:rsidR="00E13E87" w:rsidRDefault="00E13E87" w:rsidP="00E13E87">
      <w:pPr>
        <w:pStyle w:val="a3"/>
        <w:ind w:left="600"/>
      </w:pPr>
      <w:r>
        <w:t>configmap/kube-root-ca.crt   1      18h</w:t>
      </w:r>
    </w:p>
    <w:p w14:paraId="52DA2CE3" w14:textId="77777777" w:rsidR="00E13E87" w:rsidRDefault="00E13E87" w:rsidP="00E13E87">
      <w:pPr>
        <w:pStyle w:val="a3"/>
        <w:ind w:left="600"/>
      </w:pPr>
      <w:r>
        <w:t>NAME                     SECRETS   AGE</w:t>
      </w:r>
    </w:p>
    <w:p w14:paraId="0AFEE98A" w14:textId="16F8EACA" w:rsidR="00E13E87" w:rsidRDefault="00E13E87" w:rsidP="00E13E87">
      <w:pPr>
        <w:pStyle w:val="a3"/>
        <w:ind w:left="600"/>
      </w:pPr>
      <w:r>
        <w:t>serviceaccount/default   0         18h</w:t>
      </w:r>
    </w:p>
    <w:p w14:paraId="29FDF470" w14:textId="77777777" w:rsidR="00E13E87" w:rsidRDefault="00E13E87" w:rsidP="00E13E87">
      <w:pPr>
        <w:pStyle w:val="a3"/>
        <w:ind w:left="600"/>
      </w:pPr>
      <w:r>
        <w:t xml:space="preserve">root@master01:~# </w:t>
      </w:r>
      <w:r w:rsidRPr="00E13E87">
        <w:rPr>
          <w:highlight w:val="darkGray"/>
        </w:rPr>
        <w:t>kubectl api-resources --verbs=list --namespaced -o name | xargs -n 1 kubectl -n lili  get --show-kind  --ignore-not-found | sed '/^NAME/'d</w:t>
      </w:r>
    </w:p>
    <w:p w14:paraId="0E972FAE" w14:textId="77777777" w:rsidR="00E13E87" w:rsidRDefault="00E13E87" w:rsidP="00E13E87">
      <w:pPr>
        <w:pStyle w:val="a3"/>
        <w:ind w:left="600"/>
      </w:pPr>
      <w:r>
        <w:t>configmap/kube-root-ca.crt   1      18h</w:t>
      </w:r>
    </w:p>
    <w:p w14:paraId="43188A10" w14:textId="590CCFCC" w:rsidR="00E13E87" w:rsidRDefault="00E13E87" w:rsidP="00E13E87">
      <w:pPr>
        <w:pStyle w:val="a3"/>
        <w:ind w:left="600"/>
      </w:pPr>
      <w:r>
        <w:t>serviceaccount/default   0         18h</w:t>
      </w:r>
    </w:p>
    <w:p w14:paraId="5BF6DCCE" w14:textId="1900F90C" w:rsidR="00BF6E7C" w:rsidRDefault="00BF6E7C" w:rsidP="00F773B2">
      <w:pPr>
        <w:spacing w:after="163"/>
        <w:ind w:left="480"/>
      </w:pPr>
      <w:r>
        <w:rPr>
          <w:rFonts w:hint="eastAsia"/>
        </w:rPr>
        <w:t>前面在创建</w:t>
      </w:r>
      <w:r>
        <w:rPr>
          <w:rFonts w:hint="eastAsia"/>
        </w:rPr>
        <w:t>n</w:t>
      </w:r>
      <w:r>
        <w:t>s/lili</w:t>
      </w:r>
      <w:r>
        <w:rPr>
          <w:rFonts w:hint="eastAsia"/>
        </w:rPr>
        <w:t>对象时，是先编写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，再应用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。这里想说的是，一个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中可以有多种资源对象</w:t>
      </w:r>
      <w:r w:rsidR="002572ED">
        <w:rPr>
          <w:rFonts w:hint="eastAsia"/>
        </w:rPr>
        <w:t>（</w:t>
      </w:r>
      <w:r>
        <w:rPr>
          <w:rFonts w:hint="eastAsia"/>
        </w:rPr>
        <w:t>例如</w:t>
      </w:r>
      <w:r>
        <w:rPr>
          <w:rFonts w:hint="eastAsia"/>
        </w:rPr>
        <w:t>a</w:t>
      </w:r>
      <w:r>
        <w:t>.yaml</w:t>
      </w:r>
      <w:r>
        <w:rPr>
          <w:rFonts w:hint="eastAsia"/>
        </w:rPr>
        <w:t>文件中具备</w:t>
      </w:r>
      <w:r>
        <w:rPr>
          <w:rFonts w:hint="eastAsia"/>
        </w:rPr>
        <w:t>n</w:t>
      </w:r>
      <w:r>
        <w:t>s/lili</w:t>
      </w:r>
      <w:r>
        <w:rPr>
          <w:rFonts w:hint="eastAsia"/>
        </w:rPr>
        <w:t>资源对象，具备</w:t>
      </w:r>
      <w:r>
        <w:rPr>
          <w:rFonts w:hint="eastAsia"/>
        </w:rPr>
        <w:t>p</w:t>
      </w:r>
      <w:r>
        <w:t>ods</w:t>
      </w:r>
      <w:r>
        <w:rPr>
          <w:rFonts w:hint="eastAsia"/>
        </w:rPr>
        <w:t>/</w:t>
      </w:r>
      <w:r>
        <w:t>myapp01</w:t>
      </w:r>
      <w:r>
        <w:rPr>
          <w:rFonts w:hint="eastAsia"/>
        </w:rPr>
        <w:t>对象，两者之间用三个减号分隔</w:t>
      </w:r>
      <w:r>
        <w:rPr>
          <w:rFonts w:hint="eastAsia"/>
        </w:rPr>
        <w:t>(</w:t>
      </w:r>
      <w:r>
        <w:t>---)</w:t>
      </w:r>
      <w:r w:rsidR="002572ED">
        <w:rPr>
          <w:rFonts w:hint="eastAsia"/>
        </w:rPr>
        <w:t>）</w:t>
      </w:r>
      <w:r>
        <w:rPr>
          <w:rFonts w:hint="eastAsia"/>
        </w:rPr>
        <w:t>，但不建议这样做，</w:t>
      </w:r>
      <w:r w:rsidR="003A2D00">
        <w:rPr>
          <w:rFonts w:hint="eastAsia"/>
        </w:rPr>
        <w:t>建议</w:t>
      </w:r>
      <w:r>
        <w:rPr>
          <w:rFonts w:hint="eastAsia"/>
        </w:rPr>
        <w:t>其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资源对象应该单独一个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。</w:t>
      </w:r>
      <w:r w:rsidR="004D0855">
        <w:rPr>
          <w:rFonts w:hint="eastAsia"/>
        </w:rPr>
        <w:t>如果不这样做，使用</w:t>
      </w:r>
      <w:r w:rsidR="004D0855">
        <w:rPr>
          <w:rFonts w:hint="eastAsia"/>
        </w:rPr>
        <w:t>k</w:t>
      </w:r>
      <w:r w:rsidR="004D0855">
        <w:t>ubectl apply -f a.yaml</w:t>
      </w:r>
      <w:r w:rsidR="004D0855">
        <w:rPr>
          <w:rFonts w:hint="eastAsia"/>
        </w:rPr>
        <w:t>就会出时创建出</w:t>
      </w:r>
      <w:r w:rsidR="004D0855">
        <w:rPr>
          <w:rFonts w:hint="eastAsia"/>
        </w:rPr>
        <w:t>n</w:t>
      </w:r>
      <w:r w:rsidR="004D0855">
        <w:t>s/lili</w:t>
      </w:r>
      <w:r w:rsidR="004D0855">
        <w:rPr>
          <w:rFonts w:hint="eastAsia"/>
        </w:rPr>
        <w:t>对象，并在</w:t>
      </w:r>
      <w:r w:rsidR="004D0855">
        <w:rPr>
          <w:rFonts w:hint="eastAsia"/>
        </w:rPr>
        <w:t>n</w:t>
      </w:r>
      <w:r w:rsidR="004D0855">
        <w:t>s/lili</w:t>
      </w:r>
      <w:r w:rsidR="004D0855">
        <w:rPr>
          <w:rFonts w:hint="eastAsia"/>
        </w:rPr>
        <w:t>对象中创建</w:t>
      </w:r>
      <w:r w:rsidR="004D0855">
        <w:rPr>
          <w:rFonts w:hint="eastAsia"/>
        </w:rPr>
        <w:t>p</w:t>
      </w:r>
      <w:r w:rsidR="004D0855">
        <w:t>ods/myapp01</w:t>
      </w:r>
      <w:r w:rsidR="004D0855">
        <w:rPr>
          <w:rFonts w:hint="eastAsia"/>
        </w:rPr>
        <w:t>对象，那如果是</w:t>
      </w:r>
      <w:r w:rsidR="004D0855">
        <w:rPr>
          <w:rFonts w:hint="eastAsia"/>
        </w:rPr>
        <w:t>k</w:t>
      </w:r>
      <w:r w:rsidR="004D0855">
        <w:t>ubectl delete -f a.yaml</w:t>
      </w:r>
      <w:r w:rsidR="004D0855">
        <w:rPr>
          <w:rFonts w:hint="eastAsia"/>
        </w:rPr>
        <w:t>呢，那就会将</w:t>
      </w:r>
      <w:r w:rsidR="004D0855">
        <w:rPr>
          <w:rFonts w:hint="eastAsia"/>
        </w:rPr>
        <w:t>n</w:t>
      </w:r>
      <w:r w:rsidR="004D0855">
        <w:t>s/lili</w:t>
      </w:r>
      <w:r w:rsidR="004D0855">
        <w:rPr>
          <w:rFonts w:hint="eastAsia"/>
        </w:rPr>
        <w:t>资源对象一同给删除了，而</w:t>
      </w:r>
      <w:r w:rsidR="004D0855">
        <w:rPr>
          <w:rFonts w:hint="eastAsia"/>
        </w:rPr>
        <w:t>n</w:t>
      </w:r>
      <w:r w:rsidR="004D0855">
        <w:t>s/lili</w:t>
      </w:r>
      <w:r w:rsidR="004D0855">
        <w:rPr>
          <w:rFonts w:hint="eastAsia"/>
        </w:rPr>
        <w:t>对象中可能还会有其它的资源对象，所以这样就存在风险。</w:t>
      </w:r>
    </w:p>
    <w:p w14:paraId="555F0BD6" w14:textId="2B45E799" w:rsidR="00B1353F" w:rsidRDefault="00B1353F" w:rsidP="00B1353F">
      <w:pPr>
        <w:pStyle w:val="2"/>
      </w:pPr>
      <w:bookmarkStart w:id="4" w:name="_Toc185518726"/>
      <w:r>
        <w:rPr>
          <w:rFonts w:hint="eastAsia"/>
        </w:rPr>
        <w:t>命名</w:t>
      </w:r>
      <w:r w:rsidR="0003054F">
        <w:rPr>
          <w:rFonts w:hint="eastAsia"/>
        </w:rPr>
        <w:t>空间</w:t>
      </w:r>
      <w:r w:rsidR="005E2A44">
        <w:rPr>
          <w:rFonts w:hint="eastAsia"/>
        </w:rPr>
        <w:t>作用</w:t>
      </w:r>
      <w:bookmarkEnd w:id="4"/>
    </w:p>
    <w:p w14:paraId="33AF3AF2" w14:textId="77777777" w:rsidR="005E2A44" w:rsidRDefault="0003054F" w:rsidP="0003054F">
      <w:pPr>
        <w:pStyle w:val="a3"/>
        <w:ind w:left="600"/>
      </w:pPr>
      <w:r w:rsidRPr="0003054F">
        <w:rPr>
          <w:rFonts w:hint="eastAsia"/>
        </w:rPr>
        <w:t>用于存放“namespace级别”资源实例化出来的对象，同一命名空间中某资源的对象其name不能相</w:t>
      </w:r>
    </w:p>
    <w:p w14:paraId="1A7C0B89" w14:textId="17895EEA" w:rsidR="0003054F" w:rsidRDefault="0003054F" w:rsidP="0003054F">
      <w:pPr>
        <w:pStyle w:val="a3"/>
        <w:ind w:left="600"/>
      </w:pPr>
      <w:r w:rsidRPr="0003054F">
        <w:rPr>
          <w:rFonts w:hint="eastAsia"/>
        </w:rPr>
        <w:t>同，不同命名空间中某资源的对象其name可能相同。</w:t>
      </w:r>
    </w:p>
    <w:p w14:paraId="580CFCDC" w14:textId="6C03B425" w:rsidR="0003054F" w:rsidRPr="0003054F" w:rsidRDefault="0003054F" w:rsidP="0003054F">
      <w:pPr>
        <w:pStyle w:val="a3"/>
        <w:ind w:left="600"/>
      </w:pPr>
      <w:r w:rsidRPr="0003054F">
        <w:rPr>
          <w:rFonts w:hint="eastAsia"/>
        </w:rPr>
        <w:t>用于逻辑隔离，即并不能完全隔离。比如1：各命名空间中的Pod其实是可以通信的（它们处于同一Pod网络，要想隔离得在网络上想办法）。比如2：svc资源对象会通过标签选择器自身所处命名空间中各Pod上的label。比如3：让不同项目的应用（Pod）放在不同的命名空间中，然后对不同项目的管理员创建相关帐户，让其只能看到其权限允许的命名空间。</w:t>
      </w:r>
    </w:p>
    <w:p w14:paraId="190EF184" w14:textId="42C96DC5" w:rsidR="00080E80" w:rsidRDefault="00DE63C6" w:rsidP="005C426E">
      <w:pPr>
        <w:spacing w:after="163"/>
        <w:ind w:left="480"/>
      </w:pPr>
      <w:r>
        <w:rPr>
          <w:rFonts w:hint="eastAsia"/>
        </w:rPr>
        <w:t>其它请参考：</w:t>
      </w:r>
      <w:hyperlink r:id="rId14" w:history="1">
        <w:r w:rsidR="005C426E" w:rsidRPr="005C426E">
          <w:rPr>
            <w:rStyle w:val="a8"/>
            <w:sz w:val="22"/>
            <w:szCs w:val="20"/>
          </w:rPr>
          <w:t>https://kubernetes.io/zh-cn/docs/concepts/overview/working-with-objects/namespaces/</w:t>
        </w:r>
      </w:hyperlink>
    </w:p>
    <w:p w14:paraId="3010D246" w14:textId="05160505" w:rsidR="00137E0D" w:rsidRDefault="00137E0D">
      <w:pPr>
        <w:widowControl/>
        <w:spacing w:afterLines="0" w:after="0"/>
        <w:ind w:leftChars="0" w:left="0"/>
        <w:jc w:val="left"/>
      </w:pPr>
      <w:r>
        <w:br w:type="page"/>
      </w:r>
    </w:p>
    <w:p w14:paraId="0AA50BB9" w14:textId="1E341E60" w:rsidR="00B1353F" w:rsidRDefault="00B1353F" w:rsidP="00B1353F">
      <w:pPr>
        <w:pStyle w:val="1"/>
        <w:spacing w:after="163"/>
      </w:pPr>
      <w:bookmarkStart w:id="5" w:name="_Toc185518727"/>
      <w:r>
        <w:rPr>
          <w:rFonts w:hint="eastAsia"/>
        </w:rPr>
        <w:lastRenderedPageBreak/>
        <w:t>相关概念的引入</w:t>
      </w:r>
      <w:bookmarkEnd w:id="5"/>
    </w:p>
    <w:p w14:paraId="5CAF5705" w14:textId="4133C8F0" w:rsidR="007B5763" w:rsidRDefault="007B5763" w:rsidP="00987463">
      <w:pPr>
        <w:pStyle w:val="2"/>
      </w:pPr>
      <w:bookmarkStart w:id="6" w:name="_Toc185518728"/>
      <w:r>
        <w:rPr>
          <w:rFonts w:hint="eastAsia"/>
        </w:rPr>
        <w:t>资源</w:t>
      </w:r>
      <w:r w:rsidR="00C92009">
        <w:rPr>
          <w:rFonts w:hint="eastAsia"/>
        </w:rPr>
        <w:t>的</w:t>
      </w:r>
      <w:r w:rsidR="00C92009">
        <w:rPr>
          <w:rFonts w:hint="eastAsia"/>
        </w:rPr>
        <w:t>A</w:t>
      </w:r>
      <w:r w:rsidR="00C92009">
        <w:t>PI</w:t>
      </w:r>
      <w:r w:rsidR="00360D60">
        <w:rPr>
          <w:rFonts w:hint="eastAsia"/>
        </w:rPr>
        <w:t>规范</w:t>
      </w:r>
      <w:bookmarkEnd w:id="6"/>
    </w:p>
    <w:p w14:paraId="624214D8" w14:textId="77777777" w:rsidR="00C97A13" w:rsidRDefault="00C97A13" w:rsidP="007B5763">
      <w:pPr>
        <w:spacing w:after="163"/>
        <w:ind w:left="480"/>
      </w:pPr>
      <w:r>
        <w:t>kubernetes</w:t>
      </w:r>
      <w:r>
        <w:rPr>
          <w:rFonts w:hint="eastAsia"/>
        </w:rPr>
        <w:t>中大多数资源对象均有</w:t>
      </w:r>
      <w:r>
        <w:rPr>
          <w:rFonts w:hint="eastAsia"/>
        </w:rPr>
        <w:t>a</w:t>
      </w:r>
      <w:r>
        <w:t>piVersion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ind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pec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tatus</w:t>
      </w:r>
      <w:r>
        <w:rPr>
          <w:rFonts w:hint="eastAsia"/>
        </w:rPr>
        <w:t>这四个一级字段，可用</w:t>
      </w:r>
      <w:r>
        <w:rPr>
          <w:rFonts w:hint="eastAsia"/>
        </w:rPr>
        <w:t>kube</w:t>
      </w:r>
      <w:r>
        <w:t>ctl explain &lt;ResourcesName&gt;</w:t>
      </w:r>
      <w:r>
        <w:rPr>
          <w:rFonts w:hint="eastAsia"/>
        </w:rPr>
        <w:t>看到。</w:t>
      </w:r>
    </w:p>
    <w:p w14:paraId="1D8C9510" w14:textId="3233F13C" w:rsidR="007B5763" w:rsidRDefault="00C97A13" w:rsidP="007B5763">
      <w:pPr>
        <w:spacing w:after="163"/>
        <w:ind w:left="480"/>
      </w:pPr>
      <w:r>
        <w:rPr>
          <w:rFonts w:hint="eastAsia"/>
        </w:rPr>
        <w:t>k</w:t>
      </w:r>
      <w:r>
        <w:t>ubernetes</w:t>
      </w:r>
      <w:r>
        <w:rPr>
          <w:rFonts w:hint="eastAsia"/>
        </w:rPr>
        <w:t>中不管何种资源，其</w:t>
      </w:r>
      <w:r>
        <w:rPr>
          <w:rFonts w:hint="eastAsia"/>
        </w:rPr>
        <w:t>a</w:t>
      </w:r>
      <w:r>
        <w:t>piVersion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ind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这三个字段是一定存在的，那么我们在编写某种资源对象的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时，我们就得对其进行定义。</w:t>
      </w:r>
    </w:p>
    <w:p w14:paraId="0DBA5940" w14:textId="6F42D120" w:rsidR="00C97A13" w:rsidRDefault="00C97A13" w:rsidP="007B5763">
      <w:pPr>
        <w:spacing w:after="163"/>
        <w:ind w:left="480"/>
      </w:pPr>
      <w:r>
        <w:rPr>
          <w:rFonts w:hint="eastAsia"/>
        </w:rPr>
        <w:t>ku</w:t>
      </w:r>
      <w:r>
        <w:t>bernetes</w:t>
      </w:r>
      <w:r>
        <w:rPr>
          <w:rFonts w:hint="eastAsia"/>
        </w:rPr>
        <w:t>中大多数资源，均有</w:t>
      </w:r>
      <w:r>
        <w:rPr>
          <w:rFonts w:hint="eastAsia"/>
        </w:rPr>
        <w:t>s</w:t>
      </w:r>
      <w:r>
        <w:t>pec</w:t>
      </w:r>
      <w:r>
        <w:rPr>
          <w:rFonts w:hint="eastAsia"/>
        </w:rPr>
        <w:t>这个一级字段，用于定义资源对象的期望状态，而</w:t>
      </w:r>
      <w:r>
        <w:rPr>
          <w:rFonts w:hint="eastAsia"/>
        </w:rPr>
        <w:t>s</w:t>
      </w:r>
      <w:r>
        <w:t>tatus</w:t>
      </w:r>
      <w:r>
        <w:rPr>
          <w:rFonts w:hint="eastAsia"/>
        </w:rPr>
        <w:t>字段不需要我们定义，它是资源对象在被创建后的实际状态。</w:t>
      </w:r>
    </w:p>
    <w:p w14:paraId="2E710E32" w14:textId="6BFB9D6B" w:rsidR="007646BC" w:rsidRDefault="007646BC" w:rsidP="00987463">
      <w:pPr>
        <w:pStyle w:val="2"/>
      </w:pPr>
      <w:bookmarkStart w:id="7" w:name="_Toc185518729"/>
      <w:r>
        <w:rPr>
          <w:rFonts w:hint="eastAsia"/>
        </w:rPr>
        <w:t>资源的</w:t>
      </w:r>
      <w:r>
        <w:rPr>
          <w:rFonts w:hint="eastAsia"/>
        </w:rPr>
        <w:t>a</w:t>
      </w:r>
      <w:r>
        <w:t>piversion</w:t>
      </w:r>
      <w:bookmarkEnd w:id="7"/>
    </w:p>
    <w:p w14:paraId="0ACEEA68" w14:textId="77777777" w:rsidR="006D690E" w:rsidRDefault="006D690E" w:rsidP="006D690E">
      <w:pPr>
        <w:spacing w:after="163"/>
        <w:ind w:left="480"/>
      </w:pPr>
      <w:r>
        <w:rPr>
          <w:rFonts w:hint="eastAsia"/>
        </w:rPr>
        <w:t>ku</w:t>
      </w:r>
      <w:r>
        <w:t>bernetes</w:t>
      </w:r>
      <w:r>
        <w:rPr>
          <w:rFonts w:hint="eastAsia"/>
        </w:rPr>
        <w:t>中的各资源的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规范中均有</w:t>
      </w:r>
      <w:r>
        <w:rPr>
          <w:rFonts w:hint="eastAsia"/>
        </w:rPr>
        <w:t>a</w:t>
      </w:r>
      <w:r>
        <w:t>piVersion</w:t>
      </w:r>
      <w:r>
        <w:rPr>
          <w:rFonts w:hint="eastAsia"/>
        </w:rPr>
        <w:t>这个一级字段（必须得有），可以使用以下方法查看某资源（</w:t>
      </w:r>
      <w:r>
        <w:t>resource</w:t>
      </w:r>
      <w:r>
        <w:rPr>
          <w:rFonts w:hint="eastAsia"/>
        </w:rPr>
        <w:t>）的</w:t>
      </w:r>
      <w:r>
        <w:rPr>
          <w:rFonts w:hint="eastAsia"/>
        </w:rPr>
        <w:t>a</w:t>
      </w:r>
      <w:r>
        <w:t>piVersion</w:t>
      </w:r>
      <w:r>
        <w:rPr>
          <w:rFonts w:hint="eastAsia"/>
        </w:rPr>
        <w:t>是什么。</w:t>
      </w:r>
    </w:p>
    <w:p w14:paraId="3F034364" w14:textId="77777777" w:rsidR="006D690E" w:rsidRPr="00C85CC7" w:rsidRDefault="006D690E" w:rsidP="006D690E">
      <w:pPr>
        <w:pStyle w:val="a3"/>
        <w:ind w:left="600"/>
        <w:rPr>
          <w:b/>
          <w:bCs/>
          <w:color w:val="7030A0"/>
        </w:rPr>
      </w:pPr>
      <w:r w:rsidRPr="00C85CC7">
        <w:rPr>
          <w:rFonts w:hint="eastAsia"/>
          <w:b/>
          <w:bCs/>
          <w:color w:val="7030A0"/>
        </w:rPr>
        <w:t>#</w:t>
      </w:r>
      <w:r w:rsidRPr="00C85CC7">
        <w:rPr>
          <w:b/>
          <w:bCs/>
          <w:color w:val="7030A0"/>
        </w:rPr>
        <w:t xml:space="preserve"># </w:t>
      </w:r>
      <w:r w:rsidRPr="00C85CC7">
        <w:rPr>
          <w:rFonts w:hint="eastAsia"/>
          <w:b/>
          <w:bCs/>
          <w:color w:val="7030A0"/>
        </w:rPr>
        <w:t>第一种方法：</w:t>
      </w:r>
    </w:p>
    <w:p w14:paraId="7B3D2239" w14:textId="77777777" w:rsidR="006D690E" w:rsidRDefault="006D690E" w:rsidP="006D690E">
      <w:pPr>
        <w:pStyle w:val="a3"/>
        <w:ind w:left="600"/>
      </w:pPr>
      <w:r>
        <w:t xml:space="preserve">root@master01:~# </w:t>
      </w:r>
      <w:r w:rsidRPr="006626F0">
        <w:rPr>
          <w:highlight w:val="darkGray"/>
        </w:rPr>
        <w:t>kubectl api-resources | head -2</w:t>
      </w:r>
    </w:p>
    <w:p w14:paraId="7356EF2C" w14:textId="77777777" w:rsidR="006D690E" w:rsidRDefault="006D690E" w:rsidP="006D690E">
      <w:pPr>
        <w:pStyle w:val="a3"/>
        <w:ind w:left="600"/>
      </w:pPr>
      <w:r>
        <w:t>NAME                              SHORTNAMES   APIVERSION    NAMESPACED   KIND</w:t>
      </w:r>
    </w:p>
    <w:p w14:paraId="69225E99" w14:textId="77777777" w:rsidR="006D690E" w:rsidRDefault="006D690E" w:rsidP="006D690E">
      <w:pPr>
        <w:pStyle w:val="a3"/>
        <w:ind w:left="600"/>
      </w:pPr>
      <w:r>
        <w:t>bindings                                       v1            true         Binding</w:t>
      </w:r>
    </w:p>
    <w:p w14:paraId="6693F7E9" w14:textId="77777777" w:rsidR="006D690E" w:rsidRPr="006626F0" w:rsidRDefault="006D690E" w:rsidP="006D690E">
      <w:pPr>
        <w:pStyle w:val="a3"/>
        <w:ind w:left="600"/>
        <w:rPr>
          <w:color w:val="0070C0"/>
        </w:rPr>
      </w:pPr>
      <w:r w:rsidRPr="006626F0">
        <w:rPr>
          <w:color w:val="0070C0"/>
        </w:rPr>
        <w:t xml:space="preserve">   # </w:t>
      </w:r>
      <w:r>
        <w:rPr>
          <w:rFonts w:hint="eastAsia"/>
          <w:color w:val="0070C0"/>
        </w:rPr>
        <w:t>《=</w:t>
      </w:r>
      <w:r>
        <w:rPr>
          <w:color w:val="0070C0"/>
        </w:rPr>
        <w:t>=</w:t>
      </w:r>
      <w:r w:rsidRPr="006626F0">
        <w:rPr>
          <w:rFonts w:hint="eastAsia"/>
          <w:color w:val="0070C0"/>
        </w:rPr>
        <w:t>可看到b</w:t>
      </w:r>
      <w:r w:rsidRPr="006626F0">
        <w:rPr>
          <w:color w:val="0070C0"/>
        </w:rPr>
        <w:t>indings</w:t>
      </w:r>
      <w:r w:rsidRPr="006626F0">
        <w:rPr>
          <w:rFonts w:hint="eastAsia"/>
          <w:color w:val="0070C0"/>
        </w:rPr>
        <w:t>这个资源</w:t>
      </w:r>
      <w:r>
        <w:rPr>
          <w:rFonts w:hint="eastAsia"/>
          <w:color w:val="0070C0"/>
        </w:rPr>
        <w:t>的a</w:t>
      </w:r>
      <w:r>
        <w:rPr>
          <w:color w:val="0070C0"/>
        </w:rPr>
        <w:t>piVersion</w:t>
      </w:r>
      <w:r>
        <w:rPr>
          <w:rFonts w:hint="eastAsia"/>
          <w:color w:val="0070C0"/>
        </w:rPr>
        <w:t>为v</w:t>
      </w:r>
      <w:r>
        <w:rPr>
          <w:color w:val="0070C0"/>
        </w:rPr>
        <w:t>1</w:t>
      </w:r>
    </w:p>
    <w:p w14:paraId="559A87CD" w14:textId="77777777" w:rsidR="006D690E" w:rsidRPr="006626F0" w:rsidRDefault="006D690E" w:rsidP="006D690E">
      <w:pPr>
        <w:pStyle w:val="a3"/>
        <w:ind w:left="600"/>
        <w:rPr>
          <w:highlight w:val="darkGray"/>
        </w:rPr>
      </w:pPr>
      <w:r>
        <w:t xml:space="preserve">root@master01:~# </w:t>
      </w:r>
      <w:r w:rsidRPr="00601724">
        <w:rPr>
          <w:highlight w:val="darkGray"/>
        </w:rPr>
        <w:t>kubectl api-resources | grep -w namespaces</w:t>
      </w:r>
      <w:r w:rsidRPr="002F02F8">
        <w:t xml:space="preserve"> </w:t>
      </w:r>
    </w:p>
    <w:p w14:paraId="24589B5E" w14:textId="77777777" w:rsidR="006D690E" w:rsidRDefault="006D690E" w:rsidP="006D690E">
      <w:pPr>
        <w:pStyle w:val="a3"/>
        <w:ind w:left="600"/>
      </w:pPr>
      <w:r w:rsidRPr="002F02F8">
        <w:t>namespaces                        ns           v1           false        Namespace</w:t>
      </w:r>
    </w:p>
    <w:p w14:paraId="764D1B18" w14:textId="77777777" w:rsidR="006D690E" w:rsidRDefault="006D690E" w:rsidP="006D690E">
      <w:pPr>
        <w:pStyle w:val="a3"/>
        <w:ind w:left="600"/>
        <w:rPr>
          <w:color w:val="0070C0"/>
        </w:rPr>
      </w:pPr>
      <w:r w:rsidRPr="006626F0">
        <w:rPr>
          <w:rFonts w:hint="eastAsia"/>
          <w:color w:val="0070C0"/>
        </w:rPr>
        <w:t xml:space="preserve"> </w:t>
      </w:r>
      <w:r w:rsidRPr="006626F0">
        <w:rPr>
          <w:color w:val="0070C0"/>
        </w:rPr>
        <w:t xml:space="preserve">  </w:t>
      </w:r>
      <w:r w:rsidRPr="00C92009">
        <w:rPr>
          <w:rFonts w:hint="eastAsia"/>
          <w:color w:val="0070C0"/>
        </w:rPr>
        <w:t># 《==</w:t>
      </w:r>
      <w:r w:rsidRPr="006626F0">
        <w:rPr>
          <w:rFonts w:hint="eastAsia"/>
          <w:color w:val="0070C0"/>
        </w:rPr>
        <w:t>可看到</w:t>
      </w:r>
      <w:r>
        <w:rPr>
          <w:color w:val="0070C0"/>
        </w:rPr>
        <w:t>namespaces</w:t>
      </w:r>
      <w:r w:rsidRPr="006626F0">
        <w:rPr>
          <w:rFonts w:hint="eastAsia"/>
          <w:color w:val="0070C0"/>
        </w:rPr>
        <w:t>这个资源</w:t>
      </w:r>
      <w:r>
        <w:rPr>
          <w:rFonts w:hint="eastAsia"/>
          <w:color w:val="0070C0"/>
        </w:rPr>
        <w:t>的a</w:t>
      </w:r>
      <w:r>
        <w:rPr>
          <w:color w:val="0070C0"/>
        </w:rPr>
        <w:t>piVersion</w:t>
      </w:r>
      <w:r>
        <w:rPr>
          <w:rFonts w:hint="eastAsia"/>
          <w:color w:val="0070C0"/>
        </w:rPr>
        <w:t>为</w:t>
      </w:r>
      <w:r>
        <w:rPr>
          <w:color w:val="0070C0"/>
        </w:rPr>
        <w:t>Namespace</w:t>
      </w:r>
    </w:p>
    <w:p w14:paraId="07155F88" w14:textId="77777777" w:rsidR="006D690E" w:rsidRDefault="006D690E" w:rsidP="006D690E">
      <w:pPr>
        <w:pStyle w:val="a3"/>
        <w:ind w:left="600"/>
        <w:rPr>
          <w:color w:val="0070C0"/>
        </w:rPr>
      </w:pPr>
    </w:p>
    <w:p w14:paraId="59FEA8F7" w14:textId="77777777" w:rsidR="006D690E" w:rsidRPr="00C85CC7" w:rsidRDefault="006D690E" w:rsidP="006D690E">
      <w:pPr>
        <w:pStyle w:val="a3"/>
        <w:ind w:left="600"/>
        <w:rPr>
          <w:b/>
          <w:bCs/>
          <w:color w:val="7030A0"/>
        </w:rPr>
      </w:pPr>
      <w:r w:rsidRPr="00C85CC7">
        <w:rPr>
          <w:rFonts w:hint="eastAsia"/>
          <w:b/>
          <w:bCs/>
          <w:color w:val="7030A0"/>
        </w:rPr>
        <w:t>#</w:t>
      </w:r>
      <w:r w:rsidRPr="00C85CC7">
        <w:rPr>
          <w:b/>
          <w:bCs/>
          <w:color w:val="7030A0"/>
        </w:rPr>
        <w:t xml:space="preserve"># </w:t>
      </w:r>
      <w:r w:rsidRPr="00C85CC7">
        <w:rPr>
          <w:rFonts w:hint="eastAsia"/>
          <w:b/>
          <w:bCs/>
          <w:color w:val="7030A0"/>
        </w:rPr>
        <w:t>第二种方法：</w:t>
      </w:r>
      <w:r>
        <w:rPr>
          <w:rFonts w:hint="eastAsia"/>
          <w:b/>
          <w:bCs/>
          <w:color w:val="7030A0"/>
        </w:rPr>
        <w:t>以它的为准</w:t>
      </w:r>
    </w:p>
    <w:p w14:paraId="19A4ED4A" w14:textId="77777777" w:rsidR="006D690E" w:rsidRDefault="006D690E" w:rsidP="006D690E">
      <w:pPr>
        <w:pStyle w:val="a3"/>
        <w:ind w:left="600"/>
      </w:pPr>
      <w:r>
        <w:t xml:space="preserve">root@master01:~# </w:t>
      </w:r>
      <w:r w:rsidRPr="002F02F8">
        <w:rPr>
          <w:highlight w:val="darkGray"/>
        </w:rPr>
        <w:t>kubectl explain namespaces | head -4</w:t>
      </w:r>
    </w:p>
    <w:p w14:paraId="672FF663" w14:textId="77777777" w:rsidR="006D690E" w:rsidRDefault="006D690E" w:rsidP="006D690E">
      <w:pPr>
        <w:pStyle w:val="a3"/>
        <w:ind w:left="600"/>
      </w:pPr>
      <w:r>
        <w:t>KIND:     Namespace</w:t>
      </w:r>
    </w:p>
    <w:p w14:paraId="360C313F" w14:textId="77777777" w:rsidR="006D690E" w:rsidRDefault="006D690E" w:rsidP="006D690E">
      <w:pPr>
        <w:pStyle w:val="a3"/>
        <w:ind w:left="600"/>
      </w:pPr>
      <w:r>
        <w:t>VERSION:  v1</w:t>
      </w:r>
    </w:p>
    <w:p w14:paraId="0CCA0C57" w14:textId="77777777" w:rsidR="006D690E" w:rsidRDefault="006D690E" w:rsidP="006D690E">
      <w:pPr>
        <w:pStyle w:val="a3"/>
        <w:ind w:left="600"/>
      </w:pPr>
    </w:p>
    <w:p w14:paraId="3E481FE6" w14:textId="77777777" w:rsidR="006D690E" w:rsidRDefault="006D690E" w:rsidP="006D690E">
      <w:pPr>
        <w:pStyle w:val="a3"/>
        <w:ind w:left="600"/>
        <w:rPr>
          <w:color w:val="0070C0"/>
        </w:rPr>
      </w:pPr>
      <w:r>
        <w:t>DESCRIPTION:</w:t>
      </w:r>
      <w:r w:rsidRPr="006626F0">
        <w:rPr>
          <w:rFonts w:hint="eastAsia"/>
          <w:color w:val="0070C0"/>
        </w:rPr>
        <w:t xml:space="preserve"> </w:t>
      </w:r>
      <w:r w:rsidRPr="006626F0">
        <w:rPr>
          <w:color w:val="0070C0"/>
        </w:rPr>
        <w:t xml:space="preserve"> </w:t>
      </w:r>
    </w:p>
    <w:p w14:paraId="6FFCA088" w14:textId="77777777" w:rsidR="006D690E" w:rsidRPr="006626F0" w:rsidRDefault="006D690E" w:rsidP="006D690E">
      <w:pPr>
        <w:pStyle w:val="a3"/>
        <w:ind w:left="600"/>
        <w:rPr>
          <w:color w:val="0070C0"/>
        </w:rPr>
      </w:pPr>
      <w:r w:rsidRPr="006626F0">
        <w:rPr>
          <w:rFonts w:hint="eastAsia"/>
          <w:color w:val="0070C0"/>
        </w:rPr>
        <w:t xml:space="preserve"> </w:t>
      </w:r>
      <w:r w:rsidRPr="006626F0">
        <w:rPr>
          <w:color w:val="0070C0"/>
        </w:rPr>
        <w:t xml:space="preserve">  </w:t>
      </w:r>
      <w:r w:rsidRPr="00C92009">
        <w:rPr>
          <w:rFonts w:hint="eastAsia"/>
          <w:color w:val="0070C0"/>
        </w:rPr>
        <w:t># 《==</w:t>
      </w:r>
      <w:r w:rsidRPr="006626F0">
        <w:rPr>
          <w:rFonts w:hint="eastAsia"/>
          <w:color w:val="0070C0"/>
        </w:rPr>
        <w:t>可看到</w:t>
      </w:r>
      <w:r>
        <w:rPr>
          <w:color w:val="0070C0"/>
        </w:rPr>
        <w:t>pods</w:t>
      </w:r>
      <w:r w:rsidRPr="006626F0">
        <w:rPr>
          <w:rFonts w:hint="eastAsia"/>
          <w:color w:val="0070C0"/>
        </w:rPr>
        <w:t>这个资源</w:t>
      </w:r>
      <w:r>
        <w:rPr>
          <w:rFonts w:hint="eastAsia"/>
          <w:color w:val="0070C0"/>
        </w:rPr>
        <w:t>的a</w:t>
      </w:r>
      <w:r>
        <w:rPr>
          <w:color w:val="0070C0"/>
        </w:rPr>
        <w:t>piVersion</w:t>
      </w:r>
      <w:r>
        <w:rPr>
          <w:rFonts w:hint="eastAsia"/>
          <w:color w:val="0070C0"/>
        </w:rPr>
        <w:t>为v</w:t>
      </w:r>
      <w:r>
        <w:rPr>
          <w:color w:val="0070C0"/>
        </w:rPr>
        <w:t>1</w:t>
      </w:r>
    </w:p>
    <w:p w14:paraId="619BBCE5" w14:textId="49A7636A" w:rsidR="007646BC" w:rsidRDefault="007646BC" w:rsidP="00987463">
      <w:pPr>
        <w:pStyle w:val="2"/>
      </w:pPr>
      <w:bookmarkStart w:id="8" w:name="_Toc185518730"/>
      <w:r>
        <w:rPr>
          <w:rFonts w:hint="eastAsia"/>
        </w:rPr>
        <w:t>资源的</w:t>
      </w:r>
      <w:r>
        <w:rPr>
          <w:rFonts w:hint="eastAsia"/>
        </w:rPr>
        <w:t>k</w:t>
      </w:r>
      <w:r>
        <w:t>ind</w:t>
      </w:r>
      <w:bookmarkEnd w:id="8"/>
    </w:p>
    <w:p w14:paraId="49907C9D" w14:textId="77777777" w:rsidR="006D690E" w:rsidRDefault="006D690E" w:rsidP="006D690E">
      <w:pPr>
        <w:spacing w:after="163"/>
        <w:ind w:left="480"/>
      </w:pPr>
      <w:r>
        <w:rPr>
          <w:rFonts w:hint="eastAsia"/>
        </w:rPr>
        <w:t>kub</w:t>
      </w:r>
      <w:r>
        <w:t>ernetes</w:t>
      </w:r>
      <w:r>
        <w:rPr>
          <w:rFonts w:hint="eastAsia"/>
        </w:rPr>
        <w:t>中的各资源的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中均有</w:t>
      </w:r>
      <w:r>
        <w:t>kind</w:t>
      </w:r>
      <w:r>
        <w:rPr>
          <w:rFonts w:hint="eastAsia"/>
        </w:rPr>
        <w:t>这个一级字段（必须得有），可以使用以下方法查看某资源（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）的</w:t>
      </w:r>
      <w:r>
        <w:rPr>
          <w:rFonts w:hint="eastAsia"/>
        </w:rPr>
        <w:t>k</w:t>
      </w:r>
      <w:r>
        <w:t>ind</w:t>
      </w:r>
      <w:r>
        <w:rPr>
          <w:rFonts w:hint="eastAsia"/>
        </w:rPr>
        <w:t>是什么。</w:t>
      </w:r>
    </w:p>
    <w:p w14:paraId="4709708C" w14:textId="77777777" w:rsidR="006D690E" w:rsidRPr="00C85CC7" w:rsidRDefault="006D690E" w:rsidP="006D690E">
      <w:pPr>
        <w:pStyle w:val="a3"/>
        <w:ind w:left="600"/>
        <w:rPr>
          <w:b/>
          <w:bCs/>
          <w:color w:val="7030A0"/>
        </w:rPr>
      </w:pPr>
      <w:r w:rsidRPr="00C85CC7">
        <w:rPr>
          <w:rFonts w:hint="eastAsia"/>
          <w:b/>
          <w:bCs/>
          <w:color w:val="7030A0"/>
        </w:rPr>
        <w:t>#</w:t>
      </w:r>
      <w:r w:rsidRPr="00C85CC7">
        <w:rPr>
          <w:b/>
          <w:bCs/>
          <w:color w:val="7030A0"/>
        </w:rPr>
        <w:t xml:space="preserve"># </w:t>
      </w:r>
      <w:r w:rsidRPr="00C85CC7">
        <w:rPr>
          <w:rFonts w:hint="eastAsia"/>
          <w:b/>
          <w:bCs/>
          <w:color w:val="7030A0"/>
        </w:rPr>
        <w:t>第一种方法：</w:t>
      </w:r>
    </w:p>
    <w:p w14:paraId="502F78B6" w14:textId="77777777" w:rsidR="006D690E" w:rsidRDefault="006D690E" w:rsidP="006D690E">
      <w:pPr>
        <w:pStyle w:val="a3"/>
        <w:ind w:left="600"/>
      </w:pPr>
      <w:r>
        <w:t xml:space="preserve">root@master01:~# </w:t>
      </w:r>
      <w:r w:rsidRPr="006626F0">
        <w:rPr>
          <w:highlight w:val="darkGray"/>
        </w:rPr>
        <w:t>kubectl api-resources | head -2</w:t>
      </w:r>
    </w:p>
    <w:p w14:paraId="4836AD64" w14:textId="77777777" w:rsidR="006D690E" w:rsidRDefault="006D690E" w:rsidP="006D690E">
      <w:pPr>
        <w:pStyle w:val="a3"/>
        <w:ind w:left="600"/>
      </w:pPr>
      <w:r>
        <w:t>NAME                              SHORTNAMES   APIVERSION    NAMESPACED   KIND</w:t>
      </w:r>
    </w:p>
    <w:p w14:paraId="74A6B5E8" w14:textId="77777777" w:rsidR="006D690E" w:rsidRDefault="006D690E" w:rsidP="006D690E">
      <w:pPr>
        <w:pStyle w:val="a3"/>
        <w:ind w:left="600"/>
      </w:pPr>
      <w:r>
        <w:t>bindings                                       v1            true         Binding</w:t>
      </w:r>
    </w:p>
    <w:p w14:paraId="3A9D8AA7" w14:textId="77777777" w:rsidR="006D690E" w:rsidRPr="006626F0" w:rsidRDefault="006D690E" w:rsidP="006D690E">
      <w:pPr>
        <w:pStyle w:val="a3"/>
        <w:ind w:left="600"/>
        <w:rPr>
          <w:color w:val="0070C0"/>
        </w:rPr>
      </w:pPr>
      <w:r w:rsidRPr="006626F0">
        <w:rPr>
          <w:rFonts w:hint="eastAsia"/>
          <w:color w:val="0070C0"/>
        </w:rPr>
        <w:t xml:space="preserve"> </w:t>
      </w:r>
      <w:r w:rsidRPr="006626F0">
        <w:rPr>
          <w:color w:val="0070C0"/>
        </w:rPr>
        <w:t xml:space="preserve">  # </w:t>
      </w:r>
      <w:r>
        <w:rPr>
          <w:rFonts w:hint="eastAsia"/>
          <w:color w:val="0070C0"/>
        </w:rPr>
        <w:t>《=</w:t>
      </w:r>
      <w:r>
        <w:rPr>
          <w:color w:val="0070C0"/>
        </w:rPr>
        <w:t xml:space="preserve">= </w:t>
      </w:r>
      <w:r w:rsidRPr="006626F0">
        <w:rPr>
          <w:rFonts w:hint="eastAsia"/>
          <w:color w:val="0070C0"/>
        </w:rPr>
        <w:t>可看到b</w:t>
      </w:r>
      <w:r w:rsidRPr="006626F0">
        <w:rPr>
          <w:color w:val="0070C0"/>
        </w:rPr>
        <w:t>indings</w:t>
      </w:r>
      <w:r w:rsidRPr="006626F0">
        <w:rPr>
          <w:rFonts w:hint="eastAsia"/>
          <w:color w:val="0070C0"/>
        </w:rPr>
        <w:t>这个资源</w:t>
      </w:r>
      <w:r>
        <w:rPr>
          <w:rFonts w:hint="eastAsia"/>
          <w:color w:val="0070C0"/>
        </w:rPr>
        <w:t>的</w:t>
      </w:r>
      <w:r>
        <w:rPr>
          <w:color w:val="0070C0"/>
        </w:rPr>
        <w:t>kind</w:t>
      </w:r>
      <w:r>
        <w:rPr>
          <w:rFonts w:hint="eastAsia"/>
          <w:color w:val="0070C0"/>
        </w:rPr>
        <w:t>为B</w:t>
      </w:r>
      <w:r>
        <w:rPr>
          <w:color w:val="0070C0"/>
        </w:rPr>
        <w:t>inding</w:t>
      </w:r>
    </w:p>
    <w:p w14:paraId="48DD0ECC" w14:textId="77777777" w:rsidR="006D690E" w:rsidRPr="006626F0" w:rsidRDefault="006D690E" w:rsidP="006D690E">
      <w:pPr>
        <w:pStyle w:val="a3"/>
        <w:ind w:left="600"/>
        <w:rPr>
          <w:highlight w:val="darkGray"/>
        </w:rPr>
      </w:pPr>
      <w:r>
        <w:lastRenderedPageBreak/>
        <w:t xml:space="preserve">root@master01:~# </w:t>
      </w:r>
      <w:r w:rsidRPr="00601724">
        <w:rPr>
          <w:highlight w:val="darkGray"/>
        </w:rPr>
        <w:t>kubectl api-resources | grep -w namespaces</w:t>
      </w:r>
      <w:r w:rsidRPr="002F02F8">
        <w:t xml:space="preserve"> </w:t>
      </w:r>
    </w:p>
    <w:p w14:paraId="638D71B0" w14:textId="77777777" w:rsidR="006D690E" w:rsidRDefault="006D690E" w:rsidP="006D690E">
      <w:pPr>
        <w:pStyle w:val="a3"/>
        <w:ind w:left="600"/>
      </w:pPr>
      <w:r w:rsidRPr="002F02F8">
        <w:t>namespaces                        ns           v1           false        Namespace</w:t>
      </w:r>
    </w:p>
    <w:p w14:paraId="444F5503" w14:textId="77777777" w:rsidR="006D690E" w:rsidRPr="006626F0" w:rsidRDefault="006D690E" w:rsidP="006D690E">
      <w:pPr>
        <w:pStyle w:val="a3"/>
        <w:ind w:left="600"/>
        <w:rPr>
          <w:color w:val="0070C0"/>
        </w:rPr>
      </w:pPr>
      <w:r w:rsidRPr="006626F0">
        <w:rPr>
          <w:rFonts w:hint="eastAsia"/>
          <w:color w:val="0070C0"/>
        </w:rPr>
        <w:t xml:space="preserve"> </w:t>
      </w:r>
      <w:r w:rsidRPr="006626F0">
        <w:rPr>
          <w:color w:val="0070C0"/>
        </w:rPr>
        <w:t xml:space="preserve">  # </w:t>
      </w:r>
      <w:r>
        <w:rPr>
          <w:rFonts w:hint="eastAsia"/>
          <w:color w:val="0070C0"/>
        </w:rPr>
        <w:t>《=</w:t>
      </w:r>
      <w:r>
        <w:rPr>
          <w:color w:val="0070C0"/>
        </w:rPr>
        <w:t xml:space="preserve">= </w:t>
      </w:r>
      <w:r w:rsidRPr="006626F0">
        <w:rPr>
          <w:rFonts w:hint="eastAsia"/>
          <w:color w:val="0070C0"/>
        </w:rPr>
        <w:t>可看到</w:t>
      </w:r>
      <w:r>
        <w:rPr>
          <w:color w:val="0070C0"/>
        </w:rPr>
        <w:t>namespaces</w:t>
      </w:r>
      <w:r>
        <w:rPr>
          <w:rFonts w:hint="eastAsia"/>
          <w:color w:val="0070C0"/>
        </w:rPr>
        <w:t>这</w:t>
      </w:r>
      <w:r w:rsidRPr="006626F0">
        <w:rPr>
          <w:rFonts w:hint="eastAsia"/>
          <w:color w:val="0070C0"/>
        </w:rPr>
        <w:t>个资源</w:t>
      </w:r>
      <w:r>
        <w:rPr>
          <w:rFonts w:hint="eastAsia"/>
          <w:color w:val="0070C0"/>
        </w:rPr>
        <w:t>的k</w:t>
      </w:r>
      <w:r>
        <w:rPr>
          <w:color w:val="0070C0"/>
        </w:rPr>
        <w:t>ind</w:t>
      </w:r>
      <w:r>
        <w:rPr>
          <w:rFonts w:hint="eastAsia"/>
          <w:color w:val="0070C0"/>
        </w:rPr>
        <w:t>为</w:t>
      </w:r>
      <w:r>
        <w:rPr>
          <w:color w:val="0070C0"/>
        </w:rPr>
        <w:t>Namespace</w:t>
      </w:r>
    </w:p>
    <w:p w14:paraId="327D3965" w14:textId="77777777" w:rsidR="006D690E" w:rsidRDefault="006D690E" w:rsidP="006D690E">
      <w:pPr>
        <w:pStyle w:val="a3"/>
        <w:ind w:left="600"/>
      </w:pPr>
    </w:p>
    <w:p w14:paraId="090FA159" w14:textId="77777777" w:rsidR="006D690E" w:rsidRPr="00C85CC7" w:rsidRDefault="006D690E" w:rsidP="006D690E">
      <w:pPr>
        <w:pStyle w:val="a3"/>
        <w:ind w:left="600"/>
        <w:rPr>
          <w:b/>
          <w:bCs/>
          <w:color w:val="7030A0"/>
        </w:rPr>
      </w:pPr>
      <w:r w:rsidRPr="00C85CC7">
        <w:rPr>
          <w:rFonts w:hint="eastAsia"/>
          <w:b/>
          <w:bCs/>
          <w:color w:val="7030A0"/>
        </w:rPr>
        <w:t>#</w:t>
      </w:r>
      <w:r w:rsidRPr="00C85CC7">
        <w:rPr>
          <w:b/>
          <w:bCs/>
          <w:color w:val="7030A0"/>
        </w:rPr>
        <w:t xml:space="preserve"># </w:t>
      </w:r>
      <w:r w:rsidRPr="00C85CC7">
        <w:rPr>
          <w:rFonts w:hint="eastAsia"/>
          <w:b/>
          <w:bCs/>
          <w:color w:val="7030A0"/>
        </w:rPr>
        <w:t>第二种方法：</w:t>
      </w:r>
    </w:p>
    <w:p w14:paraId="37AD9C03" w14:textId="77777777" w:rsidR="006D690E" w:rsidRDefault="006D690E" w:rsidP="006D690E">
      <w:pPr>
        <w:pStyle w:val="a3"/>
        <w:ind w:left="600"/>
      </w:pPr>
      <w:r>
        <w:t xml:space="preserve">root@master01:~# </w:t>
      </w:r>
      <w:r w:rsidRPr="002F02F8">
        <w:rPr>
          <w:highlight w:val="darkGray"/>
        </w:rPr>
        <w:t>kubectl explain namespaces | head -4</w:t>
      </w:r>
    </w:p>
    <w:p w14:paraId="1A470046" w14:textId="77777777" w:rsidR="006D690E" w:rsidRDefault="006D690E" w:rsidP="006D690E">
      <w:pPr>
        <w:pStyle w:val="a3"/>
        <w:ind w:left="600"/>
      </w:pPr>
      <w:r>
        <w:t>KIND:     Namespace</w:t>
      </w:r>
    </w:p>
    <w:p w14:paraId="30E24776" w14:textId="77777777" w:rsidR="006D690E" w:rsidRDefault="006D690E" w:rsidP="006D690E">
      <w:pPr>
        <w:pStyle w:val="a3"/>
        <w:ind w:left="600"/>
      </w:pPr>
      <w:r>
        <w:t>VERSION:  v1</w:t>
      </w:r>
    </w:p>
    <w:p w14:paraId="73DC3F06" w14:textId="77777777" w:rsidR="006D690E" w:rsidRDefault="006D690E" w:rsidP="006D690E">
      <w:pPr>
        <w:pStyle w:val="a3"/>
        <w:ind w:left="600"/>
      </w:pPr>
    </w:p>
    <w:p w14:paraId="636ABC1E" w14:textId="77777777" w:rsidR="006D690E" w:rsidRDefault="006D690E" w:rsidP="006D690E">
      <w:pPr>
        <w:pStyle w:val="a3"/>
        <w:ind w:left="600"/>
        <w:rPr>
          <w:color w:val="0070C0"/>
        </w:rPr>
      </w:pPr>
      <w:r>
        <w:t>DESCRIPTION:</w:t>
      </w:r>
      <w:r w:rsidRPr="006626F0">
        <w:rPr>
          <w:rFonts w:hint="eastAsia"/>
          <w:color w:val="0070C0"/>
        </w:rPr>
        <w:t xml:space="preserve"> </w:t>
      </w:r>
      <w:r w:rsidRPr="006626F0">
        <w:rPr>
          <w:color w:val="0070C0"/>
        </w:rPr>
        <w:t xml:space="preserve"> </w:t>
      </w:r>
    </w:p>
    <w:p w14:paraId="10BFBD51" w14:textId="77777777" w:rsidR="006D690E" w:rsidRPr="006626F0" w:rsidRDefault="006D690E" w:rsidP="006D690E">
      <w:pPr>
        <w:pStyle w:val="a3"/>
        <w:ind w:left="600"/>
        <w:rPr>
          <w:color w:val="0070C0"/>
        </w:rPr>
      </w:pPr>
      <w:r w:rsidRPr="006626F0">
        <w:rPr>
          <w:rFonts w:hint="eastAsia"/>
          <w:color w:val="0070C0"/>
        </w:rPr>
        <w:t xml:space="preserve"> </w:t>
      </w:r>
      <w:r w:rsidRPr="006626F0">
        <w:rPr>
          <w:color w:val="0070C0"/>
        </w:rPr>
        <w:t xml:space="preserve">  </w:t>
      </w:r>
      <w:r w:rsidRPr="00B0576B">
        <w:rPr>
          <w:rFonts w:hint="eastAsia"/>
          <w:color w:val="0070C0"/>
        </w:rPr>
        <w:t># 《==</w:t>
      </w:r>
      <w:r w:rsidRPr="006626F0">
        <w:rPr>
          <w:rFonts w:hint="eastAsia"/>
          <w:color w:val="0070C0"/>
        </w:rPr>
        <w:t>可看到</w:t>
      </w:r>
      <w:r>
        <w:rPr>
          <w:color w:val="0070C0"/>
        </w:rPr>
        <w:t>namespaces</w:t>
      </w:r>
      <w:r w:rsidRPr="006626F0">
        <w:rPr>
          <w:rFonts w:hint="eastAsia"/>
          <w:color w:val="0070C0"/>
        </w:rPr>
        <w:t>这个资源</w:t>
      </w:r>
      <w:r>
        <w:rPr>
          <w:rFonts w:hint="eastAsia"/>
          <w:color w:val="0070C0"/>
        </w:rPr>
        <w:t>的k</w:t>
      </w:r>
      <w:r>
        <w:rPr>
          <w:color w:val="0070C0"/>
        </w:rPr>
        <w:t>ind</w:t>
      </w:r>
      <w:r>
        <w:rPr>
          <w:rFonts w:hint="eastAsia"/>
          <w:color w:val="0070C0"/>
        </w:rPr>
        <w:t>为</w:t>
      </w:r>
      <w:r>
        <w:rPr>
          <w:color w:val="0070C0"/>
        </w:rPr>
        <w:t>Namespace</w:t>
      </w:r>
    </w:p>
    <w:p w14:paraId="425EB7D6" w14:textId="26CE8DEA" w:rsidR="007646BC" w:rsidRDefault="007646BC" w:rsidP="00987463">
      <w:pPr>
        <w:pStyle w:val="2"/>
      </w:pPr>
      <w:bookmarkStart w:id="9" w:name="_Toc185518731"/>
      <w:r>
        <w:rPr>
          <w:rFonts w:hint="eastAsia"/>
        </w:rPr>
        <w:t>资源的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之</w:t>
      </w:r>
      <w:r>
        <w:rPr>
          <w:rFonts w:hint="eastAsia"/>
        </w:rPr>
        <w:t>n</w:t>
      </w:r>
      <w:r>
        <w:t>amespace</w:t>
      </w:r>
      <w:bookmarkEnd w:id="9"/>
    </w:p>
    <w:p w14:paraId="33FDC908" w14:textId="77777777" w:rsidR="006D690E" w:rsidRDefault="006D690E" w:rsidP="006D690E">
      <w:pPr>
        <w:spacing w:after="163"/>
        <w:ind w:left="480"/>
      </w:pPr>
      <w:r>
        <w:t>kubernetes</w:t>
      </w:r>
      <w:r>
        <w:rPr>
          <w:rFonts w:hint="eastAsia"/>
        </w:rPr>
        <w:t>中的各资源有“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级别”</w:t>
      </w:r>
      <w:r>
        <w:t>"</w:t>
      </w:r>
      <w:r>
        <w:rPr>
          <w:rFonts w:hint="eastAsia"/>
        </w:rPr>
        <w:t>和“非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级别”之分，如何确定某资源是否是“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级别”的呢？可用</w:t>
      </w:r>
      <w:r>
        <w:rPr>
          <w:rFonts w:hint="eastAsia"/>
        </w:rPr>
        <w:t>k</w:t>
      </w:r>
      <w:r>
        <w:t>ubectl api-resources</w:t>
      </w:r>
      <w:r>
        <w:rPr>
          <w:rFonts w:hint="eastAsia"/>
        </w:rPr>
        <w:t>命令去看。</w:t>
      </w:r>
    </w:p>
    <w:p w14:paraId="2A15F86C" w14:textId="77777777" w:rsidR="006D690E" w:rsidRDefault="006D690E" w:rsidP="006D690E">
      <w:pPr>
        <w:pStyle w:val="a3"/>
        <w:ind w:left="600"/>
      </w:pPr>
      <w:r>
        <w:t xml:space="preserve">root@master01:~# </w:t>
      </w:r>
      <w:r w:rsidRPr="006626F0">
        <w:rPr>
          <w:highlight w:val="darkGray"/>
        </w:rPr>
        <w:t>kubectl api-resources | head -2</w:t>
      </w:r>
    </w:p>
    <w:p w14:paraId="27E809C6" w14:textId="77777777" w:rsidR="006D690E" w:rsidRDefault="006D690E" w:rsidP="006D690E">
      <w:pPr>
        <w:pStyle w:val="a3"/>
        <w:ind w:left="600"/>
      </w:pPr>
      <w:r>
        <w:t>NAME                              SHORTNAMES   APIVERSION    NAMESPACED   KIND</w:t>
      </w:r>
    </w:p>
    <w:p w14:paraId="0BCBAFCC" w14:textId="77777777" w:rsidR="006D690E" w:rsidRDefault="006D690E" w:rsidP="006D690E">
      <w:pPr>
        <w:pStyle w:val="a3"/>
        <w:ind w:left="600"/>
      </w:pPr>
      <w:r>
        <w:t>bindings                                       v1            true         Binding</w:t>
      </w:r>
    </w:p>
    <w:p w14:paraId="2023E7CC" w14:textId="77777777" w:rsidR="006D690E" w:rsidRPr="006626F0" w:rsidRDefault="006D690E" w:rsidP="006D690E">
      <w:pPr>
        <w:pStyle w:val="a3"/>
        <w:ind w:left="600"/>
        <w:rPr>
          <w:color w:val="0070C0"/>
        </w:rPr>
      </w:pPr>
      <w:r w:rsidRPr="006626F0">
        <w:rPr>
          <w:rFonts w:hint="eastAsia"/>
          <w:color w:val="0070C0"/>
        </w:rPr>
        <w:t xml:space="preserve"> </w:t>
      </w:r>
      <w:r w:rsidRPr="006626F0">
        <w:rPr>
          <w:color w:val="0070C0"/>
        </w:rPr>
        <w:t xml:space="preserve">  # </w:t>
      </w:r>
      <w:r>
        <w:rPr>
          <w:rFonts w:hint="eastAsia"/>
          <w:color w:val="0070C0"/>
        </w:rPr>
        <w:t>《=</w:t>
      </w:r>
      <w:r>
        <w:rPr>
          <w:color w:val="0070C0"/>
        </w:rPr>
        <w:t xml:space="preserve">= </w:t>
      </w:r>
      <w:r w:rsidRPr="006626F0">
        <w:rPr>
          <w:rFonts w:hint="eastAsia"/>
          <w:color w:val="0070C0"/>
        </w:rPr>
        <w:t>可看到b</w:t>
      </w:r>
      <w:r w:rsidRPr="006626F0">
        <w:rPr>
          <w:color w:val="0070C0"/>
        </w:rPr>
        <w:t>indings</w:t>
      </w:r>
      <w:r w:rsidRPr="006626F0">
        <w:rPr>
          <w:rFonts w:hint="eastAsia"/>
          <w:color w:val="0070C0"/>
        </w:rPr>
        <w:t>这个资源是n</w:t>
      </w:r>
      <w:r w:rsidRPr="006626F0">
        <w:rPr>
          <w:color w:val="0070C0"/>
        </w:rPr>
        <w:t>amespace</w:t>
      </w:r>
      <w:r w:rsidRPr="006626F0">
        <w:rPr>
          <w:rFonts w:hint="eastAsia"/>
          <w:color w:val="0070C0"/>
        </w:rPr>
        <w:t>级别的,因为其N</w:t>
      </w:r>
      <w:r w:rsidRPr="006626F0">
        <w:rPr>
          <w:color w:val="0070C0"/>
        </w:rPr>
        <w:t>AMESPACE</w:t>
      </w:r>
      <w:r w:rsidRPr="006626F0">
        <w:rPr>
          <w:rFonts w:hint="eastAsia"/>
          <w:color w:val="0070C0"/>
        </w:rPr>
        <w:t>字段的值为t</w:t>
      </w:r>
      <w:r w:rsidRPr="006626F0">
        <w:rPr>
          <w:color w:val="0070C0"/>
        </w:rPr>
        <w:t>rue</w:t>
      </w:r>
    </w:p>
    <w:p w14:paraId="1C8049EA" w14:textId="77777777" w:rsidR="006D690E" w:rsidRPr="006626F0" w:rsidRDefault="006D690E" w:rsidP="006D690E">
      <w:pPr>
        <w:pStyle w:val="a3"/>
        <w:ind w:left="600"/>
        <w:rPr>
          <w:highlight w:val="darkGray"/>
        </w:rPr>
      </w:pPr>
      <w:r>
        <w:t xml:space="preserve">root@master01:~# </w:t>
      </w:r>
      <w:r w:rsidRPr="00601724">
        <w:rPr>
          <w:highlight w:val="darkGray"/>
        </w:rPr>
        <w:t>kubectl api-resources | grep -w namespaces</w:t>
      </w:r>
      <w:r w:rsidRPr="002F02F8">
        <w:t xml:space="preserve"> </w:t>
      </w:r>
    </w:p>
    <w:p w14:paraId="00A05075" w14:textId="77777777" w:rsidR="006D690E" w:rsidRDefault="006D690E" w:rsidP="006D690E">
      <w:pPr>
        <w:pStyle w:val="a3"/>
        <w:ind w:left="600"/>
      </w:pPr>
      <w:r w:rsidRPr="002F02F8">
        <w:t>namespaces                        ns           v1           false        Namespace</w:t>
      </w:r>
    </w:p>
    <w:p w14:paraId="213B3FB2" w14:textId="77777777" w:rsidR="006D690E" w:rsidRDefault="006D690E" w:rsidP="006D690E">
      <w:pPr>
        <w:pStyle w:val="a3"/>
        <w:ind w:left="600"/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# </w:t>
      </w:r>
      <w:r>
        <w:rPr>
          <w:rFonts w:hint="eastAsia"/>
          <w:color w:val="0070C0"/>
        </w:rPr>
        <w:t>《=</w:t>
      </w:r>
      <w:r>
        <w:rPr>
          <w:color w:val="0070C0"/>
        </w:rPr>
        <w:t xml:space="preserve">= </w:t>
      </w:r>
      <w:r>
        <w:rPr>
          <w:rFonts w:hint="eastAsia"/>
          <w:color w:val="0070C0"/>
        </w:rPr>
        <w:t>可看到n</w:t>
      </w:r>
      <w:r>
        <w:rPr>
          <w:color w:val="0070C0"/>
        </w:rPr>
        <w:t>amespaces</w:t>
      </w:r>
      <w:r>
        <w:rPr>
          <w:rFonts w:hint="eastAsia"/>
          <w:color w:val="0070C0"/>
        </w:rPr>
        <w:t>这个资源是"非</w:t>
      </w:r>
      <w:r>
        <w:rPr>
          <w:color w:val="0070C0"/>
        </w:rPr>
        <w:t>NAMESPACE</w:t>
      </w:r>
      <w:r>
        <w:rPr>
          <w:rFonts w:hint="eastAsia"/>
          <w:color w:val="0070C0"/>
        </w:rPr>
        <w:t>级别</w:t>
      </w:r>
      <w:r>
        <w:rPr>
          <w:color w:val="0070C0"/>
        </w:rPr>
        <w:t>"</w:t>
      </w:r>
      <w:r>
        <w:rPr>
          <w:rFonts w:hint="eastAsia"/>
          <w:color w:val="0070C0"/>
        </w:rPr>
        <w:t>的。</w:t>
      </w:r>
    </w:p>
    <w:p w14:paraId="79074310" w14:textId="77777777" w:rsidR="006D690E" w:rsidRPr="006626F0" w:rsidRDefault="006D690E" w:rsidP="006D690E">
      <w:pPr>
        <w:pStyle w:val="a3"/>
        <w:ind w:left="600"/>
        <w:rPr>
          <w:highlight w:val="darkGray"/>
        </w:rPr>
      </w:pPr>
      <w:r>
        <w:t xml:space="preserve">root@master01:~# </w:t>
      </w:r>
      <w:r w:rsidRPr="006626F0">
        <w:rPr>
          <w:highlight w:val="darkGray"/>
        </w:rPr>
        <w:t>kubectl api-resources | grep -w pods</w:t>
      </w:r>
    </w:p>
    <w:p w14:paraId="26A4B962" w14:textId="77777777" w:rsidR="006D690E" w:rsidRDefault="006D690E" w:rsidP="006D690E">
      <w:pPr>
        <w:pStyle w:val="a3"/>
        <w:ind w:left="600"/>
      </w:pPr>
      <w:r>
        <w:t>pods                              po           v1           true         Pod</w:t>
      </w:r>
    </w:p>
    <w:p w14:paraId="1868AA83" w14:textId="77777777" w:rsidR="006D690E" w:rsidRPr="006626F0" w:rsidRDefault="006D690E" w:rsidP="006D690E">
      <w:pPr>
        <w:pStyle w:val="a3"/>
        <w:ind w:left="600"/>
        <w:rPr>
          <w:color w:val="0070C0"/>
        </w:rPr>
      </w:pPr>
      <w:r w:rsidRPr="006626F0">
        <w:rPr>
          <w:rFonts w:hint="eastAsia"/>
          <w:color w:val="0070C0"/>
        </w:rPr>
        <w:t xml:space="preserve"> </w:t>
      </w:r>
      <w:r w:rsidRPr="006626F0">
        <w:rPr>
          <w:color w:val="0070C0"/>
        </w:rPr>
        <w:t xml:space="preserve">  </w:t>
      </w:r>
      <w:r>
        <w:rPr>
          <w:color w:val="0070C0"/>
        </w:rPr>
        <w:t xml:space="preserve"># </w:t>
      </w:r>
      <w:r>
        <w:rPr>
          <w:rFonts w:hint="eastAsia"/>
          <w:color w:val="0070C0"/>
        </w:rPr>
        <w:t>《=</w:t>
      </w:r>
      <w:r>
        <w:rPr>
          <w:color w:val="0070C0"/>
        </w:rPr>
        <w:t xml:space="preserve">= </w:t>
      </w:r>
      <w:r w:rsidRPr="006626F0">
        <w:rPr>
          <w:rFonts w:hint="eastAsia"/>
          <w:color w:val="0070C0"/>
        </w:rPr>
        <w:t>可看到pod</w:t>
      </w:r>
      <w:r w:rsidRPr="006626F0">
        <w:rPr>
          <w:color w:val="0070C0"/>
        </w:rPr>
        <w:t>s</w:t>
      </w:r>
      <w:r w:rsidRPr="006626F0">
        <w:rPr>
          <w:rFonts w:hint="eastAsia"/>
          <w:color w:val="0070C0"/>
        </w:rPr>
        <w:t>这个资源是n</w:t>
      </w:r>
      <w:r w:rsidRPr="006626F0">
        <w:rPr>
          <w:color w:val="0070C0"/>
        </w:rPr>
        <w:t>amespace</w:t>
      </w:r>
      <w:r w:rsidRPr="006626F0">
        <w:rPr>
          <w:rFonts w:hint="eastAsia"/>
          <w:color w:val="0070C0"/>
        </w:rPr>
        <w:t>级别的</w:t>
      </w:r>
      <w:r>
        <w:rPr>
          <w:rFonts w:hint="eastAsia"/>
          <w:color w:val="0070C0"/>
        </w:rPr>
        <w:t>。</w:t>
      </w:r>
    </w:p>
    <w:p w14:paraId="02622921" w14:textId="75561C95" w:rsidR="006D690E" w:rsidRDefault="006D690E" w:rsidP="006D690E">
      <w:pPr>
        <w:spacing w:after="163"/>
        <w:ind w:left="480"/>
      </w:pPr>
      <w:r>
        <w:rPr>
          <w:rFonts w:hint="eastAsia"/>
        </w:rPr>
        <w:t>我们可用</w:t>
      </w:r>
      <w:r>
        <w:rPr>
          <w:rFonts w:hint="eastAsia"/>
        </w:rPr>
        <w:t>kub</w:t>
      </w:r>
      <w:r>
        <w:t>ectl</w:t>
      </w:r>
      <w:r>
        <w:rPr>
          <w:rFonts w:hint="eastAsia"/>
        </w:rPr>
        <w:t>工具列出当前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中</w:t>
      </w:r>
      <w:r w:rsidR="00F06678">
        <w:rPr>
          <w:rFonts w:hint="eastAsia"/>
        </w:rPr>
        <w:t>其</w:t>
      </w:r>
      <w:r w:rsidR="00B57AA2">
        <w:rPr>
          <w:rFonts w:hint="eastAsia"/>
        </w:rPr>
        <w:t>“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级别</w:t>
      </w:r>
      <w:r w:rsidR="00B57AA2">
        <w:rPr>
          <w:rFonts w:hint="eastAsia"/>
        </w:rPr>
        <w:t>”</w:t>
      </w:r>
      <w:r w:rsidR="00F06678">
        <w:rPr>
          <w:rFonts w:hint="eastAsia"/>
        </w:rPr>
        <w:t>、</w:t>
      </w:r>
      <w:r w:rsidR="00B57AA2">
        <w:rPr>
          <w:rFonts w:hint="eastAsia"/>
        </w:rPr>
        <w:t>“</w:t>
      </w:r>
      <w:r w:rsidR="00F06678">
        <w:rPr>
          <w:rFonts w:hint="eastAsia"/>
        </w:rPr>
        <w:t>非</w:t>
      </w:r>
      <w:r w:rsidR="00F06678">
        <w:rPr>
          <w:rFonts w:hint="eastAsia"/>
        </w:rPr>
        <w:t>n</w:t>
      </w:r>
      <w:r w:rsidR="00F06678">
        <w:t>amespace</w:t>
      </w:r>
      <w:r w:rsidR="00F06678">
        <w:rPr>
          <w:rFonts w:hint="eastAsia"/>
        </w:rPr>
        <w:t>级别</w:t>
      </w:r>
      <w:r w:rsidR="00B57AA2">
        <w:rPr>
          <w:rFonts w:hint="eastAsia"/>
        </w:rPr>
        <w:t>”的资源</w:t>
      </w:r>
      <w:r w:rsidR="00676927">
        <w:rPr>
          <w:rFonts w:hint="eastAsia"/>
        </w:rPr>
        <w:t>分别有哪些。</w:t>
      </w:r>
    </w:p>
    <w:p w14:paraId="0AD079AF" w14:textId="77777777" w:rsidR="006D690E" w:rsidRPr="00EA22AE" w:rsidRDefault="006D690E" w:rsidP="006D690E">
      <w:pPr>
        <w:pStyle w:val="a3"/>
        <w:ind w:left="600"/>
        <w:rPr>
          <w:b/>
          <w:bCs/>
          <w:color w:val="7030A0"/>
        </w:rPr>
      </w:pPr>
      <w:r>
        <w:rPr>
          <w:b/>
          <w:bCs/>
          <w:color w:val="7030A0"/>
        </w:rPr>
        <w:t>#</w:t>
      </w:r>
      <w:r w:rsidRPr="00EA22AE">
        <w:rPr>
          <w:rFonts w:hint="eastAsia"/>
          <w:b/>
          <w:bCs/>
          <w:color w:val="7030A0"/>
        </w:rPr>
        <w:t xml:space="preserve"># </w:t>
      </w:r>
      <w:r>
        <w:rPr>
          <w:rFonts w:hint="eastAsia"/>
          <w:b/>
          <w:bCs/>
          <w:color w:val="7030A0"/>
        </w:rPr>
        <w:t>列出n</w:t>
      </w:r>
      <w:r>
        <w:rPr>
          <w:b/>
          <w:bCs/>
          <w:color w:val="7030A0"/>
        </w:rPr>
        <w:t>amespace</w:t>
      </w:r>
      <w:r>
        <w:rPr>
          <w:rFonts w:hint="eastAsia"/>
          <w:b/>
          <w:bCs/>
          <w:color w:val="7030A0"/>
        </w:rPr>
        <w:t>级别的资源</w:t>
      </w:r>
    </w:p>
    <w:p w14:paraId="7AD8E5DF" w14:textId="77777777" w:rsidR="006D690E" w:rsidRDefault="006D690E" w:rsidP="006D690E">
      <w:pPr>
        <w:pStyle w:val="a3"/>
        <w:ind w:left="600"/>
      </w:pPr>
      <w:r>
        <w:t>kubectl api-resources --namespaced=true</w:t>
      </w:r>
    </w:p>
    <w:p w14:paraId="6DF78ECA" w14:textId="77777777" w:rsidR="006D690E" w:rsidRDefault="006D690E" w:rsidP="006D690E">
      <w:pPr>
        <w:pStyle w:val="a3"/>
        <w:ind w:left="600"/>
      </w:pPr>
    </w:p>
    <w:p w14:paraId="4D2DD6F0" w14:textId="77777777" w:rsidR="006D690E" w:rsidRPr="00EA22AE" w:rsidRDefault="006D690E" w:rsidP="006D690E">
      <w:pPr>
        <w:pStyle w:val="a3"/>
        <w:ind w:left="600"/>
        <w:rPr>
          <w:b/>
          <w:bCs/>
          <w:color w:val="7030A0"/>
        </w:rPr>
      </w:pPr>
      <w:r w:rsidRPr="00EA22AE">
        <w:rPr>
          <w:rFonts w:hint="eastAsia"/>
          <w:b/>
          <w:bCs/>
          <w:color w:val="7030A0"/>
        </w:rPr>
        <w:t>#</w:t>
      </w:r>
      <w:r>
        <w:rPr>
          <w:b/>
          <w:bCs/>
          <w:color w:val="7030A0"/>
        </w:rPr>
        <w:t>#</w:t>
      </w:r>
      <w:r w:rsidRPr="00EA22AE"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7030A0"/>
        </w:rPr>
        <w:t>列出非n</w:t>
      </w:r>
      <w:r>
        <w:rPr>
          <w:b/>
          <w:bCs/>
          <w:color w:val="7030A0"/>
        </w:rPr>
        <w:t>amespace</w:t>
      </w:r>
      <w:r>
        <w:rPr>
          <w:rFonts w:hint="eastAsia"/>
          <w:b/>
          <w:bCs/>
          <w:color w:val="7030A0"/>
        </w:rPr>
        <w:t>级别的资源</w:t>
      </w:r>
    </w:p>
    <w:p w14:paraId="729BA341" w14:textId="77777777" w:rsidR="006D690E" w:rsidRPr="00EA22AE" w:rsidRDefault="006D690E" w:rsidP="006D690E">
      <w:pPr>
        <w:pStyle w:val="a3"/>
        <w:ind w:left="600"/>
      </w:pPr>
      <w:r>
        <w:t>kubectl api-resources --namespaced=false</w:t>
      </w:r>
    </w:p>
    <w:p w14:paraId="494C1342" w14:textId="06D09C37" w:rsidR="00B57AA2" w:rsidRDefault="006D690E" w:rsidP="00B57AA2">
      <w:pPr>
        <w:spacing w:after="163"/>
        <w:ind w:left="480"/>
      </w:pPr>
      <w:r>
        <w:rPr>
          <w:rFonts w:hint="eastAsia"/>
        </w:rPr>
        <w:t>当某资源是“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级别”</w:t>
      </w:r>
      <w:r w:rsidR="00B57AA2">
        <w:rPr>
          <w:rFonts w:hint="eastAsia"/>
        </w:rPr>
        <w:t>的</w:t>
      </w:r>
      <w:r>
        <w:rPr>
          <w:rFonts w:hint="eastAsia"/>
        </w:rPr>
        <w:t>，其</w:t>
      </w:r>
      <w:r w:rsidR="00B57AA2">
        <w:rPr>
          <w:rFonts w:hint="eastAsia"/>
        </w:rPr>
        <w:t>某</w:t>
      </w:r>
      <w:r>
        <w:rPr>
          <w:rFonts w:hint="eastAsia"/>
        </w:rPr>
        <w:t>资源对象的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中</w:t>
      </w:r>
      <w:r>
        <w:t>metadata.namespace</w:t>
      </w:r>
      <w:r>
        <w:rPr>
          <w:rFonts w:hint="eastAsia"/>
        </w:rPr>
        <w:t>字段是必须的。若某资源</w:t>
      </w:r>
      <w:r w:rsidR="00B57AA2">
        <w:rPr>
          <w:rFonts w:hint="eastAsia"/>
        </w:rPr>
        <w:t>是</w:t>
      </w:r>
      <w:r>
        <w:rPr>
          <w:rFonts w:hint="eastAsia"/>
        </w:rPr>
        <w:t>“</w:t>
      </w:r>
      <w:r w:rsidR="00B57AA2">
        <w:rPr>
          <w:rFonts w:hint="eastAsia"/>
        </w:rPr>
        <w:t>非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级别”</w:t>
      </w:r>
      <w:r w:rsidR="00B57AA2">
        <w:rPr>
          <w:rFonts w:hint="eastAsia"/>
        </w:rPr>
        <w:t>的</w:t>
      </w:r>
      <w:r>
        <w:rPr>
          <w:rFonts w:hint="eastAsia"/>
        </w:rPr>
        <w:t>，其资源对象的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中</w:t>
      </w:r>
      <w:r>
        <w:t>metadata.namespace</w:t>
      </w:r>
      <w:r>
        <w:rPr>
          <w:rFonts w:hint="eastAsia"/>
        </w:rPr>
        <w:t>字段</w:t>
      </w:r>
      <w:r w:rsidR="00B57AA2">
        <w:rPr>
          <w:rFonts w:hint="eastAsia"/>
        </w:rPr>
        <w:t>不是必须的（</w:t>
      </w:r>
      <w:r>
        <w:rPr>
          <w:rFonts w:hint="eastAsia"/>
        </w:rPr>
        <w:t>指定了也没用</w:t>
      </w:r>
      <w:r w:rsidR="00B57AA2">
        <w:rPr>
          <w:rFonts w:hint="eastAsia"/>
        </w:rPr>
        <w:t>）。</w:t>
      </w:r>
    </w:p>
    <w:p w14:paraId="0B9611B1" w14:textId="342D4F68" w:rsidR="007646BC" w:rsidRDefault="007646BC" w:rsidP="00B57AA2">
      <w:pPr>
        <w:pStyle w:val="2"/>
      </w:pPr>
      <w:bookmarkStart w:id="10" w:name="_Toc185518732"/>
      <w:r>
        <w:rPr>
          <w:rFonts w:hint="eastAsia"/>
        </w:rPr>
        <w:t>资源的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之</w:t>
      </w:r>
      <w:r>
        <w:rPr>
          <w:rFonts w:hint="eastAsia"/>
        </w:rPr>
        <w:t>n</w:t>
      </w:r>
      <w:r>
        <w:t>ame</w:t>
      </w:r>
      <w:bookmarkEnd w:id="10"/>
    </w:p>
    <w:p w14:paraId="25F86210" w14:textId="4B56E921" w:rsidR="006D690E" w:rsidRDefault="006D690E" w:rsidP="006D690E">
      <w:pPr>
        <w:spacing w:after="163"/>
        <w:ind w:left="480"/>
      </w:pPr>
      <w:r>
        <w:rPr>
          <w:rFonts w:hint="eastAsia"/>
        </w:rPr>
        <w:t>前面说到了资源有“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级别”和“非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级别”之分，那么相应的资源对象在</w:t>
      </w:r>
      <w:r w:rsidR="00A87194">
        <w:rPr>
          <w:rFonts w:hint="eastAsia"/>
        </w:rPr>
        <w:t>相应</w:t>
      </w:r>
      <w:r>
        <w:rPr>
          <w:rFonts w:hint="eastAsia"/>
        </w:rPr>
        <w:t>范围下其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是不能冲突的。</w:t>
      </w:r>
    </w:p>
    <w:p w14:paraId="44D6BD67" w14:textId="77777777" w:rsidR="006D690E" w:rsidRPr="007D360F" w:rsidRDefault="006D690E" w:rsidP="006D690E">
      <w:pPr>
        <w:pStyle w:val="a3"/>
        <w:ind w:left="600"/>
        <w:rPr>
          <w:b/>
          <w:bCs/>
          <w:color w:val="7030A0"/>
        </w:rPr>
      </w:pPr>
      <w:r w:rsidRPr="007D360F">
        <w:rPr>
          <w:rFonts w:hint="eastAsia"/>
          <w:b/>
          <w:bCs/>
          <w:color w:val="7030A0"/>
        </w:rPr>
        <w:t>#</w:t>
      </w:r>
      <w:r w:rsidRPr="007D360F">
        <w:rPr>
          <w:b/>
          <w:bCs/>
          <w:color w:val="7030A0"/>
        </w:rPr>
        <w:t xml:space="preserve"># </w:t>
      </w:r>
      <w:r w:rsidRPr="007D360F">
        <w:rPr>
          <w:rFonts w:hint="eastAsia"/>
          <w:b/>
          <w:bCs/>
          <w:color w:val="7030A0"/>
        </w:rPr>
        <w:t>非n</w:t>
      </w:r>
      <w:r w:rsidRPr="007D360F">
        <w:rPr>
          <w:b/>
          <w:bCs/>
          <w:color w:val="7030A0"/>
        </w:rPr>
        <w:t>amespace</w:t>
      </w:r>
      <w:r w:rsidRPr="007D360F">
        <w:rPr>
          <w:rFonts w:hint="eastAsia"/>
          <w:b/>
          <w:bCs/>
          <w:color w:val="7030A0"/>
        </w:rPr>
        <w:t>级别的资源，例如</w:t>
      </w:r>
      <w:r>
        <w:rPr>
          <w:b/>
          <w:bCs/>
          <w:color w:val="7030A0"/>
        </w:rPr>
        <w:t>namespaces</w:t>
      </w:r>
      <w:r>
        <w:rPr>
          <w:rFonts w:hint="eastAsia"/>
          <w:b/>
          <w:bCs/>
          <w:color w:val="7030A0"/>
        </w:rPr>
        <w:t>资源</w:t>
      </w:r>
    </w:p>
    <w:p w14:paraId="7D2CFE18" w14:textId="77777777" w:rsidR="006D690E" w:rsidRDefault="006D690E" w:rsidP="006D690E">
      <w:pPr>
        <w:pStyle w:val="a3"/>
        <w:ind w:left="600"/>
      </w:pPr>
      <w:r>
        <w:rPr>
          <w:rFonts w:hint="eastAsia"/>
        </w:rPr>
        <w:lastRenderedPageBreak/>
        <w:t>na</w:t>
      </w:r>
      <w:r>
        <w:t>mespaes</w:t>
      </w:r>
      <w:r>
        <w:rPr>
          <w:rFonts w:hint="eastAsia"/>
        </w:rPr>
        <w:t>资源对象在整个kub</w:t>
      </w:r>
      <w:r>
        <w:t>ernetes</w:t>
      </w:r>
      <w:r>
        <w:rPr>
          <w:rFonts w:hint="eastAsia"/>
        </w:rPr>
        <w:t>集群中的n</w:t>
      </w:r>
      <w:r>
        <w:t>ame</w:t>
      </w:r>
      <w:r>
        <w:rPr>
          <w:rFonts w:hint="eastAsia"/>
        </w:rPr>
        <w:t>不能冲突。</w:t>
      </w:r>
      <w:r>
        <w:t>ns/a</w:t>
      </w:r>
      <w:r>
        <w:rPr>
          <w:rFonts w:hint="eastAsia"/>
        </w:rPr>
        <w:t>、</w:t>
      </w:r>
      <w:r>
        <w:t>ns/b</w:t>
      </w:r>
    </w:p>
    <w:p w14:paraId="421CCB37" w14:textId="77777777" w:rsidR="006D690E" w:rsidRDefault="006D690E" w:rsidP="006D690E">
      <w:pPr>
        <w:pStyle w:val="a3"/>
        <w:ind w:left="600"/>
        <w:rPr>
          <w:b/>
          <w:bCs/>
          <w:color w:val="7030A0"/>
        </w:rPr>
      </w:pPr>
    </w:p>
    <w:p w14:paraId="65ACD76B" w14:textId="77777777" w:rsidR="006D690E" w:rsidRPr="007D360F" w:rsidRDefault="006D690E" w:rsidP="006D690E">
      <w:pPr>
        <w:pStyle w:val="a3"/>
        <w:ind w:left="600"/>
        <w:rPr>
          <w:b/>
          <w:bCs/>
          <w:color w:val="7030A0"/>
        </w:rPr>
      </w:pPr>
      <w:r w:rsidRPr="007D360F">
        <w:rPr>
          <w:rFonts w:hint="eastAsia"/>
          <w:b/>
          <w:bCs/>
          <w:color w:val="7030A0"/>
        </w:rPr>
        <w:t>#</w:t>
      </w:r>
      <w:r w:rsidRPr="007D360F">
        <w:rPr>
          <w:b/>
          <w:bCs/>
          <w:color w:val="7030A0"/>
        </w:rPr>
        <w:t># namespace</w:t>
      </w:r>
      <w:r w:rsidRPr="007D360F">
        <w:rPr>
          <w:rFonts w:hint="eastAsia"/>
          <w:b/>
          <w:bCs/>
          <w:color w:val="7030A0"/>
        </w:rPr>
        <w:t>级别的资源</w:t>
      </w:r>
      <w:r>
        <w:rPr>
          <w:rFonts w:hint="eastAsia"/>
          <w:b/>
          <w:bCs/>
          <w:color w:val="7030A0"/>
        </w:rPr>
        <w:t>，例如</w:t>
      </w:r>
      <w:r>
        <w:rPr>
          <w:b/>
          <w:bCs/>
          <w:color w:val="7030A0"/>
        </w:rPr>
        <w:t>pods</w:t>
      </w:r>
      <w:r>
        <w:rPr>
          <w:rFonts w:hint="eastAsia"/>
          <w:b/>
          <w:bCs/>
          <w:color w:val="7030A0"/>
        </w:rPr>
        <w:t>资源</w:t>
      </w:r>
      <w:r w:rsidRPr="007D360F">
        <w:rPr>
          <w:rFonts w:hint="eastAsia"/>
          <w:b/>
          <w:bCs/>
          <w:color w:val="7030A0"/>
        </w:rPr>
        <w:t xml:space="preserve"> </w:t>
      </w:r>
    </w:p>
    <w:p w14:paraId="35B116BB" w14:textId="52522AC7" w:rsidR="006F42D7" w:rsidRDefault="006F42D7" w:rsidP="006D690E">
      <w:pPr>
        <w:pStyle w:val="a3"/>
        <w:ind w:left="600"/>
      </w:pPr>
      <w:r>
        <w:rPr>
          <w:rFonts w:hint="eastAsia"/>
        </w:rPr>
        <w:t>同一种资源的对象在同一命名空间中，其n</w:t>
      </w:r>
      <w:r>
        <w:t>ame</w:t>
      </w:r>
      <w:r>
        <w:rPr>
          <w:rFonts w:hint="eastAsia"/>
        </w:rPr>
        <w:t>不能相同。</w:t>
      </w:r>
    </w:p>
    <w:p w14:paraId="353FEB83" w14:textId="54AA6501" w:rsidR="006F42D7" w:rsidRDefault="006F42D7" w:rsidP="006D690E">
      <w:pPr>
        <w:pStyle w:val="a3"/>
        <w:ind w:left="600"/>
      </w:pPr>
      <w:r>
        <w:rPr>
          <w:rFonts w:hint="eastAsia"/>
        </w:rPr>
        <w:t>同一种资源的对象在不同命名空间中，其n</w:t>
      </w:r>
      <w:r>
        <w:t>ame</w:t>
      </w:r>
      <w:r>
        <w:rPr>
          <w:rFonts w:hint="eastAsia"/>
        </w:rPr>
        <w:t>可以相同。</w:t>
      </w:r>
    </w:p>
    <w:p w14:paraId="180390E2" w14:textId="77777777" w:rsidR="006D690E" w:rsidRDefault="006D690E" w:rsidP="006D690E">
      <w:pPr>
        <w:pStyle w:val="a3"/>
        <w:ind w:left="600"/>
      </w:pPr>
      <w:r>
        <w:rPr>
          <w:rFonts w:hint="eastAsia"/>
        </w:rPr>
        <w:t>l</w:t>
      </w:r>
      <w:r>
        <w:t>ili</w:t>
      </w:r>
      <w:r>
        <w:rPr>
          <w:rFonts w:hint="eastAsia"/>
        </w:rPr>
        <w:t>名称空间下，p</w:t>
      </w:r>
      <w:r>
        <w:t>ods</w:t>
      </w:r>
      <w:r>
        <w:rPr>
          <w:rFonts w:hint="eastAsia"/>
        </w:rPr>
        <w:t>资源对象的n</w:t>
      </w:r>
      <w:r>
        <w:t>ame</w:t>
      </w:r>
      <w:r>
        <w:rPr>
          <w:rFonts w:hint="eastAsia"/>
        </w:rPr>
        <w:t>不能冲突。p</w:t>
      </w:r>
      <w:r>
        <w:t>ods/a</w:t>
      </w:r>
      <w:r>
        <w:rPr>
          <w:rFonts w:hint="eastAsia"/>
        </w:rPr>
        <w:t>、p</w:t>
      </w:r>
      <w:r>
        <w:t>ods/b</w:t>
      </w:r>
      <w:r>
        <w:rPr>
          <w:rFonts w:hint="eastAsia"/>
        </w:rPr>
        <w:t>。</w:t>
      </w:r>
    </w:p>
    <w:p w14:paraId="5BD9FF53" w14:textId="77777777" w:rsidR="006D690E" w:rsidRDefault="006D690E" w:rsidP="006D690E">
      <w:pPr>
        <w:pStyle w:val="a3"/>
        <w:ind w:left="600"/>
      </w:pPr>
      <w:r>
        <w:rPr>
          <w:rFonts w:hint="eastAsia"/>
        </w:rPr>
        <w:t>b</w:t>
      </w:r>
      <w:r>
        <w:t>inbin</w:t>
      </w:r>
      <w:r>
        <w:rPr>
          <w:rFonts w:hint="eastAsia"/>
        </w:rPr>
        <w:t>名称空间下，p</w:t>
      </w:r>
      <w:r>
        <w:t>ods</w:t>
      </w:r>
      <w:r>
        <w:rPr>
          <w:rFonts w:hint="eastAsia"/>
        </w:rPr>
        <w:t>资源对象的Name不能冲突。p</w:t>
      </w:r>
      <w:r>
        <w:t>ods/a</w:t>
      </w:r>
      <w:r>
        <w:rPr>
          <w:rFonts w:hint="eastAsia"/>
        </w:rPr>
        <w:t>、p</w:t>
      </w:r>
      <w:r>
        <w:t>ods/b</w:t>
      </w:r>
      <w:r>
        <w:rPr>
          <w:rFonts w:hint="eastAsia"/>
        </w:rPr>
        <w:t>。</w:t>
      </w:r>
    </w:p>
    <w:p w14:paraId="040F24AD" w14:textId="47EBE863" w:rsidR="006D690E" w:rsidRDefault="006D690E" w:rsidP="006D690E">
      <w:pPr>
        <w:spacing w:after="163"/>
        <w:ind w:left="480"/>
      </w:pPr>
      <w:r>
        <w:rPr>
          <w:rFonts w:hint="eastAsia"/>
        </w:rPr>
        <w:t>不同资源对象的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如何才是有效的呢（除了在所处范围下其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不能冲突，例如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的字符数的范围是多少呢）。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中各资源对象的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约束有如下</w:t>
      </w:r>
      <w:r w:rsidR="00C922D1">
        <w:rPr>
          <w:rFonts w:hint="eastAsia"/>
        </w:rPr>
        <w:t>四种</w:t>
      </w:r>
      <w:r>
        <w:rPr>
          <w:rFonts w:hint="eastAsia"/>
        </w:rPr>
        <w:t>:</w:t>
      </w:r>
    </w:p>
    <w:p w14:paraId="53FEA3FD" w14:textId="31D78AAC" w:rsidR="006D690E" w:rsidRDefault="001C5DC6" w:rsidP="006D690E">
      <w:pPr>
        <w:spacing w:after="163"/>
        <w:ind w:left="480"/>
        <w:rPr>
          <w:rStyle w:val="a8"/>
        </w:rPr>
      </w:pPr>
      <w:hyperlink r:id="rId15" w:anchor="names" w:history="1">
        <w:r w:rsidR="006D690E" w:rsidRPr="00380420">
          <w:rPr>
            <w:rStyle w:val="a8"/>
          </w:rPr>
          <w:t>https://kubernetes.io/zh-cn/docs/concepts/overview/working-with-objects/names/#names</w:t>
        </w:r>
      </w:hyperlink>
    </w:p>
    <w:p w14:paraId="6AE60204" w14:textId="7D871B93" w:rsidR="006D690E" w:rsidRDefault="00FF15EA" w:rsidP="006D690E">
      <w:pPr>
        <w:spacing w:after="163"/>
        <w:ind w:left="480"/>
        <w:rPr>
          <w:noProof/>
        </w:rPr>
      </w:pPr>
      <w:r>
        <w:rPr>
          <w:noProof/>
        </w:rPr>
        <w:drawing>
          <wp:inline distT="0" distB="0" distL="0" distR="0" wp14:anchorId="4339CA04" wp14:editId="0DB90315">
            <wp:extent cx="5910676" cy="6294474"/>
            <wp:effectExtent l="19050" t="1905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4836" cy="6298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7015F" w14:textId="52E0BC1B" w:rsidR="007646BC" w:rsidRDefault="007646BC" w:rsidP="00987463">
      <w:pPr>
        <w:pStyle w:val="2"/>
      </w:pPr>
      <w:bookmarkStart w:id="11" w:name="_Toc185518733"/>
      <w:r>
        <w:rPr>
          <w:rFonts w:hint="eastAsia"/>
        </w:rPr>
        <w:lastRenderedPageBreak/>
        <w:t>资源的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之</w:t>
      </w:r>
      <w:r>
        <w:rPr>
          <w:rFonts w:hint="eastAsia"/>
        </w:rPr>
        <w:t>u</w:t>
      </w:r>
      <w:r>
        <w:t>id</w:t>
      </w:r>
      <w:bookmarkEnd w:id="11"/>
    </w:p>
    <w:p w14:paraId="50DD9D5F" w14:textId="2A6F45B7" w:rsidR="006D690E" w:rsidRDefault="006D690E" w:rsidP="006D690E">
      <w:pPr>
        <w:spacing w:after="163"/>
        <w:ind w:left="480"/>
      </w:pPr>
      <w:r>
        <w:rPr>
          <w:rFonts w:hint="eastAsia"/>
        </w:rPr>
        <w:t>k</w:t>
      </w:r>
      <w:r>
        <w:t>ubernetes</w:t>
      </w:r>
      <w:r>
        <w:rPr>
          <w:rFonts w:hint="eastAsia"/>
        </w:rPr>
        <w:t>中各资源对象均会有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的，这个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不需要我们人为去定义，是由其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系统在创建各资源对象时</w:t>
      </w:r>
      <w:r w:rsidR="006770F3">
        <w:rPr>
          <w:rFonts w:hint="eastAsia"/>
        </w:rPr>
        <w:t>为其自动生成的（全局唯一性）</w:t>
      </w:r>
      <w:r w:rsidR="00DD2FAE">
        <w:rPr>
          <w:rFonts w:hint="eastAsia"/>
        </w:rPr>
        <w:t>。</w:t>
      </w:r>
      <w:r>
        <w:rPr>
          <w:rFonts w:hint="eastAsia"/>
        </w:rPr>
        <w:t>我们可从某资源对象的在线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中看到。</w:t>
      </w:r>
    </w:p>
    <w:p w14:paraId="60EB2B90" w14:textId="77777777" w:rsidR="006D690E" w:rsidRPr="00824B0A" w:rsidRDefault="006D690E" w:rsidP="006D690E">
      <w:pPr>
        <w:pStyle w:val="a3"/>
        <w:ind w:left="600"/>
        <w:rPr>
          <w:b/>
          <w:bCs/>
          <w:color w:val="7030A0"/>
        </w:rPr>
      </w:pPr>
      <w:r w:rsidRPr="00824B0A">
        <w:rPr>
          <w:rFonts w:hint="eastAsia"/>
          <w:b/>
          <w:bCs/>
          <w:color w:val="7030A0"/>
        </w:rPr>
        <w:t>#</w:t>
      </w:r>
      <w:r w:rsidRPr="00824B0A">
        <w:rPr>
          <w:b/>
          <w:bCs/>
          <w:color w:val="7030A0"/>
        </w:rPr>
        <w:t xml:space="preserve"># </w:t>
      </w:r>
      <w:r w:rsidRPr="00824B0A">
        <w:rPr>
          <w:rFonts w:hint="eastAsia"/>
          <w:b/>
          <w:bCs/>
          <w:color w:val="7030A0"/>
        </w:rPr>
        <w:t>查看</w:t>
      </w:r>
      <w:r w:rsidRPr="00824B0A">
        <w:rPr>
          <w:b/>
          <w:bCs/>
          <w:color w:val="7030A0"/>
        </w:rPr>
        <w:t>ns/lili</w:t>
      </w:r>
      <w:r w:rsidRPr="00824B0A">
        <w:rPr>
          <w:rFonts w:hint="eastAsia"/>
          <w:b/>
          <w:bCs/>
          <w:color w:val="7030A0"/>
        </w:rPr>
        <w:t>对象的u</w:t>
      </w:r>
      <w:r w:rsidRPr="00824B0A">
        <w:rPr>
          <w:b/>
          <w:bCs/>
          <w:color w:val="7030A0"/>
        </w:rPr>
        <w:t>id</w:t>
      </w:r>
    </w:p>
    <w:p w14:paraId="38F31C4A" w14:textId="77777777" w:rsidR="006D690E" w:rsidRDefault="006D690E" w:rsidP="006D690E">
      <w:pPr>
        <w:pStyle w:val="a3"/>
        <w:ind w:left="600"/>
      </w:pPr>
      <w:r>
        <w:t xml:space="preserve">root@master01:~# </w:t>
      </w:r>
      <w:r w:rsidRPr="00824B0A">
        <w:rPr>
          <w:highlight w:val="darkGray"/>
        </w:rPr>
        <w:t>kubectl get ns/lili  -o=custom-columns=Uid:.metadata.uid</w:t>
      </w:r>
    </w:p>
    <w:p w14:paraId="619108B7" w14:textId="77777777" w:rsidR="006D690E" w:rsidRDefault="006D690E" w:rsidP="006D690E">
      <w:pPr>
        <w:pStyle w:val="a3"/>
        <w:ind w:left="600"/>
      </w:pPr>
      <w:r>
        <w:t>Uid</w:t>
      </w:r>
    </w:p>
    <w:p w14:paraId="14083969" w14:textId="19EE1A99" w:rsidR="006D690E" w:rsidRDefault="006D690E" w:rsidP="006D690E">
      <w:pPr>
        <w:pStyle w:val="a3"/>
        <w:ind w:left="600"/>
      </w:pPr>
      <w:r>
        <w:t>a11d42cd-57e2-41c4-8b8d-fe66b68a424e</w:t>
      </w:r>
    </w:p>
    <w:p w14:paraId="570BA0E8" w14:textId="3A5B1959" w:rsidR="007646BC" w:rsidRDefault="007646BC" w:rsidP="00987463">
      <w:pPr>
        <w:pStyle w:val="2"/>
      </w:pPr>
      <w:bookmarkStart w:id="12" w:name="_Toc185518734"/>
      <w:r>
        <w:rPr>
          <w:rFonts w:hint="eastAsia"/>
        </w:rPr>
        <w:t>资源的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之</w:t>
      </w:r>
      <w:r>
        <w:rPr>
          <w:rFonts w:hint="eastAsia"/>
        </w:rPr>
        <w:t>l</w:t>
      </w:r>
      <w:r>
        <w:t>abels</w:t>
      </w:r>
      <w:bookmarkEnd w:id="12"/>
    </w:p>
    <w:p w14:paraId="3F5094B0" w14:textId="77777777" w:rsidR="00987463" w:rsidRDefault="00987463" w:rsidP="00987463">
      <w:pPr>
        <w:pStyle w:val="3"/>
      </w:pPr>
      <w:bookmarkStart w:id="13" w:name="_Toc185424103"/>
      <w:bookmarkStart w:id="14" w:name="_Toc185518735"/>
      <w:r>
        <w:rPr>
          <w:rFonts w:hint="eastAsia"/>
        </w:rPr>
        <w:t>创建目录</w:t>
      </w:r>
      <w:bookmarkEnd w:id="13"/>
      <w:bookmarkEnd w:id="14"/>
    </w:p>
    <w:p w14:paraId="1164E9D9" w14:textId="5F4698C7" w:rsidR="00987463" w:rsidRDefault="00987463" w:rsidP="00987463">
      <w:pPr>
        <w:pStyle w:val="a3"/>
        <w:ind w:left="600"/>
      </w:pPr>
      <w:r>
        <w:t>mkdir -p $HOME</w:t>
      </w:r>
      <w:r w:rsidRPr="007F196D">
        <w:t>/</w:t>
      </w:r>
      <w:r>
        <w:t>tools/</w:t>
      </w:r>
      <w:r w:rsidR="00B1353F">
        <w:t>ns</w:t>
      </w:r>
      <w:r>
        <w:t>/introduce-label</w:t>
      </w:r>
      <w:r w:rsidR="00EE26BF">
        <w:t>/</w:t>
      </w:r>
    </w:p>
    <w:p w14:paraId="676BEF5D" w14:textId="32600660" w:rsidR="00987463" w:rsidRDefault="00987463" w:rsidP="00987463">
      <w:pPr>
        <w:pStyle w:val="a3"/>
        <w:ind w:left="600"/>
      </w:pPr>
      <w:r>
        <w:rPr>
          <w:rFonts w:hint="eastAsia"/>
        </w:rPr>
        <w:t>c</w:t>
      </w:r>
      <w:r>
        <w:t>d $HOME</w:t>
      </w:r>
      <w:r w:rsidRPr="007F196D">
        <w:t>/</w:t>
      </w:r>
      <w:r>
        <w:t>tools/</w:t>
      </w:r>
      <w:r w:rsidR="00B1353F">
        <w:t>ns</w:t>
      </w:r>
      <w:r>
        <w:t>/introduce-label</w:t>
      </w:r>
      <w:r w:rsidR="00EE26BF">
        <w:t>/</w:t>
      </w:r>
    </w:p>
    <w:p w14:paraId="32CAB234" w14:textId="77777777" w:rsidR="00987463" w:rsidRDefault="00987463" w:rsidP="00987463">
      <w:pPr>
        <w:pStyle w:val="3"/>
      </w:pPr>
      <w:bookmarkStart w:id="15" w:name="_Toc185424104"/>
      <w:bookmarkStart w:id="16" w:name="_Toc185518736"/>
      <w:r>
        <w:rPr>
          <w:rFonts w:hint="eastAsia"/>
        </w:rPr>
        <w:t>标签介绍</w:t>
      </w:r>
      <w:bookmarkEnd w:id="15"/>
      <w:bookmarkEnd w:id="16"/>
    </w:p>
    <w:p w14:paraId="2523528E" w14:textId="77777777" w:rsidR="00987463" w:rsidRPr="00227C84" w:rsidRDefault="00987463" w:rsidP="00987463">
      <w:pPr>
        <w:pStyle w:val="4"/>
      </w:pPr>
      <w:bookmarkStart w:id="17" w:name="_Toc185424105"/>
      <w:bookmarkStart w:id="18" w:name="_Toc185518737"/>
      <w:r>
        <w:rPr>
          <w:rFonts w:hint="eastAsia"/>
        </w:rPr>
        <w:t>基本的说明</w:t>
      </w:r>
      <w:bookmarkEnd w:id="17"/>
      <w:bookmarkEnd w:id="18"/>
    </w:p>
    <w:p w14:paraId="5722C702" w14:textId="77777777" w:rsidR="00987463" w:rsidRDefault="001C5DC6" w:rsidP="00987463">
      <w:pPr>
        <w:spacing w:after="163"/>
        <w:ind w:left="480"/>
      </w:pPr>
      <w:hyperlink r:id="rId17" w:anchor="syntax-and-character-set" w:history="1">
        <w:r w:rsidR="00987463" w:rsidRPr="00380420">
          <w:rPr>
            <w:rStyle w:val="a8"/>
          </w:rPr>
          <w:t>https://kubernetes.io/zh-cn/docs/concepts/overview/working-with-objects/labels/#syntax-and-character-set</w:t>
        </w:r>
      </w:hyperlink>
    </w:p>
    <w:p w14:paraId="6C39851F" w14:textId="77777777" w:rsidR="00987463" w:rsidRDefault="00987463" w:rsidP="00987463">
      <w:pPr>
        <w:spacing w:after="163"/>
        <w:ind w:left="480"/>
      </w:pPr>
      <w:r>
        <w:rPr>
          <w:rFonts w:hint="eastAsia"/>
        </w:rPr>
        <w:t>L</w:t>
      </w:r>
      <w:r>
        <w:t>abel</w:t>
      </w:r>
      <w:r>
        <w:rPr>
          <w:rFonts w:hint="eastAsia"/>
        </w:rPr>
        <w:t>（标签）是附加到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中各资源对象上的键值对（</w:t>
      </w:r>
      <w:r>
        <w:t>Key=Value</w:t>
      </w:r>
      <w:r>
        <w:rPr>
          <w:rFonts w:hint="eastAsia"/>
        </w:rPr>
        <w:t>），可以有</w:t>
      </w:r>
      <w:r>
        <w:rPr>
          <w:rFonts w:hint="eastAsia"/>
        </w:rPr>
        <w:t>0</w:t>
      </w:r>
      <w:r>
        <w:rPr>
          <w:rFonts w:hint="eastAsia"/>
        </w:rPr>
        <w:t>至多个，例如</w:t>
      </w:r>
      <w:r>
        <w:rPr>
          <w:rFonts w:hint="eastAsia"/>
        </w:rPr>
        <w:t>p</w:t>
      </w:r>
      <w:r>
        <w:t>ods</w:t>
      </w:r>
      <w:r>
        <w:rPr>
          <w:rFonts w:hint="eastAsia"/>
        </w:rPr>
        <w:t>资源其</w:t>
      </w:r>
      <w:r>
        <w:rPr>
          <w:rFonts w:hint="eastAsia"/>
        </w:rPr>
        <w:t>s</w:t>
      </w:r>
      <w:r>
        <w:t>pec.metadata.labels</w:t>
      </w:r>
      <w:r>
        <w:rPr>
          <w:rFonts w:hint="eastAsia"/>
        </w:rPr>
        <w:t>字段就是用来定义</w:t>
      </w:r>
      <w:r>
        <w:rPr>
          <w:rFonts w:hint="eastAsia"/>
        </w:rPr>
        <w:t>p</w:t>
      </w:r>
      <w:r>
        <w:t>ods</w:t>
      </w:r>
      <w:r>
        <w:rPr>
          <w:rFonts w:hint="eastAsia"/>
        </w:rPr>
        <w:t>资源对象的</w:t>
      </w:r>
      <w:r>
        <w:t>Labels</w:t>
      </w:r>
      <w:r>
        <w:rPr>
          <w:rFonts w:hint="eastAsia"/>
        </w:rPr>
        <w:t>的。</w:t>
      </w:r>
    </w:p>
    <w:p w14:paraId="75B4D797" w14:textId="77777777" w:rsidR="00987463" w:rsidRDefault="00987463" w:rsidP="00987463">
      <w:pPr>
        <w:spacing w:after="163"/>
        <w:ind w:left="480"/>
      </w:pPr>
      <w:r>
        <w:rPr>
          <w:rFonts w:hint="eastAsia"/>
        </w:rPr>
        <w:t>k</w:t>
      </w:r>
      <w:r>
        <w:t>ubernetes</w:t>
      </w:r>
      <w:r>
        <w:rPr>
          <w:rFonts w:hint="eastAsia"/>
        </w:rPr>
        <w:t>中的各资源对象可在被创建前为其附加</w:t>
      </w:r>
      <w:r>
        <w:rPr>
          <w:rFonts w:hint="eastAsia"/>
        </w:rPr>
        <w:t>L</w:t>
      </w:r>
      <w:r>
        <w:t>abels</w:t>
      </w:r>
      <w:r>
        <w:rPr>
          <w:rFonts w:hint="eastAsia"/>
        </w:rPr>
        <w:t>，当创建后，我们也可以对其进行</w:t>
      </w:r>
      <w:r>
        <w:rPr>
          <w:rFonts w:hint="eastAsia"/>
        </w:rPr>
        <w:t>L</w:t>
      </w:r>
      <w:r>
        <w:t>abels</w:t>
      </w:r>
      <w:r>
        <w:rPr>
          <w:rFonts w:hint="eastAsia"/>
        </w:rPr>
        <w:t>的在线管理。</w:t>
      </w:r>
    </w:p>
    <w:p w14:paraId="35BFBA43" w14:textId="77777777" w:rsidR="00987463" w:rsidRDefault="00987463" w:rsidP="00987463">
      <w:pPr>
        <w:spacing w:after="163"/>
        <w:ind w:left="480"/>
      </w:pPr>
      <w:r>
        <w:rPr>
          <w:rFonts w:hint="eastAsia"/>
        </w:rPr>
        <w:t>ku</w:t>
      </w:r>
      <w:r>
        <w:t>bernetes</w:t>
      </w:r>
      <w:r>
        <w:rPr>
          <w:rFonts w:hint="eastAsia"/>
        </w:rPr>
        <w:t>中有各种资源对象（例如：</w:t>
      </w:r>
      <w:r>
        <w:t>svc</w:t>
      </w:r>
      <w:r>
        <w:rPr>
          <w:rFonts w:hint="eastAsia"/>
        </w:rPr>
        <w:t>资源对象、</w:t>
      </w:r>
      <w:r>
        <w:rPr>
          <w:rFonts w:hint="eastAsia"/>
        </w:rPr>
        <w:t>p</w:t>
      </w:r>
      <w:r>
        <w:t>ods</w:t>
      </w:r>
      <w:r>
        <w:rPr>
          <w:rFonts w:hint="eastAsia"/>
        </w:rPr>
        <w:t>资源对象）会使用标签进行关联，其引用者（</w:t>
      </w:r>
      <w:r>
        <w:rPr>
          <w:rFonts w:hint="eastAsia"/>
        </w:rPr>
        <w:t>s</w:t>
      </w:r>
      <w:r>
        <w:t>vc</w:t>
      </w:r>
      <w:r>
        <w:rPr>
          <w:rFonts w:hint="eastAsia"/>
        </w:rPr>
        <w:t>资源对象）会使用标签选择器（</w:t>
      </w:r>
      <w:r>
        <w:rPr>
          <w:rFonts w:hint="eastAsia"/>
        </w:rPr>
        <w:t>se</w:t>
      </w:r>
      <w:r>
        <w:t>lector</w:t>
      </w:r>
      <w:r>
        <w:rPr>
          <w:rFonts w:hint="eastAsia"/>
        </w:rPr>
        <w:t>）匹配目标者（</w:t>
      </w:r>
      <w:r>
        <w:rPr>
          <w:rFonts w:hint="eastAsia"/>
        </w:rPr>
        <w:t>p</w:t>
      </w:r>
      <w:r>
        <w:t>ods</w:t>
      </w:r>
      <w:r>
        <w:rPr>
          <w:rFonts w:hint="eastAsia"/>
        </w:rPr>
        <w:t>资源对象）身上的</w:t>
      </w:r>
      <w:r>
        <w:rPr>
          <w:rFonts w:hint="eastAsia"/>
        </w:rPr>
        <w:t>L</w:t>
      </w:r>
      <w:r>
        <w:t>abels</w:t>
      </w:r>
      <w:r>
        <w:rPr>
          <w:rFonts w:hint="eastAsia"/>
        </w:rPr>
        <w:t>，从而进行关联，以实现具体功能。引用者只需要匹配到目标者身上的某一个标签即算成功，这是标签的特点。引用者若指定多个条件时，这多个条件是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还是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关系呢？这个就得看引用者所用的方法（基于等值匹配、基于集合匹配），不是所有引用者均同时支持所有的方法。</w:t>
      </w:r>
    </w:p>
    <w:p w14:paraId="1759604D" w14:textId="77777777" w:rsidR="00987463" w:rsidRDefault="00987463" w:rsidP="00987463">
      <w:pPr>
        <w:pStyle w:val="4"/>
      </w:pPr>
      <w:bookmarkStart w:id="19" w:name="_Toc185424106"/>
      <w:bookmarkStart w:id="20" w:name="_Toc185518738"/>
      <w:r>
        <w:rPr>
          <w:rFonts w:hint="eastAsia"/>
        </w:rPr>
        <w:t>标签的组成</w:t>
      </w:r>
      <w:bookmarkEnd w:id="19"/>
      <w:bookmarkEnd w:id="20"/>
    </w:p>
    <w:p w14:paraId="5AD03A25" w14:textId="77777777" w:rsidR="00987463" w:rsidRDefault="001C5DC6" w:rsidP="00987463">
      <w:pPr>
        <w:spacing w:after="163"/>
        <w:ind w:left="480"/>
      </w:pPr>
      <w:hyperlink r:id="rId18" w:anchor="syntax-and-character-set" w:history="1">
        <w:r w:rsidR="00987463" w:rsidRPr="00380420">
          <w:rPr>
            <w:rStyle w:val="a8"/>
          </w:rPr>
          <w:t>https://kubernetes.io/zh-cn/docs/concepts/overview/working-with-objects/labels/#syntax-and-character-set</w:t>
        </w:r>
      </w:hyperlink>
    </w:p>
    <w:p w14:paraId="015384EC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标签的格式</w:t>
      </w:r>
    </w:p>
    <w:p w14:paraId="7C1EFF4A" w14:textId="2BB48333" w:rsidR="00987463" w:rsidRDefault="00987463" w:rsidP="00987463">
      <w:pPr>
        <w:pStyle w:val="a3"/>
        <w:ind w:left="600"/>
      </w:pPr>
      <w:r>
        <w:rPr>
          <w:rFonts w:hint="eastAsia"/>
        </w:rPr>
        <w:t>标签是键值对，即</w:t>
      </w:r>
      <w:r>
        <w:t>Key=Value</w:t>
      </w:r>
      <w:r>
        <w:rPr>
          <w:rFonts w:hint="eastAsia"/>
        </w:rPr>
        <w:t>形式。</w:t>
      </w:r>
    </w:p>
    <w:p w14:paraId="4719F9F1" w14:textId="77777777" w:rsidR="007D64EC" w:rsidRDefault="007D64EC" w:rsidP="00987463">
      <w:pPr>
        <w:pStyle w:val="a3"/>
        <w:ind w:left="600"/>
      </w:pPr>
    </w:p>
    <w:p w14:paraId="4C34A482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lastRenderedPageBreak/>
        <w:t>标签的格式说明</w:t>
      </w:r>
    </w:p>
    <w:p w14:paraId="1A97E087" w14:textId="77777777" w:rsidR="00987463" w:rsidRPr="007A5E0E" w:rsidRDefault="00987463" w:rsidP="00987463">
      <w:pPr>
        <w:pStyle w:val="a3"/>
        <w:ind w:left="600"/>
        <w:rPr>
          <w:b/>
          <w:bCs/>
          <w:color w:val="7030A0"/>
        </w:rPr>
      </w:pPr>
      <w:r w:rsidRPr="007A5E0E">
        <w:rPr>
          <w:rFonts w:hint="eastAsia"/>
          <w:b/>
          <w:bCs/>
          <w:color w:val="7030A0"/>
        </w:rPr>
        <w:t>#</w:t>
      </w:r>
      <w:r w:rsidRPr="007A5E0E">
        <w:rPr>
          <w:b/>
          <w:bCs/>
          <w:color w:val="7030A0"/>
        </w:rPr>
        <w:t>## Key</w:t>
      </w:r>
    </w:p>
    <w:p w14:paraId="4F8D5197" w14:textId="77777777" w:rsidR="00987463" w:rsidRDefault="00987463" w:rsidP="00987463">
      <w:pPr>
        <w:pStyle w:val="a3"/>
        <w:ind w:left="600"/>
      </w:pPr>
      <w:r>
        <w:rPr>
          <w:rFonts w:hint="eastAsia"/>
        </w:rPr>
        <w:t>必须且唯一,有前缀和后缀之分,前缀是可选的,若存在前缀,前缀和后缀之间用"</w:t>
      </w:r>
      <w:r>
        <w:t>/"</w:t>
      </w:r>
      <w:r>
        <w:rPr>
          <w:rFonts w:hint="eastAsia"/>
        </w:rPr>
        <w:t>分隔。</w:t>
      </w:r>
    </w:p>
    <w:p w14:paraId="7B7FF0AF" w14:textId="77777777" w:rsidR="00987463" w:rsidRDefault="00987463" w:rsidP="00987463">
      <w:pPr>
        <w:pStyle w:val="a3"/>
        <w:ind w:left="600"/>
      </w:pPr>
      <w:r>
        <w:rPr>
          <w:rFonts w:hint="eastAsia"/>
        </w:rPr>
        <w:t>有效前缀：遵循“</w:t>
      </w:r>
      <w:r w:rsidRPr="00831138">
        <w:rPr>
          <w:rFonts w:hint="eastAsia"/>
        </w:rPr>
        <w:t>DNS子域名</w:t>
      </w:r>
      <w:r>
        <w:rPr>
          <w:rFonts w:hint="eastAsia"/>
        </w:rPr>
        <w:t>”</w:t>
      </w:r>
    </w:p>
    <w:p w14:paraId="764159D0" w14:textId="77777777" w:rsidR="00987463" w:rsidRPr="00831138" w:rsidRDefault="00987463" w:rsidP="00987463">
      <w:pPr>
        <w:pStyle w:val="a3"/>
        <w:ind w:left="600"/>
        <w:rPr>
          <w:sz w:val="18"/>
          <w:szCs w:val="18"/>
        </w:rPr>
      </w:pPr>
      <w:r w:rsidRPr="00831138">
        <w:rPr>
          <w:rFonts w:hint="eastAsia"/>
          <w:sz w:val="18"/>
          <w:szCs w:val="18"/>
        </w:rPr>
        <w:t xml:space="preserve"> </w:t>
      </w:r>
      <w:r w:rsidRPr="00831138">
        <w:rPr>
          <w:sz w:val="18"/>
          <w:szCs w:val="18"/>
        </w:rPr>
        <w:t xml:space="preserve"> </w:t>
      </w:r>
      <w:hyperlink r:id="rId19" w:anchor="dns-subdomain-names" w:history="1">
        <w:r w:rsidRPr="00831138">
          <w:rPr>
            <w:rStyle w:val="a8"/>
            <w:sz w:val="18"/>
            <w:szCs w:val="18"/>
          </w:rPr>
          <w:t>https://kubernetes.io/zh-cn/docs/concepts/overview/working-with-objects/names/#dns-subdomain-names</w:t>
        </w:r>
      </w:hyperlink>
    </w:p>
    <w:p w14:paraId="441F84A9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字符数不能超过2</w:t>
      </w:r>
      <w:r>
        <w:t>53</w:t>
      </w:r>
      <w:r>
        <w:rPr>
          <w:rFonts w:hint="eastAsia"/>
        </w:rPr>
        <w:t>个字符。</w:t>
      </w:r>
    </w:p>
    <w:p w14:paraId="08312A3B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 w:rsidRPr="00831138">
        <w:rPr>
          <w:rFonts w:hint="eastAsia"/>
        </w:rPr>
        <w:t>只能包含字母</w:t>
      </w:r>
      <w:r>
        <w:rPr>
          <w:rFonts w:hint="eastAsia"/>
        </w:rPr>
        <w:t>(小写</w:t>
      </w:r>
      <w:r>
        <w:t>)</w:t>
      </w:r>
      <w:r w:rsidRPr="00831138">
        <w:rPr>
          <w:rFonts w:hint="eastAsia"/>
        </w:rPr>
        <w:t>、数字，以及</w:t>
      </w:r>
      <w:r>
        <w:rPr>
          <w:rFonts w:hint="eastAsia"/>
        </w:rPr>
        <w:t>破折号</w:t>
      </w:r>
      <w:r w:rsidRPr="00831138">
        <w:rPr>
          <w:rFonts w:hint="eastAsia"/>
        </w:rPr>
        <w:t xml:space="preserve"> '-' 和</w:t>
      </w:r>
      <w:r>
        <w:rPr>
          <w:rFonts w:hint="eastAsia"/>
        </w:rPr>
        <w:t>点</w:t>
      </w:r>
      <w:r w:rsidRPr="00831138">
        <w:rPr>
          <w:rFonts w:hint="eastAsia"/>
        </w:rPr>
        <w:t xml:space="preserve"> '.'</w:t>
      </w:r>
      <w:r>
        <w:rPr>
          <w:rFonts w:hint="eastAsia"/>
        </w:rPr>
        <w:t>。</w:t>
      </w:r>
    </w:p>
    <w:p w14:paraId="612DBCF3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必须以字母、数字开头。</w:t>
      </w:r>
    </w:p>
    <w:p w14:paraId="32B693DD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必须以字母、数字结尾。</w:t>
      </w:r>
    </w:p>
    <w:p w14:paraId="21535A1B" w14:textId="77777777" w:rsidR="00987463" w:rsidRDefault="00987463" w:rsidP="00987463">
      <w:pPr>
        <w:pStyle w:val="a3"/>
        <w:ind w:left="600"/>
      </w:pPr>
      <w:r>
        <w:rPr>
          <w:rFonts w:hint="eastAsia"/>
        </w:rPr>
        <w:t>有效后缀：</w:t>
      </w:r>
    </w:p>
    <w:p w14:paraId="15B488F7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字符数必须小于等于6</w:t>
      </w:r>
      <w:r>
        <w:t>3</w:t>
      </w:r>
      <w:r>
        <w:rPr>
          <w:rFonts w:hint="eastAsia"/>
        </w:rPr>
        <w:t>。</w:t>
      </w:r>
    </w:p>
    <w:p w14:paraId="49F72653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 w:rsidRPr="00831138">
        <w:rPr>
          <w:rFonts w:hint="eastAsia"/>
        </w:rPr>
        <w:t>只能包含字母</w:t>
      </w:r>
      <w:r>
        <w:rPr>
          <w:rFonts w:hint="eastAsia"/>
        </w:rPr>
        <w:t>(大小写均可</w:t>
      </w:r>
      <w:r>
        <w:t>)</w:t>
      </w:r>
      <w:r w:rsidRPr="00831138">
        <w:rPr>
          <w:rFonts w:hint="eastAsia"/>
        </w:rPr>
        <w:t>、数字，以及</w:t>
      </w:r>
      <w:r>
        <w:rPr>
          <w:rFonts w:hint="eastAsia"/>
        </w:rPr>
        <w:t>破折号</w:t>
      </w:r>
      <w:r w:rsidRPr="00831138">
        <w:rPr>
          <w:rFonts w:hint="eastAsia"/>
        </w:rPr>
        <w:t xml:space="preserve"> '-'</w:t>
      </w:r>
      <w:r>
        <w:rPr>
          <w:rFonts w:hint="eastAsia"/>
        </w:rPr>
        <w:t>、下划线'</w:t>
      </w:r>
      <w:r>
        <w:t>-'</w:t>
      </w:r>
      <w:r>
        <w:rPr>
          <w:rFonts w:hint="eastAsia"/>
        </w:rPr>
        <w:t>、</w:t>
      </w:r>
      <w:r w:rsidRPr="00831138">
        <w:rPr>
          <w:rFonts w:hint="eastAsia"/>
        </w:rPr>
        <w:t xml:space="preserve"> 和</w:t>
      </w:r>
      <w:r>
        <w:rPr>
          <w:rFonts w:hint="eastAsia"/>
        </w:rPr>
        <w:t>点</w:t>
      </w:r>
      <w:r w:rsidRPr="00831138">
        <w:rPr>
          <w:rFonts w:hint="eastAsia"/>
        </w:rPr>
        <w:t xml:space="preserve"> '.'</w:t>
      </w:r>
      <w:r>
        <w:rPr>
          <w:rFonts w:hint="eastAsia"/>
        </w:rPr>
        <w:t>。</w:t>
      </w:r>
    </w:p>
    <w:p w14:paraId="298619A4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必须以字母、数字开头。</w:t>
      </w:r>
    </w:p>
    <w:p w14:paraId="18927A1A" w14:textId="77777777" w:rsidR="00987463" w:rsidRPr="00E01905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必须以字母、数字结尾。</w:t>
      </w:r>
    </w:p>
    <w:p w14:paraId="466302E6" w14:textId="77777777" w:rsidR="00987463" w:rsidRDefault="00987463" w:rsidP="00987463">
      <w:pPr>
        <w:pStyle w:val="a3"/>
        <w:ind w:left="600"/>
      </w:pPr>
    </w:p>
    <w:p w14:paraId="5F730805" w14:textId="77777777" w:rsidR="00987463" w:rsidRPr="007A5E0E" w:rsidRDefault="00987463" w:rsidP="00987463">
      <w:pPr>
        <w:pStyle w:val="a3"/>
        <w:ind w:left="600"/>
        <w:rPr>
          <w:b/>
          <w:bCs/>
          <w:color w:val="7030A0"/>
        </w:rPr>
      </w:pPr>
      <w:r w:rsidRPr="007A5E0E">
        <w:rPr>
          <w:rFonts w:hint="eastAsia"/>
          <w:b/>
          <w:bCs/>
          <w:color w:val="7030A0"/>
        </w:rPr>
        <w:t>#</w:t>
      </w:r>
      <w:r w:rsidRPr="007A5E0E">
        <w:rPr>
          <w:b/>
          <w:bCs/>
          <w:color w:val="7030A0"/>
        </w:rPr>
        <w:t># Value</w:t>
      </w:r>
    </w:p>
    <w:p w14:paraId="5B07992E" w14:textId="77777777" w:rsidR="00987463" w:rsidRDefault="00987463" w:rsidP="00987463">
      <w:pPr>
        <w:pStyle w:val="a3"/>
        <w:ind w:left="600"/>
      </w:pPr>
      <w:r>
        <w:rPr>
          <w:rFonts w:hint="eastAsia"/>
        </w:rPr>
        <w:t>不是必须的（可以为空）。若不为空，其有效V</w:t>
      </w:r>
      <w:r>
        <w:t>alue</w:t>
      </w:r>
      <w:r>
        <w:rPr>
          <w:rFonts w:hint="eastAsia"/>
        </w:rPr>
        <w:t>如下所示：</w:t>
      </w:r>
      <w:r>
        <w:t xml:space="preserve"> </w:t>
      </w:r>
    </w:p>
    <w:p w14:paraId="4D8C7318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其字符数必须小于等于6</w:t>
      </w:r>
      <w:r>
        <w:t>3</w:t>
      </w:r>
      <w:r>
        <w:rPr>
          <w:rFonts w:hint="eastAsia"/>
        </w:rPr>
        <w:t>。</w:t>
      </w:r>
    </w:p>
    <w:p w14:paraId="20284373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 w:rsidRPr="00831138">
        <w:rPr>
          <w:rFonts w:hint="eastAsia"/>
        </w:rPr>
        <w:t>只能包含字母</w:t>
      </w:r>
      <w:r>
        <w:rPr>
          <w:rFonts w:hint="eastAsia"/>
        </w:rPr>
        <w:t>(大小写均可</w:t>
      </w:r>
      <w:r>
        <w:t>)</w:t>
      </w:r>
      <w:r w:rsidRPr="00831138">
        <w:rPr>
          <w:rFonts w:hint="eastAsia"/>
        </w:rPr>
        <w:t>、数字，以及</w:t>
      </w:r>
      <w:r>
        <w:rPr>
          <w:rFonts w:hint="eastAsia"/>
        </w:rPr>
        <w:t>破折号</w:t>
      </w:r>
      <w:r w:rsidRPr="00831138">
        <w:rPr>
          <w:rFonts w:hint="eastAsia"/>
        </w:rPr>
        <w:t xml:space="preserve"> '-'</w:t>
      </w:r>
      <w:r>
        <w:rPr>
          <w:rFonts w:hint="eastAsia"/>
        </w:rPr>
        <w:t>、下划线'</w:t>
      </w:r>
      <w:r>
        <w:t>-'</w:t>
      </w:r>
      <w:r>
        <w:rPr>
          <w:rFonts w:hint="eastAsia"/>
        </w:rPr>
        <w:t>、</w:t>
      </w:r>
      <w:r w:rsidRPr="00831138">
        <w:rPr>
          <w:rFonts w:hint="eastAsia"/>
        </w:rPr>
        <w:t xml:space="preserve"> 和</w:t>
      </w:r>
      <w:r>
        <w:rPr>
          <w:rFonts w:hint="eastAsia"/>
        </w:rPr>
        <w:t>点</w:t>
      </w:r>
      <w:r w:rsidRPr="00831138">
        <w:rPr>
          <w:rFonts w:hint="eastAsia"/>
        </w:rPr>
        <w:t xml:space="preserve"> '.'</w:t>
      </w:r>
      <w:r>
        <w:rPr>
          <w:rFonts w:hint="eastAsia"/>
        </w:rPr>
        <w:t>。</w:t>
      </w:r>
    </w:p>
    <w:p w14:paraId="43B0638D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必须以字母、数字开头。</w:t>
      </w:r>
    </w:p>
    <w:p w14:paraId="60E7EAB8" w14:textId="77777777" w:rsidR="00987463" w:rsidRPr="00E01905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必须以字母、数字结尾。</w:t>
      </w:r>
    </w:p>
    <w:p w14:paraId="3C246E29" w14:textId="77777777" w:rsidR="00987463" w:rsidRDefault="00987463" w:rsidP="00987463">
      <w:pPr>
        <w:pStyle w:val="4"/>
      </w:pPr>
      <w:bookmarkStart w:id="21" w:name="_Toc185424107"/>
      <w:bookmarkStart w:id="22" w:name="_Toc185518739"/>
      <w:r>
        <w:rPr>
          <w:rFonts w:hint="eastAsia"/>
        </w:rPr>
        <w:t>标签的管理</w:t>
      </w:r>
      <w:bookmarkEnd w:id="21"/>
      <w:bookmarkEnd w:id="22"/>
    </w:p>
    <w:p w14:paraId="5CA2E226" w14:textId="77777777" w:rsidR="00987463" w:rsidRPr="001F41AA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添加</w:t>
      </w:r>
    </w:p>
    <w:p w14:paraId="6FCAC20A" w14:textId="77777777" w:rsidR="00987463" w:rsidRDefault="00987463" w:rsidP="00987463">
      <w:pPr>
        <w:pStyle w:val="a3"/>
        <w:ind w:left="600"/>
      </w:pPr>
      <w:r>
        <w:rPr>
          <w:rFonts w:hint="eastAsia"/>
        </w:rPr>
        <w:t>添加的标签其K</w:t>
      </w:r>
      <w:r>
        <w:t>ey</w:t>
      </w:r>
      <w:r>
        <w:rPr>
          <w:rFonts w:hint="eastAsia"/>
        </w:rPr>
        <w:t>肯定不能与现有标签冲突，不然就是更新标签了。</w:t>
      </w:r>
    </w:p>
    <w:p w14:paraId="5082EB99" w14:textId="77777777" w:rsidR="00987463" w:rsidRDefault="00987463" w:rsidP="00987463">
      <w:pPr>
        <w:pStyle w:val="a3"/>
        <w:ind w:left="600"/>
      </w:pPr>
      <w:r>
        <w:rPr>
          <w:rFonts w:hint="eastAsia"/>
        </w:rPr>
        <w:t>若采用修改资源对象m</w:t>
      </w:r>
      <w:r>
        <w:t>anifests</w:t>
      </w:r>
      <w:r>
        <w:rPr>
          <w:rFonts w:hint="eastAsia"/>
        </w:rPr>
        <w:t>：指定K</w:t>
      </w:r>
      <w:r>
        <w:t>ey: Value</w:t>
      </w:r>
      <w:r>
        <w:rPr>
          <w:rFonts w:hint="eastAsia"/>
        </w:rPr>
        <w:t>对,再重新应用m</w:t>
      </w:r>
      <w:r>
        <w:t>anifests</w:t>
      </w:r>
      <w:r>
        <w:rPr>
          <w:rFonts w:hint="eastAsia"/>
        </w:rPr>
        <w:t>。</w:t>
      </w:r>
    </w:p>
    <w:p w14:paraId="49953110" w14:textId="77777777" w:rsidR="00987463" w:rsidRDefault="00987463" w:rsidP="00987463">
      <w:pPr>
        <w:pStyle w:val="a3"/>
        <w:ind w:left="600"/>
      </w:pPr>
      <w:r>
        <w:rPr>
          <w:rFonts w:hint="eastAsia"/>
        </w:rPr>
        <w:t>若使用k</w:t>
      </w:r>
      <w:r>
        <w:t>ubectl</w:t>
      </w:r>
      <w:r>
        <w:rPr>
          <w:rFonts w:hint="eastAsia"/>
        </w:rPr>
        <w:t>工具l</w:t>
      </w:r>
      <w:r>
        <w:t>abel</w:t>
      </w:r>
      <w:r>
        <w:rPr>
          <w:rFonts w:hint="eastAsia"/>
        </w:rPr>
        <w:t>命令：指定相应资源对象,指定K</w:t>
      </w:r>
      <w:r>
        <w:t>ey=Value</w:t>
      </w:r>
      <w:r>
        <w:rPr>
          <w:rFonts w:hint="eastAsia"/>
        </w:rPr>
        <w:t>对。</w:t>
      </w:r>
    </w:p>
    <w:p w14:paraId="7B87FC8A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更新</w:t>
      </w:r>
    </w:p>
    <w:p w14:paraId="2AF03026" w14:textId="77777777" w:rsidR="00987463" w:rsidRDefault="00987463" w:rsidP="00987463">
      <w:pPr>
        <w:pStyle w:val="a3"/>
        <w:ind w:left="600"/>
      </w:pPr>
      <w:r>
        <w:rPr>
          <w:rFonts w:hint="eastAsia"/>
        </w:rPr>
        <w:t>更新标签是指更新其标签之K</w:t>
      </w:r>
      <w:r>
        <w:t>ey</w:t>
      </w:r>
      <w:r>
        <w:rPr>
          <w:rFonts w:hint="eastAsia"/>
        </w:rPr>
        <w:t>对应的</w:t>
      </w:r>
      <w:r>
        <w:t>Value</w:t>
      </w:r>
      <w:r>
        <w:rPr>
          <w:rFonts w:hint="eastAsia"/>
        </w:rPr>
        <w:t>，不然就是添加标签了。</w:t>
      </w:r>
    </w:p>
    <w:p w14:paraId="5B73D893" w14:textId="77777777" w:rsidR="00987463" w:rsidRDefault="00987463" w:rsidP="00987463">
      <w:pPr>
        <w:pStyle w:val="a3"/>
        <w:ind w:left="600"/>
      </w:pPr>
      <w:r>
        <w:rPr>
          <w:rFonts w:hint="eastAsia"/>
        </w:rPr>
        <w:t>若采用修改资源对象m</w:t>
      </w:r>
      <w:r>
        <w:t>anifests</w:t>
      </w:r>
      <w:r>
        <w:rPr>
          <w:rFonts w:hint="eastAsia"/>
        </w:rPr>
        <w:t>：修改其相应标签其K</w:t>
      </w:r>
      <w:r>
        <w:t>ey</w:t>
      </w:r>
      <w:r>
        <w:rPr>
          <w:rFonts w:hint="eastAsia"/>
        </w:rPr>
        <w:t>对应的V</w:t>
      </w:r>
      <w:r>
        <w:t>alue</w:t>
      </w:r>
      <w:r>
        <w:rPr>
          <w:rFonts w:hint="eastAsia"/>
        </w:rPr>
        <w:t>后保存,再应用m</w:t>
      </w:r>
      <w:r>
        <w:t>anifests</w:t>
      </w:r>
      <w:r>
        <w:rPr>
          <w:rFonts w:hint="eastAsia"/>
        </w:rPr>
        <w:t>。</w:t>
      </w:r>
    </w:p>
    <w:p w14:paraId="06487724" w14:textId="77777777" w:rsidR="00987463" w:rsidRDefault="00987463" w:rsidP="00987463">
      <w:pPr>
        <w:pStyle w:val="a3"/>
        <w:ind w:left="600"/>
      </w:pPr>
      <w:r>
        <w:rPr>
          <w:rFonts w:hint="eastAsia"/>
        </w:rPr>
        <w:t>若使用k</w:t>
      </w:r>
      <w:r>
        <w:t>ubectl</w:t>
      </w:r>
      <w:r>
        <w:rPr>
          <w:rFonts w:hint="eastAsia"/>
        </w:rPr>
        <w:t>工具l</w:t>
      </w:r>
      <w:r>
        <w:t>abel</w:t>
      </w:r>
      <w:r>
        <w:rPr>
          <w:rFonts w:hint="eastAsia"/>
        </w:rPr>
        <w:t>命令：指定相应资源对象,指定K</w:t>
      </w:r>
      <w:r>
        <w:t>ey=Value</w:t>
      </w:r>
      <w:r>
        <w:rPr>
          <w:rFonts w:hint="eastAsia"/>
        </w:rPr>
        <w:t>对,指定</w:t>
      </w:r>
      <w:r w:rsidRPr="003260BA">
        <w:t>--overwrite=true</w:t>
      </w:r>
      <w:r>
        <w:rPr>
          <w:rFonts w:hint="eastAsia"/>
        </w:rPr>
        <w:t>。</w:t>
      </w:r>
    </w:p>
    <w:p w14:paraId="250F5D99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删除</w:t>
      </w:r>
    </w:p>
    <w:p w14:paraId="59866EED" w14:textId="77777777" w:rsidR="00987463" w:rsidRDefault="00987463" w:rsidP="00987463">
      <w:pPr>
        <w:pStyle w:val="a3"/>
        <w:ind w:left="600"/>
      </w:pPr>
      <w:r>
        <w:rPr>
          <w:rFonts w:hint="eastAsia"/>
        </w:rPr>
        <w:t>若采用修改资源对象m</w:t>
      </w:r>
      <w:r>
        <w:t>anifests</w:t>
      </w:r>
      <w:r>
        <w:rPr>
          <w:rFonts w:hint="eastAsia"/>
        </w:rPr>
        <w:t>：</w:t>
      </w:r>
      <w:r w:rsidRPr="00A95850">
        <w:rPr>
          <w:rFonts w:hint="eastAsia"/>
        </w:rPr>
        <w:t>删除其标签的key=Value对后,再重新应用manifests。</w:t>
      </w:r>
    </w:p>
    <w:p w14:paraId="155A6AB8" w14:textId="77777777" w:rsidR="00987463" w:rsidRDefault="00987463" w:rsidP="00987463">
      <w:pPr>
        <w:pStyle w:val="a3"/>
        <w:ind w:left="600"/>
      </w:pPr>
      <w:r>
        <w:rPr>
          <w:rFonts w:hint="eastAsia"/>
        </w:rPr>
        <w:t>若使用k</w:t>
      </w:r>
      <w:r>
        <w:t>ubectl</w:t>
      </w:r>
      <w:r>
        <w:rPr>
          <w:rFonts w:hint="eastAsia"/>
        </w:rPr>
        <w:t>工具l</w:t>
      </w:r>
      <w:r>
        <w:t>abel</w:t>
      </w:r>
      <w:r>
        <w:rPr>
          <w:rFonts w:hint="eastAsia"/>
        </w:rPr>
        <w:t>命令：指定相应资源,指定相应标签的K</w:t>
      </w:r>
      <w:r>
        <w:t>ey</w:t>
      </w:r>
      <w:r>
        <w:rPr>
          <w:rFonts w:hint="eastAsia"/>
        </w:rPr>
        <w:t>即可(</w:t>
      </w:r>
      <w:r>
        <w:t>key-)</w:t>
      </w:r>
      <w:r>
        <w:rPr>
          <w:rFonts w:hint="eastAsia"/>
        </w:rPr>
        <w:t>。</w:t>
      </w:r>
    </w:p>
    <w:p w14:paraId="48BCC88B" w14:textId="77777777" w:rsidR="00987463" w:rsidRDefault="00987463" w:rsidP="00987463">
      <w:pPr>
        <w:pStyle w:val="4"/>
      </w:pPr>
      <w:bookmarkStart w:id="23" w:name="_Toc185424108"/>
      <w:bookmarkStart w:id="24" w:name="_Toc185518740"/>
      <w:r>
        <w:rPr>
          <w:rFonts w:hint="eastAsia"/>
        </w:rPr>
        <w:t>标签的匹配</w:t>
      </w:r>
      <w:bookmarkEnd w:id="23"/>
      <w:bookmarkEnd w:id="24"/>
    </w:p>
    <w:p w14:paraId="0D666314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基于等值的匹配，运算符有：等于</w:t>
      </w:r>
      <w:r>
        <w:rPr>
          <w:rFonts w:hint="eastAsia"/>
        </w:rPr>
        <w:t>(</w:t>
      </w:r>
      <w:r>
        <w:t>=)</w:t>
      </w:r>
      <w:r>
        <w:rPr>
          <w:rFonts w:hint="eastAsia"/>
        </w:rPr>
        <w:t>，不等于</w:t>
      </w:r>
      <w:r>
        <w:rPr>
          <w:rFonts w:hint="eastAsia"/>
        </w:rPr>
        <w:t>(</w:t>
      </w:r>
      <w:r>
        <w:t>!=)</w:t>
      </w:r>
    </w:p>
    <w:p w14:paraId="2BF39CEE" w14:textId="77777777" w:rsidR="00987463" w:rsidRPr="004B4C90" w:rsidRDefault="00987463" w:rsidP="00987463">
      <w:pPr>
        <w:pStyle w:val="a3"/>
        <w:ind w:left="600"/>
        <w:rPr>
          <w:b/>
          <w:bCs/>
          <w:color w:val="7030A0"/>
        </w:rPr>
      </w:pPr>
      <w:r w:rsidRPr="004B4C90">
        <w:rPr>
          <w:rFonts w:hint="eastAsia"/>
          <w:b/>
          <w:bCs/>
          <w:color w:val="7030A0"/>
        </w:rPr>
        <w:t>#</w:t>
      </w:r>
      <w:r w:rsidRPr="004B4C90">
        <w:rPr>
          <w:b/>
          <w:bCs/>
          <w:color w:val="7030A0"/>
        </w:rPr>
        <w:t xml:space="preserve"># </w:t>
      </w:r>
      <w:r w:rsidRPr="004B4C90">
        <w:rPr>
          <w:rFonts w:hint="eastAsia"/>
          <w:b/>
          <w:bCs/>
          <w:color w:val="7030A0"/>
        </w:rPr>
        <w:t>运算符说明</w:t>
      </w:r>
    </w:p>
    <w:p w14:paraId="3BD825D0" w14:textId="77777777" w:rsidR="00987463" w:rsidRDefault="00987463" w:rsidP="00987463">
      <w:pPr>
        <w:pStyle w:val="a3"/>
        <w:ind w:left="600"/>
      </w:pPr>
      <w:r w:rsidRPr="004B4C90">
        <w:rPr>
          <w:rFonts w:hint="eastAsia"/>
        </w:rPr>
        <w:t>等于(</w:t>
      </w:r>
      <w:r w:rsidRPr="004B4C90">
        <w:t>=)</w:t>
      </w:r>
      <w:r>
        <w:t>:</w:t>
      </w:r>
    </w:p>
    <w:p w14:paraId="6E2F5DBF" w14:textId="77777777" w:rsidR="00987463" w:rsidRDefault="00987463" w:rsidP="00987463">
      <w:pPr>
        <w:pStyle w:val="a3"/>
        <w:ind w:left="600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例如：key</w:t>
      </w:r>
      <w:r>
        <w:t>01=value01</w:t>
      </w:r>
    </w:p>
    <w:p w14:paraId="2A2C69A4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表示：存在k</w:t>
      </w:r>
      <w:r>
        <w:t>ey01,</w:t>
      </w:r>
      <w:r>
        <w:rPr>
          <w:rFonts w:hint="eastAsia"/>
        </w:rPr>
        <w:t>且k</w:t>
      </w:r>
      <w:r>
        <w:t>ey1</w:t>
      </w:r>
      <w:r>
        <w:rPr>
          <w:rFonts w:hint="eastAsia"/>
        </w:rPr>
        <w:t>的值得为v</w:t>
      </w:r>
      <w:r>
        <w:t>alue01</w:t>
      </w:r>
    </w:p>
    <w:p w14:paraId="04DD78CC" w14:textId="77777777" w:rsidR="00987463" w:rsidRPr="004B4C90" w:rsidRDefault="00987463" w:rsidP="00987463">
      <w:pPr>
        <w:pStyle w:val="a3"/>
        <w:ind w:left="600"/>
      </w:pPr>
    </w:p>
    <w:p w14:paraId="3F6FD0C6" w14:textId="77777777" w:rsidR="00987463" w:rsidRDefault="00987463" w:rsidP="00987463">
      <w:pPr>
        <w:pStyle w:val="a3"/>
        <w:ind w:left="600"/>
      </w:pPr>
      <w:r w:rsidRPr="004B4C90">
        <w:rPr>
          <w:rFonts w:hint="eastAsia"/>
        </w:rPr>
        <w:t>不等于(</w:t>
      </w:r>
      <w:r w:rsidRPr="004B4C90">
        <w:t>!=)</w:t>
      </w:r>
      <w:r>
        <w:rPr>
          <w:rFonts w:hint="eastAsia"/>
        </w:rPr>
        <w:t>:</w:t>
      </w:r>
    </w:p>
    <w:p w14:paraId="3FA90B47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例如：k</w:t>
      </w:r>
      <w:r>
        <w:t>ey02!=value02</w:t>
      </w:r>
    </w:p>
    <w:p w14:paraId="53228A58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表示：不存在k</w:t>
      </w:r>
      <w:r>
        <w:t xml:space="preserve">ey02  </w:t>
      </w:r>
      <w:r>
        <w:rPr>
          <w:rFonts w:hint="eastAsia"/>
        </w:rPr>
        <w:t>或 存在k</w:t>
      </w:r>
      <w:r>
        <w:t>ey02</w:t>
      </w:r>
      <w:r>
        <w:rPr>
          <w:rFonts w:hint="eastAsia"/>
        </w:rPr>
        <w:t>,其值不为v</w:t>
      </w:r>
      <w:r>
        <w:t>alue02</w:t>
      </w:r>
    </w:p>
    <w:p w14:paraId="6F222CDB" w14:textId="77777777" w:rsidR="00987463" w:rsidRDefault="00987463" w:rsidP="00987463">
      <w:pPr>
        <w:pStyle w:val="a3"/>
        <w:ind w:left="600"/>
        <w:rPr>
          <w:b/>
          <w:bCs/>
          <w:color w:val="7030A0"/>
        </w:rPr>
      </w:pPr>
    </w:p>
    <w:p w14:paraId="0D1FB410" w14:textId="77777777" w:rsidR="00987463" w:rsidRDefault="00987463" w:rsidP="00987463">
      <w:pPr>
        <w:pStyle w:val="a3"/>
        <w:ind w:left="600"/>
        <w:rPr>
          <w:b/>
          <w:bCs/>
          <w:color w:val="7030A0"/>
        </w:rPr>
      </w:pPr>
    </w:p>
    <w:p w14:paraId="144B8FE0" w14:textId="77777777" w:rsidR="00987463" w:rsidRPr="00063CFD" w:rsidRDefault="00987463" w:rsidP="00987463">
      <w:pPr>
        <w:pStyle w:val="a3"/>
        <w:ind w:left="600"/>
        <w:rPr>
          <w:b/>
          <w:bCs/>
          <w:color w:val="7030A0"/>
        </w:rPr>
      </w:pPr>
      <w:r w:rsidRPr="00063CFD">
        <w:rPr>
          <w:rFonts w:hint="eastAsia"/>
          <w:b/>
          <w:bCs/>
          <w:color w:val="7030A0"/>
        </w:rPr>
        <w:t>#</w:t>
      </w:r>
      <w:r w:rsidRPr="00063CFD">
        <w:rPr>
          <w:b/>
          <w:bCs/>
          <w:color w:val="7030A0"/>
        </w:rPr>
        <w:t># lili</w:t>
      </w:r>
      <w:r w:rsidRPr="00063CFD">
        <w:rPr>
          <w:rFonts w:hint="eastAsia"/>
          <w:b/>
          <w:bCs/>
          <w:color w:val="7030A0"/>
        </w:rPr>
        <w:t>名称空间现有资源对象及其拥有的标签</w:t>
      </w:r>
    </w:p>
    <w:p w14:paraId="31DB317C" w14:textId="77777777" w:rsidR="00987463" w:rsidRDefault="00987463" w:rsidP="00987463">
      <w:pPr>
        <w:pStyle w:val="a3"/>
        <w:ind w:left="600"/>
      </w:pPr>
      <w:r>
        <w:rPr>
          <w:rFonts w:hint="eastAsia"/>
        </w:rPr>
        <w:t>p</w:t>
      </w:r>
      <w:r>
        <w:t>ods/a</w:t>
      </w:r>
      <w:r>
        <w:rPr>
          <w:rFonts w:hint="eastAsia"/>
        </w:rPr>
        <w:t>对象的标签有：</w:t>
      </w:r>
    </w:p>
    <w:p w14:paraId="410622DC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project=lili</w:t>
      </w:r>
    </w:p>
    <w:p w14:paraId="23743055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env=prod</w:t>
      </w:r>
    </w:p>
    <w:p w14:paraId="3B6F01A0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tier</w:t>
      </w:r>
      <w:r>
        <w:t>=</w:t>
      </w:r>
      <w:r>
        <w:rPr>
          <w:rFonts w:hint="eastAsia"/>
        </w:rPr>
        <w:t>frontend</w:t>
      </w:r>
    </w:p>
    <w:p w14:paraId="2C9E1B50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app=a</w:t>
      </w:r>
    </w:p>
    <w:p w14:paraId="488A8AC7" w14:textId="77777777" w:rsidR="00987463" w:rsidRDefault="00987463" w:rsidP="00987463">
      <w:pPr>
        <w:pStyle w:val="a3"/>
        <w:ind w:left="600"/>
      </w:pPr>
      <w:r>
        <w:rPr>
          <w:rFonts w:hint="eastAsia"/>
        </w:rPr>
        <w:t>p</w:t>
      </w:r>
      <w:r>
        <w:t>ods/b</w:t>
      </w:r>
      <w:r>
        <w:rPr>
          <w:rFonts w:hint="eastAsia"/>
        </w:rPr>
        <w:t>对象的标签有：</w:t>
      </w:r>
    </w:p>
    <w:p w14:paraId="05FACF69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project=lili</w:t>
      </w:r>
    </w:p>
    <w:p w14:paraId="01F39DD4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env=prod</w:t>
      </w:r>
    </w:p>
    <w:p w14:paraId="79FA87B5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tier</w:t>
      </w:r>
      <w:r>
        <w:t>=</w:t>
      </w:r>
      <w:r>
        <w:rPr>
          <w:rFonts w:hint="eastAsia"/>
        </w:rPr>
        <w:t>frontend</w:t>
      </w:r>
    </w:p>
    <w:p w14:paraId="1B3525B7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app=b</w:t>
      </w:r>
    </w:p>
    <w:p w14:paraId="60F4AABB" w14:textId="77777777" w:rsidR="00987463" w:rsidRDefault="00987463" w:rsidP="00987463">
      <w:pPr>
        <w:pStyle w:val="a3"/>
        <w:ind w:left="600"/>
      </w:pPr>
      <w:r>
        <w:rPr>
          <w:rFonts w:hint="eastAsia"/>
        </w:rPr>
        <w:t>p</w:t>
      </w:r>
      <w:r>
        <w:t>ods/c</w:t>
      </w:r>
      <w:r>
        <w:rPr>
          <w:rFonts w:hint="eastAsia"/>
        </w:rPr>
        <w:t>对象的标签有：</w:t>
      </w:r>
    </w:p>
    <w:p w14:paraId="2546AC31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project=lili</w:t>
      </w:r>
    </w:p>
    <w:p w14:paraId="234888A1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env=prod</w:t>
      </w:r>
    </w:p>
    <w:p w14:paraId="30AE3E23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tier</w:t>
      </w:r>
      <w:r>
        <w:t>=</w:t>
      </w:r>
      <w:r w:rsidRPr="00DD32BE">
        <w:t>backend</w:t>
      </w:r>
    </w:p>
    <w:p w14:paraId="2792A0A7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app=b</w:t>
      </w:r>
    </w:p>
    <w:p w14:paraId="3F29FBA3" w14:textId="77777777" w:rsidR="00987463" w:rsidRDefault="00987463" w:rsidP="00987463">
      <w:pPr>
        <w:pStyle w:val="a3"/>
        <w:ind w:left="600"/>
      </w:pPr>
    </w:p>
    <w:p w14:paraId="48A7754E" w14:textId="77777777" w:rsidR="00987463" w:rsidRPr="00063CFD" w:rsidRDefault="00987463" w:rsidP="00987463">
      <w:pPr>
        <w:pStyle w:val="a3"/>
        <w:ind w:left="600"/>
        <w:rPr>
          <w:b/>
          <w:bCs/>
          <w:color w:val="7030A0"/>
        </w:rPr>
      </w:pPr>
      <w:r w:rsidRPr="00063CFD">
        <w:rPr>
          <w:rFonts w:hint="eastAsia"/>
          <w:b/>
          <w:bCs/>
          <w:color w:val="7030A0"/>
        </w:rPr>
        <w:t>#</w:t>
      </w:r>
      <w:r w:rsidRPr="00063CFD">
        <w:rPr>
          <w:b/>
          <w:bCs/>
          <w:color w:val="7030A0"/>
        </w:rPr>
        <w:t xml:space="preserve"># </w:t>
      </w:r>
      <w:r w:rsidRPr="00063CFD">
        <w:rPr>
          <w:rFonts w:hint="eastAsia"/>
          <w:b/>
          <w:bCs/>
          <w:color w:val="7030A0"/>
        </w:rPr>
        <w:t>基于等于匹配的等于(</w:t>
      </w:r>
      <w:r w:rsidRPr="00063CFD">
        <w:rPr>
          <w:b/>
          <w:bCs/>
          <w:color w:val="7030A0"/>
        </w:rPr>
        <w:t>=)</w:t>
      </w:r>
    </w:p>
    <w:p w14:paraId="5B4C0A0D" w14:textId="77777777" w:rsidR="00987463" w:rsidRDefault="00987463" w:rsidP="00987463">
      <w:pPr>
        <w:pStyle w:val="a3"/>
        <w:ind w:left="600"/>
      </w:pPr>
      <w:r>
        <w:rPr>
          <w:rFonts w:hint="eastAsia"/>
        </w:rPr>
        <w:t>k</w:t>
      </w:r>
      <w:r>
        <w:t>ubectl -n lili get pods -l project=lili,tier=frontend</w:t>
      </w:r>
    </w:p>
    <w:p w14:paraId="0F2A70F6" w14:textId="77777777" w:rsidR="00987463" w:rsidRPr="00CF234D" w:rsidRDefault="00987463" w:rsidP="00987463">
      <w:pPr>
        <w:pStyle w:val="a3"/>
        <w:ind w:left="600"/>
        <w:rPr>
          <w:color w:val="0070C0"/>
        </w:rPr>
      </w:pPr>
      <w:r w:rsidRPr="00CF234D">
        <w:rPr>
          <w:rFonts w:hint="eastAsia"/>
          <w:color w:val="0070C0"/>
        </w:rPr>
        <w:t xml:space="preserve"> </w:t>
      </w:r>
      <w:r w:rsidRPr="00CF234D">
        <w:rPr>
          <w:color w:val="0070C0"/>
        </w:rPr>
        <w:t xml:space="preserve">  # &lt;== </w:t>
      </w:r>
      <w:r w:rsidRPr="00CF234D">
        <w:rPr>
          <w:rFonts w:hint="eastAsia"/>
          <w:color w:val="0070C0"/>
        </w:rPr>
        <w:t>p</w:t>
      </w:r>
      <w:r w:rsidRPr="00CF234D">
        <w:rPr>
          <w:color w:val="0070C0"/>
        </w:rPr>
        <w:t>roject=lili</w:t>
      </w:r>
      <w:r w:rsidRPr="00CF234D">
        <w:rPr>
          <w:rFonts w:hint="eastAsia"/>
          <w:color w:val="0070C0"/>
        </w:rPr>
        <w:t>和t</w:t>
      </w:r>
      <w:r w:rsidRPr="00CF234D">
        <w:rPr>
          <w:color w:val="0070C0"/>
        </w:rPr>
        <w:t>ier=frontend</w:t>
      </w:r>
      <w:r w:rsidRPr="00CF234D">
        <w:rPr>
          <w:rFonts w:hint="eastAsia"/>
          <w:color w:val="0070C0"/>
        </w:rPr>
        <w:t>是a</w:t>
      </w:r>
      <w:r w:rsidRPr="00CF234D">
        <w:rPr>
          <w:color w:val="0070C0"/>
        </w:rPr>
        <w:t>nd</w:t>
      </w:r>
      <w:r w:rsidRPr="00CF234D">
        <w:rPr>
          <w:rFonts w:hint="eastAsia"/>
          <w:color w:val="0070C0"/>
        </w:rPr>
        <w:t>关系</w:t>
      </w:r>
    </w:p>
    <w:p w14:paraId="6A3C57D8" w14:textId="77777777" w:rsidR="00987463" w:rsidRPr="00CF234D" w:rsidRDefault="00987463" w:rsidP="00987463">
      <w:pPr>
        <w:pStyle w:val="a3"/>
        <w:ind w:left="600"/>
        <w:rPr>
          <w:color w:val="0070C0"/>
        </w:rPr>
      </w:pPr>
      <w:r w:rsidRPr="00CF234D">
        <w:rPr>
          <w:rFonts w:hint="eastAsia"/>
          <w:color w:val="0070C0"/>
        </w:rPr>
        <w:t xml:space="preserve"> </w:t>
      </w:r>
      <w:r w:rsidRPr="00CF234D">
        <w:rPr>
          <w:color w:val="0070C0"/>
        </w:rPr>
        <w:t xml:space="preserve">  # </w:t>
      </w:r>
      <w:r w:rsidRPr="00CF234D">
        <w:rPr>
          <w:rFonts w:hint="eastAsia"/>
          <w:color w:val="0070C0"/>
        </w:rPr>
        <w:t>&lt;</w:t>
      </w:r>
      <w:r w:rsidRPr="00CF234D">
        <w:rPr>
          <w:color w:val="0070C0"/>
        </w:rPr>
        <w:t xml:space="preserve">== </w:t>
      </w:r>
      <w:r w:rsidRPr="00CF234D">
        <w:rPr>
          <w:rFonts w:hint="eastAsia"/>
          <w:color w:val="0070C0"/>
        </w:rPr>
        <w:t xml:space="preserve">此时匹配到的资源对象为 </w:t>
      </w:r>
      <w:r w:rsidRPr="00CF234D">
        <w:rPr>
          <w:color w:val="0070C0"/>
        </w:rPr>
        <w:t>pods/a</w:t>
      </w:r>
      <w:r w:rsidRPr="00CF234D">
        <w:rPr>
          <w:rFonts w:hint="eastAsia"/>
          <w:color w:val="0070C0"/>
        </w:rPr>
        <w:t>、p</w:t>
      </w:r>
      <w:r w:rsidRPr="00CF234D">
        <w:rPr>
          <w:color w:val="0070C0"/>
        </w:rPr>
        <w:t>ods/b</w:t>
      </w:r>
    </w:p>
    <w:p w14:paraId="2802E870" w14:textId="77777777" w:rsidR="00987463" w:rsidRDefault="00987463" w:rsidP="00987463">
      <w:pPr>
        <w:pStyle w:val="a3"/>
        <w:ind w:left="600"/>
      </w:pPr>
      <w:r>
        <w:rPr>
          <w:rFonts w:hint="eastAsia"/>
        </w:rPr>
        <w:t>k</w:t>
      </w:r>
      <w:r>
        <w:t>ubectl -n lili get pods -l project=lili,tier=backend</w:t>
      </w:r>
    </w:p>
    <w:p w14:paraId="129BEAE7" w14:textId="77777777" w:rsidR="00987463" w:rsidRPr="00CF234D" w:rsidRDefault="00987463" w:rsidP="00987463">
      <w:pPr>
        <w:pStyle w:val="a3"/>
        <w:ind w:left="600"/>
        <w:rPr>
          <w:color w:val="0070C0"/>
        </w:rPr>
      </w:pPr>
      <w:r w:rsidRPr="00CF234D">
        <w:rPr>
          <w:rFonts w:hint="eastAsia"/>
          <w:color w:val="0070C0"/>
        </w:rPr>
        <w:t xml:space="preserve"> </w:t>
      </w:r>
      <w:r w:rsidRPr="00CF234D">
        <w:rPr>
          <w:color w:val="0070C0"/>
        </w:rPr>
        <w:t xml:space="preserve">  # &lt;== </w:t>
      </w:r>
      <w:r w:rsidRPr="00CF234D">
        <w:rPr>
          <w:rFonts w:hint="eastAsia"/>
          <w:color w:val="0070C0"/>
        </w:rPr>
        <w:t>p</w:t>
      </w:r>
      <w:r w:rsidRPr="00CF234D">
        <w:rPr>
          <w:color w:val="0070C0"/>
        </w:rPr>
        <w:t>roject=lili</w:t>
      </w:r>
      <w:r w:rsidRPr="00CF234D">
        <w:rPr>
          <w:rFonts w:hint="eastAsia"/>
          <w:color w:val="0070C0"/>
        </w:rPr>
        <w:t>和t</w:t>
      </w:r>
      <w:r w:rsidRPr="00CF234D">
        <w:rPr>
          <w:color w:val="0070C0"/>
        </w:rPr>
        <w:t>ier=backend</w:t>
      </w:r>
      <w:r w:rsidRPr="00CF234D">
        <w:rPr>
          <w:rFonts w:hint="eastAsia"/>
          <w:color w:val="0070C0"/>
        </w:rPr>
        <w:t>是a</w:t>
      </w:r>
      <w:r w:rsidRPr="00CF234D">
        <w:rPr>
          <w:color w:val="0070C0"/>
        </w:rPr>
        <w:t>nd</w:t>
      </w:r>
      <w:r w:rsidRPr="00CF234D">
        <w:rPr>
          <w:rFonts w:hint="eastAsia"/>
          <w:color w:val="0070C0"/>
        </w:rPr>
        <w:t>关系</w:t>
      </w:r>
    </w:p>
    <w:p w14:paraId="028F6E12" w14:textId="77777777" w:rsidR="00987463" w:rsidRPr="00CF234D" w:rsidRDefault="00987463" w:rsidP="00987463">
      <w:pPr>
        <w:pStyle w:val="a3"/>
        <w:ind w:left="600"/>
        <w:rPr>
          <w:color w:val="0070C0"/>
        </w:rPr>
      </w:pPr>
      <w:r w:rsidRPr="00CF234D">
        <w:rPr>
          <w:rFonts w:hint="eastAsia"/>
          <w:color w:val="0070C0"/>
        </w:rPr>
        <w:t xml:space="preserve"> </w:t>
      </w:r>
      <w:r w:rsidRPr="00CF234D">
        <w:rPr>
          <w:color w:val="0070C0"/>
        </w:rPr>
        <w:t xml:space="preserve">  # </w:t>
      </w:r>
      <w:r w:rsidRPr="00CF234D">
        <w:rPr>
          <w:rFonts w:hint="eastAsia"/>
          <w:color w:val="0070C0"/>
        </w:rPr>
        <w:t>&lt;</w:t>
      </w:r>
      <w:r w:rsidRPr="00CF234D">
        <w:rPr>
          <w:color w:val="0070C0"/>
        </w:rPr>
        <w:t xml:space="preserve">== </w:t>
      </w:r>
      <w:r w:rsidRPr="00CF234D">
        <w:rPr>
          <w:rFonts w:hint="eastAsia"/>
          <w:color w:val="0070C0"/>
        </w:rPr>
        <w:t xml:space="preserve">此时匹配到的资源对象为 </w:t>
      </w:r>
      <w:r w:rsidRPr="00CF234D">
        <w:rPr>
          <w:color w:val="0070C0"/>
        </w:rPr>
        <w:t>pods/</w:t>
      </w:r>
      <w:r>
        <w:rPr>
          <w:color w:val="0070C0"/>
        </w:rPr>
        <w:t>c</w:t>
      </w:r>
    </w:p>
    <w:p w14:paraId="537E6D53" w14:textId="77777777" w:rsidR="00987463" w:rsidRDefault="00987463" w:rsidP="00987463">
      <w:pPr>
        <w:pStyle w:val="a3"/>
        <w:ind w:left="600"/>
      </w:pPr>
      <w:r>
        <w:rPr>
          <w:rFonts w:hint="eastAsia"/>
        </w:rPr>
        <w:t>k</w:t>
      </w:r>
      <w:r>
        <w:t>ubectl -n lili get pods -l project=lili</w:t>
      </w:r>
    </w:p>
    <w:p w14:paraId="3434D941" w14:textId="77777777" w:rsidR="00987463" w:rsidRPr="00CF234D" w:rsidRDefault="00987463" w:rsidP="00987463">
      <w:pPr>
        <w:pStyle w:val="a3"/>
        <w:ind w:left="600"/>
        <w:rPr>
          <w:color w:val="0070C0"/>
        </w:rPr>
      </w:pPr>
      <w:r w:rsidRPr="00CF234D">
        <w:rPr>
          <w:rFonts w:hint="eastAsia"/>
          <w:color w:val="0070C0"/>
        </w:rPr>
        <w:t xml:space="preserve"> </w:t>
      </w:r>
      <w:r w:rsidRPr="00CF234D">
        <w:rPr>
          <w:color w:val="0070C0"/>
        </w:rPr>
        <w:t xml:space="preserve">  # </w:t>
      </w:r>
      <w:r w:rsidRPr="00CF234D">
        <w:rPr>
          <w:rFonts w:hint="eastAsia"/>
          <w:color w:val="0070C0"/>
        </w:rPr>
        <w:t>&lt;</w:t>
      </w:r>
      <w:r w:rsidRPr="00CF234D">
        <w:rPr>
          <w:color w:val="0070C0"/>
        </w:rPr>
        <w:t xml:space="preserve">== </w:t>
      </w:r>
      <w:r w:rsidRPr="00CF234D">
        <w:rPr>
          <w:rFonts w:hint="eastAsia"/>
          <w:color w:val="0070C0"/>
        </w:rPr>
        <w:t>此时匹配到的资源对象为p</w:t>
      </w:r>
      <w:r w:rsidRPr="00CF234D">
        <w:rPr>
          <w:color w:val="0070C0"/>
        </w:rPr>
        <w:t>ods/a</w:t>
      </w:r>
      <w:r w:rsidRPr="00CF234D">
        <w:rPr>
          <w:rFonts w:hint="eastAsia"/>
          <w:color w:val="0070C0"/>
        </w:rPr>
        <w:t>、p</w:t>
      </w:r>
      <w:r w:rsidRPr="00CF234D">
        <w:rPr>
          <w:color w:val="0070C0"/>
        </w:rPr>
        <w:t>ods/b</w:t>
      </w:r>
      <w:r w:rsidRPr="00CF234D">
        <w:rPr>
          <w:rFonts w:hint="eastAsia"/>
          <w:color w:val="0070C0"/>
        </w:rPr>
        <w:t>、p</w:t>
      </w:r>
      <w:r w:rsidRPr="00CF234D">
        <w:rPr>
          <w:color w:val="0070C0"/>
        </w:rPr>
        <w:t>ods</w:t>
      </w:r>
      <w:r w:rsidRPr="00CF234D">
        <w:rPr>
          <w:rFonts w:hint="eastAsia"/>
          <w:color w:val="0070C0"/>
        </w:rPr>
        <w:t>/</w:t>
      </w:r>
      <w:r w:rsidRPr="00CF234D">
        <w:rPr>
          <w:color w:val="0070C0"/>
        </w:rPr>
        <w:t>c</w:t>
      </w:r>
    </w:p>
    <w:p w14:paraId="6A7F63C2" w14:textId="77777777" w:rsidR="00987463" w:rsidRDefault="00987463" w:rsidP="00987463">
      <w:pPr>
        <w:pStyle w:val="a3"/>
        <w:ind w:left="600"/>
      </w:pPr>
      <w:r>
        <w:rPr>
          <w:rFonts w:hint="eastAsia"/>
        </w:rPr>
        <w:t>k</w:t>
      </w:r>
      <w:r>
        <w:t>ubectl -n lili get pods -l tier=frontend</w:t>
      </w:r>
    </w:p>
    <w:p w14:paraId="3422FED1" w14:textId="77777777" w:rsidR="00987463" w:rsidRPr="00CF234D" w:rsidRDefault="00987463" w:rsidP="00987463">
      <w:pPr>
        <w:pStyle w:val="a3"/>
        <w:ind w:left="600"/>
        <w:rPr>
          <w:color w:val="0070C0"/>
        </w:rPr>
      </w:pPr>
      <w:r w:rsidRPr="00CF234D">
        <w:rPr>
          <w:rFonts w:hint="eastAsia"/>
          <w:color w:val="0070C0"/>
        </w:rPr>
        <w:t xml:space="preserve"> </w:t>
      </w:r>
      <w:r w:rsidRPr="00CF234D">
        <w:rPr>
          <w:color w:val="0070C0"/>
        </w:rPr>
        <w:t xml:space="preserve">  # </w:t>
      </w:r>
      <w:r w:rsidRPr="00CF234D">
        <w:rPr>
          <w:rFonts w:hint="eastAsia"/>
          <w:color w:val="0070C0"/>
        </w:rPr>
        <w:t>&lt;</w:t>
      </w:r>
      <w:r w:rsidRPr="00CF234D">
        <w:rPr>
          <w:color w:val="0070C0"/>
        </w:rPr>
        <w:t xml:space="preserve">== </w:t>
      </w:r>
      <w:r w:rsidRPr="00CF234D">
        <w:rPr>
          <w:rFonts w:hint="eastAsia"/>
          <w:color w:val="0070C0"/>
        </w:rPr>
        <w:t>此时匹配到的资源对象为p</w:t>
      </w:r>
      <w:r w:rsidRPr="00CF234D">
        <w:rPr>
          <w:color w:val="0070C0"/>
        </w:rPr>
        <w:t>ods/a</w:t>
      </w:r>
      <w:r w:rsidRPr="00CF234D">
        <w:rPr>
          <w:rFonts w:hint="eastAsia"/>
          <w:color w:val="0070C0"/>
        </w:rPr>
        <w:t>、p</w:t>
      </w:r>
      <w:r w:rsidRPr="00CF234D">
        <w:rPr>
          <w:color w:val="0070C0"/>
        </w:rPr>
        <w:t>ods/b</w:t>
      </w:r>
    </w:p>
    <w:p w14:paraId="3D965CA3" w14:textId="77777777" w:rsidR="00987463" w:rsidRDefault="00987463" w:rsidP="00987463">
      <w:pPr>
        <w:pStyle w:val="a3"/>
        <w:ind w:left="600"/>
      </w:pPr>
      <w:r>
        <w:rPr>
          <w:rFonts w:hint="eastAsia"/>
        </w:rPr>
        <w:t>kube</w:t>
      </w:r>
      <w:r>
        <w:t>ctl -n lili get pods -l tier=backend</w:t>
      </w:r>
    </w:p>
    <w:p w14:paraId="4C6CA258" w14:textId="77777777" w:rsidR="00987463" w:rsidRPr="00CF234D" w:rsidRDefault="00987463" w:rsidP="00987463">
      <w:pPr>
        <w:pStyle w:val="a3"/>
        <w:ind w:left="600"/>
        <w:rPr>
          <w:color w:val="0070C0"/>
        </w:rPr>
      </w:pPr>
      <w:r w:rsidRPr="00CF234D">
        <w:rPr>
          <w:rFonts w:hint="eastAsia"/>
          <w:color w:val="0070C0"/>
        </w:rPr>
        <w:t xml:space="preserve"> </w:t>
      </w:r>
      <w:r w:rsidRPr="00CF234D">
        <w:rPr>
          <w:color w:val="0070C0"/>
        </w:rPr>
        <w:t xml:space="preserve">  # </w:t>
      </w:r>
      <w:r w:rsidRPr="00CF234D">
        <w:rPr>
          <w:rFonts w:hint="eastAsia"/>
          <w:color w:val="0070C0"/>
        </w:rPr>
        <w:t>&lt;</w:t>
      </w:r>
      <w:r w:rsidRPr="00CF234D">
        <w:rPr>
          <w:color w:val="0070C0"/>
        </w:rPr>
        <w:t xml:space="preserve">== </w:t>
      </w:r>
      <w:r w:rsidRPr="00CF234D">
        <w:rPr>
          <w:rFonts w:hint="eastAsia"/>
          <w:color w:val="0070C0"/>
        </w:rPr>
        <w:t>此时匹配到的资源对象为p</w:t>
      </w:r>
      <w:r w:rsidRPr="00CF234D">
        <w:rPr>
          <w:color w:val="0070C0"/>
        </w:rPr>
        <w:t>ods/</w:t>
      </w:r>
      <w:r>
        <w:rPr>
          <w:color w:val="0070C0"/>
        </w:rPr>
        <w:t>c</w:t>
      </w:r>
    </w:p>
    <w:p w14:paraId="7E9CEE98" w14:textId="77777777" w:rsidR="00987463" w:rsidRPr="006D3512" w:rsidRDefault="00987463" w:rsidP="00987463">
      <w:pPr>
        <w:pStyle w:val="a3"/>
        <w:ind w:left="600"/>
      </w:pPr>
    </w:p>
    <w:p w14:paraId="657A3B3F" w14:textId="77777777" w:rsidR="00987463" w:rsidRDefault="00987463" w:rsidP="00987463">
      <w:pPr>
        <w:pStyle w:val="a3"/>
        <w:ind w:left="600"/>
        <w:rPr>
          <w:b/>
          <w:bCs/>
          <w:color w:val="7030A0"/>
        </w:rPr>
      </w:pPr>
      <w:r w:rsidRPr="00063CFD">
        <w:rPr>
          <w:b/>
          <w:bCs/>
          <w:color w:val="7030A0"/>
        </w:rPr>
        <w:t xml:space="preserve">## </w:t>
      </w:r>
      <w:r w:rsidRPr="00063CFD">
        <w:rPr>
          <w:rFonts w:hint="eastAsia"/>
          <w:b/>
          <w:bCs/>
          <w:color w:val="7030A0"/>
        </w:rPr>
        <w:t>基于等值匹配的不等于(</w:t>
      </w:r>
      <w:r w:rsidRPr="00063CFD">
        <w:rPr>
          <w:b/>
          <w:bCs/>
          <w:color w:val="7030A0"/>
        </w:rPr>
        <w:t xml:space="preserve">!=) </w:t>
      </w:r>
    </w:p>
    <w:p w14:paraId="1D3FCDCF" w14:textId="77777777" w:rsidR="00987463" w:rsidRDefault="00987463" w:rsidP="00987463">
      <w:pPr>
        <w:pStyle w:val="a3"/>
        <w:ind w:left="600"/>
      </w:pPr>
      <w:r w:rsidRPr="005210B1">
        <w:rPr>
          <w:rFonts w:hint="eastAsia"/>
        </w:rPr>
        <w:t>kub</w:t>
      </w:r>
      <w:r w:rsidRPr="005210B1">
        <w:t xml:space="preserve">ectl -n lili get pods -l </w:t>
      </w:r>
      <w:r>
        <w:t>binbin!=haha</w:t>
      </w:r>
    </w:p>
    <w:p w14:paraId="33C74395" w14:textId="77777777" w:rsidR="00987463" w:rsidRDefault="00987463" w:rsidP="00987463">
      <w:pPr>
        <w:pStyle w:val="a3"/>
        <w:ind w:left="600"/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# &lt;== </w:t>
      </w:r>
      <w:r>
        <w:rPr>
          <w:rFonts w:hint="eastAsia"/>
          <w:color w:val="0070C0"/>
        </w:rPr>
        <w:t>此时匹配到的资源对象为p</w:t>
      </w:r>
      <w:r>
        <w:rPr>
          <w:color w:val="0070C0"/>
        </w:rPr>
        <w:t>ods/a</w:t>
      </w:r>
      <w:r>
        <w:rPr>
          <w:rFonts w:hint="eastAsia"/>
          <w:color w:val="0070C0"/>
        </w:rPr>
        <w:t>、p</w:t>
      </w:r>
      <w:r>
        <w:rPr>
          <w:color w:val="0070C0"/>
        </w:rPr>
        <w:t>ods/b</w:t>
      </w:r>
      <w:r>
        <w:rPr>
          <w:rFonts w:hint="eastAsia"/>
          <w:color w:val="0070C0"/>
        </w:rPr>
        <w:t>、p</w:t>
      </w:r>
      <w:r>
        <w:rPr>
          <w:color w:val="0070C0"/>
        </w:rPr>
        <w:t>ods</w:t>
      </w:r>
      <w:r>
        <w:rPr>
          <w:rFonts w:hint="eastAsia"/>
          <w:color w:val="0070C0"/>
        </w:rPr>
        <w:t>/</w:t>
      </w:r>
      <w:r>
        <w:rPr>
          <w:color w:val="0070C0"/>
        </w:rPr>
        <w:t>c</w:t>
      </w:r>
    </w:p>
    <w:p w14:paraId="7E788C9B" w14:textId="77777777" w:rsidR="00987463" w:rsidRDefault="00987463" w:rsidP="00987463">
      <w:pPr>
        <w:pStyle w:val="a3"/>
        <w:ind w:left="600"/>
        <w:rPr>
          <w:color w:val="0070C0"/>
        </w:rPr>
      </w:pPr>
      <w:r>
        <w:rPr>
          <w:rFonts w:hint="eastAsia"/>
          <w:color w:val="0070C0"/>
        </w:rPr>
        <w:lastRenderedPageBreak/>
        <w:t xml:space="preserve"> </w:t>
      </w:r>
      <w:r>
        <w:rPr>
          <w:color w:val="0070C0"/>
        </w:rPr>
        <w:t xml:space="preserve">  </w:t>
      </w:r>
      <w:r>
        <w:rPr>
          <w:rFonts w:hint="eastAsia"/>
          <w:color w:val="0070C0"/>
        </w:rPr>
        <w:t>#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&lt;</w:t>
      </w:r>
      <w:r>
        <w:rPr>
          <w:color w:val="0070C0"/>
        </w:rPr>
        <w:t xml:space="preserve">== </w:t>
      </w:r>
      <w:r>
        <w:rPr>
          <w:rFonts w:hint="eastAsia"/>
          <w:color w:val="0070C0"/>
        </w:rPr>
        <w:t>有b</w:t>
      </w:r>
      <w:r>
        <w:rPr>
          <w:color w:val="0070C0"/>
        </w:rPr>
        <w:t>inbin</w:t>
      </w:r>
      <w:r>
        <w:rPr>
          <w:rFonts w:hint="eastAsia"/>
          <w:color w:val="0070C0"/>
        </w:rPr>
        <w:t>这个key</w:t>
      </w:r>
      <w:r>
        <w:rPr>
          <w:color w:val="0070C0"/>
        </w:rPr>
        <w:t>,</w:t>
      </w:r>
      <w:r>
        <w:rPr>
          <w:rFonts w:hint="eastAsia"/>
          <w:color w:val="0070C0"/>
        </w:rPr>
        <w:t>但值不为h</w:t>
      </w:r>
      <w:r>
        <w:rPr>
          <w:color w:val="0070C0"/>
        </w:rPr>
        <w:t>aha(</w:t>
      </w:r>
      <w:r>
        <w:rPr>
          <w:rFonts w:hint="eastAsia"/>
          <w:color w:val="0070C0"/>
        </w:rPr>
        <w:t>包括空值</w:t>
      </w:r>
      <w:r>
        <w:rPr>
          <w:color w:val="0070C0"/>
        </w:rPr>
        <w:t>)</w:t>
      </w:r>
      <w:r>
        <w:rPr>
          <w:rFonts w:hint="eastAsia"/>
          <w:color w:val="0070C0"/>
        </w:rPr>
        <w:t>的也会被匹配到。</w:t>
      </w:r>
    </w:p>
    <w:p w14:paraId="71B72292" w14:textId="77777777" w:rsidR="00987463" w:rsidRDefault="00987463" w:rsidP="00987463">
      <w:pPr>
        <w:pStyle w:val="a3"/>
        <w:ind w:left="600"/>
      </w:pPr>
      <w:r>
        <w:rPr>
          <w:rFonts w:hint="eastAsia"/>
        </w:rPr>
        <w:t>k</w:t>
      </w:r>
      <w:r>
        <w:t>ubectl -n lili get pods -l tier!=frontend</w:t>
      </w:r>
    </w:p>
    <w:p w14:paraId="19B63C71" w14:textId="77777777" w:rsidR="00987463" w:rsidRDefault="00987463" w:rsidP="00987463">
      <w:pPr>
        <w:pStyle w:val="a3"/>
        <w:ind w:left="600"/>
        <w:rPr>
          <w:color w:val="0070C0"/>
        </w:rPr>
      </w:pPr>
      <w:r w:rsidRPr="00FA1276">
        <w:rPr>
          <w:rFonts w:hint="eastAsia"/>
          <w:color w:val="0070C0"/>
        </w:rPr>
        <w:t xml:space="preserve"> </w:t>
      </w:r>
      <w:r w:rsidRPr="00FA1276">
        <w:rPr>
          <w:color w:val="0070C0"/>
        </w:rPr>
        <w:t xml:space="preserve">  # &lt;== </w:t>
      </w:r>
      <w:r w:rsidRPr="00FA1276">
        <w:rPr>
          <w:rFonts w:hint="eastAsia"/>
          <w:color w:val="0070C0"/>
        </w:rPr>
        <w:t>此时匹配到的资源对象为p</w:t>
      </w:r>
      <w:r w:rsidRPr="00FA1276">
        <w:rPr>
          <w:color w:val="0070C0"/>
        </w:rPr>
        <w:t>ods/c</w:t>
      </w:r>
    </w:p>
    <w:p w14:paraId="7F398933" w14:textId="77777777" w:rsidR="00987463" w:rsidRDefault="00987463" w:rsidP="00987463">
      <w:pPr>
        <w:pStyle w:val="a3"/>
        <w:ind w:left="600"/>
      </w:pPr>
      <w:r>
        <w:rPr>
          <w:rFonts w:hint="eastAsia"/>
        </w:rPr>
        <w:t>kub</w:t>
      </w:r>
      <w:r>
        <w:t>ectl -n lili get pods -l tier!=backend</w:t>
      </w:r>
    </w:p>
    <w:p w14:paraId="5D5154AC" w14:textId="77777777" w:rsidR="00987463" w:rsidRDefault="00987463" w:rsidP="00987463">
      <w:pPr>
        <w:pStyle w:val="a3"/>
        <w:ind w:left="600"/>
        <w:rPr>
          <w:color w:val="0070C0"/>
        </w:rPr>
      </w:pPr>
      <w:r w:rsidRPr="00FA1276">
        <w:rPr>
          <w:rFonts w:hint="eastAsia"/>
          <w:color w:val="0070C0"/>
        </w:rPr>
        <w:t xml:space="preserve"> </w:t>
      </w:r>
      <w:r w:rsidRPr="00FA1276">
        <w:rPr>
          <w:color w:val="0070C0"/>
        </w:rPr>
        <w:t xml:space="preserve">  # </w:t>
      </w:r>
      <w:r w:rsidRPr="00FA1276">
        <w:rPr>
          <w:rFonts w:hint="eastAsia"/>
          <w:color w:val="0070C0"/>
        </w:rPr>
        <w:t>&lt;</w:t>
      </w:r>
      <w:r w:rsidRPr="00FA1276">
        <w:rPr>
          <w:color w:val="0070C0"/>
        </w:rPr>
        <w:t xml:space="preserve">== </w:t>
      </w:r>
      <w:r w:rsidRPr="00FA1276">
        <w:rPr>
          <w:rFonts w:hint="eastAsia"/>
          <w:color w:val="0070C0"/>
        </w:rPr>
        <w:t>此时匹配到的资源对象为p</w:t>
      </w:r>
      <w:r w:rsidRPr="00FA1276">
        <w:rPr>
          <w:color w:val="0070C0"/>
        </w:rPr>
        <w:t>ods/a</w:t>
      </w:r>
      <w:r w:rsidRPr="00FA1276">
        <w:rPr>
          <w:rFonts w:hint="eastAsia"/>
          <w:color w:val="0070C0"/>
        </w:rPr>
        <w:t>、p</w:t>
      </w:r>
      <w:r w:rsidRPr="00FA1276">
        <w:rPr>
          <w:color w:val="0070C0"/>
        </w:rPr>
        <w:t>ods/b</w:t>
      </w:r>
    </w:p>
    <w:p w14:paraId="142A4119" w14:textId="77777777" w:rsidR="00987463" w:rsidRDefault="00987463" w:rsidP="00987463">
      <w:pPr>
        <w:pStyle w:val="a3"/>
        <w:ind w:left="600"/>
      </w:pPr>
      <w:r>
        <w:t>kubectl -n lili get pods -l binbin!=,tier!=frontend</w:t>
      </w:r>
    </w:p>
    <w:p w14:paraId="3410242A" w14:textId="77777777" w:rsidR="00987463" w:rsidRPr="00E45552" w:rsidRDefault="00987463" w:rsidP="00987463">
      <w:pPr>
        <w:pStyle w:val="a3"/>
        <w:ind w:left="600"/>
        <w:rPr>
          <w:color w:val="0070C0"/>
        </w:rPr>
      </w:pPr>
      <w:r w:rsidRPr="00D26EE1">
        <w:rPr>
          <w:color w:val="0070C0"/>
        </w:rPr>
        <w:t xml:space="preserve">   # &lt;=</w:t>
      </w:r>
      <w:r w:rsidRPr="00E45552">
        <w:rPr>
          <w:color w:val="0070C0"/>
        </w:rPr>
        <w:t>= binbin!=,tier!=frontend</w:t>
      </w:r>
      <w:r w:rsidRPr="00E45552">
        <w:rPr>
          <w:rFonts w:hint="eastAsia"/>
          <w:color w:val="0070C0"/>
        </w:rPr>
        <w:t>是a</w:t>
      </w:r>
      <w:r w:rsidRPr="00E45552">
        <w:rPr>
          <w:color w:val="0070C0"/>
        </w:rPr>
        <w:t>nd</w:t>
      </w:r>
      <w:r w:rsidRPr="00E45552">
        <w:rPr>
          <w:rFonts w:hint="eastAsia"/>
          <w:color w:val="0070C0"/>
        </w:rPr>
        <w:t>关系</w:t>
      </w:r>
    </w:p>
    <w:p w14:paraId="6A482F0E" w14:textId="77777777" w:rsidR="00987463" w:rsidRDefault="00987463" w:rsidP="00987463">
      <w:pPr>
        <w:pStyle w:val="a3"/>
        <w:ind w:left="600"/>
        <w:rPr>
          <w:color w:val="0070C0"/>
        </w:rPr>
      </w:pPr>
      <w:r w:rsidRPr="00D26EE1">
        <w:rPr>
          <w:rFonts w:hint="eastAsia"/>
          <w:color w:val="0070C0"/>
        </w:rPr>
        <w:t xml:space="preserve"> </w:t>
      </w:r>
      <w:r w:rsidRPr="00D26EE1">
        <w:rPr>
          <w:color w:val="0070C0"/>
        </w:rPr>
        <w:t xml:space="preserve">  # &lt;== </w:t>
      </w:r>
      <w:r>
        <w:rPr>
          <w:rFonts w:hint="eastAsia"/>
          <w:color w:val="0070C0"/>
        </w:rPr>
        <w:t>此时匹配到的资源对象为p</w:t>
      </w:r>
      <w:r>
        <w:rPr>
          <w:color w:val="0070C0"/>
        </w:rPr>
        <w:t>ods/c</w:t>
      </w:r>
    </w:p>
    <w:p w14:paraId="6E421715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集合匹配，其运算符有：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otin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xists</w:t>
      </w:r>
    </w:p>
    <w:p w14:paraId="787C6927" w14:textId="77777777" w:rsidR="00987463" w:rsidRPr="00995ECF" w:rsidRDefault="00987463" w:rsidP="00987463">
      <w:pPr>
        <w:pStyle w:val="a3"/>
        <w:ind w:left="600"/>
        <w:rPr>
          <w:b/>
          <w:bCs/>
          <w:color w:val="7030A0"/>
        </w:rPr>
      </w:pPr>
      <w:r w:rsidRPr="00995ECF">
        <w:rPr>
          <w:b/>
          <w:bCs/>
          <w:color w:val="7030A0"/>
        </w:rPr>
        <w:t xml:space="preserve">## </w:t>
      </w:r>
      <w:r w:rsidRPr="00995ECF">
        <w:rPr>
          <w:rFonts w:hint="eastAsia"/>
          <w:b/>
          <w:bCs/>
          <w:color w:val="7030A0"/>
        </w:rPr>
        <w:t>运算符说明</w:t>
      </w:r>
    </w:p>
    <w:p w14:paraId="57DAE5FE" w14:textId="77777777" w:rsidR="00987463" w:rsidRDefault="00987463" w:rsidP="00987463">
      <w:pPr>
        <w:pStyle w:val="a3"/>
        <w:ind w:left="600"/>
      </w:pPr>
      <w:r>
        <w:rPr>
          <w:rFonts w:hint="eastAsia"/>
        </w:rPr>
        <w:t>其v</w:t>
      </w:r>
      <w:r>
        <w:t>alue</w:t>
      </w:r>
      <w:r>
        <w:rPr>
          <w:rFonts w:hint="eastAsia"/>
        </w:rPr>
        <w:t>在集合中(</w:t>
      </w:r>
      <w:r>
        <w:t>in)</w:t>
      </w:r>
      <w:r>
        <w:rPr>
          <w:rFonts w:hint="eastAsia"/>
        </w:rPr>
        <w:t>：</w:t>
      </w:r>
    </w:p>
    <w:p w14:paraId="03B61F9D" w14:textId="77777777" w:rsidR="00987463" w:rsidRDefault="00987463" w:rsidP="00987463">
      <w:pPr>
        <w:pStyle w:val="a3"/>
        <w:ind w:left="600" w:firstLineChars="100" w:firstLine="210"/>
      </w:pPr>
      <w:r>
        <w:rPr>
          <w:rFonts w:hint="eastAsia"/>
        </w:rPr>
        <w:t>例如：key in (value1,value2)</w:t>
      </w:r>
    </w:p>
    <w:p w14:paraId="7CE77172" w14:textId="77777777" w:rsidR="00987463" w:rsidRDefault="00987463" w:rsidP="00987463">
      <w:pPr>
        <w:pStyle w:val="a3"/>
        <w:ind w:left="600" w:firstLineChars="100" w:firstLine="210"/>
      </w:pPr>
      <w:r>
        <w:rPr>
          <w:rFonts w:hint="eastAsia"/>
        </w:rPr>
        <w:t>表示：key存在,且其值必须是集合中的指定的任一value。</w:t>
      </w:r>
    </w:p>
    <w:p w14:paraId="55F81115" w14:textId="77777777" w:rsidR="00987463" w:rsidRDefault="00987463" w:rsidP="00987463">
      <w:pPr>
        <w:pStyle w:val="a3"/>
        <w:ind w:left="600"/>
      </w:pPr>
      <w:r>
        <w:rPr>
          <w:rFonts w:hint="eastAsia"/>
        </w:rPr>
        <w:t>其v</w:t>
      </w:r>
      <w:r>
        <w:t>alue</w:t>
      </w:r>
      <w:r>
        <w:rPr>
          <w:rFonts w:hint="eastAsia"/>
        </w:rPr>
        <w:t>不在集合中(</w:t>
      </w:r>
      <w:r>
        <w:t>notin):</w:t>
      </w:r>
    </w:p>
    <w:p w14:paraId="28B43769" w14:textId="77777777" w:rsidR="00987463" w:rsidRDefault="00987463" w:rsidP="00987463">
      <w:pPr>
        <w:pStyle w:val="a3"/>
        <w:ind w:left="600" w:firstLineChars="100" w:firstLine="210"/>
      </w:pPr>
      <w:r>
        <w:rPr>
          <w:rFonts w:hint="eastAsia"/>
        </w:rPr>
        <w:t>例如：key notin (value1,value2)</w:t>
      </w:r>
    </w:p>
    <w:p w14:paraId="24BE7663" w14:textId="77777777" w:rsidR="00987463" w:rsidRDefault="00987463" w:rsidP="00987463">
      <w:pPr>
        <w:pStyle w:val="a3"/>
        <w:ind w:left="600"/>
      </w:pPr>
      <w:r>
        <w:rPr>
          <w:rFonts w:hint="eastAsia"/>
        </w:rPr>
        <w:tab/>
        <w:t>表示：不存在k</w:t>
      </w:r>
      <w:r>
        <w:t>ey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或  </w:t>
      </w:r>
      <w:r>
        <w:t>k</w:t>
      </w:r>
      <w:r>
        <w:rPr>
          <w:rFonts w:hint="eastAsia"/>
        </w:rPr>
        <w:t>ey存在,且其值必须是集合中指定的任一value</w:t>
      </w:r>
    </w:p>
    <w:p w14:paraId="39D07321" w14:textId="77777777" w:rsidR="00987463" w:rsidRDefault="00987463" w:rsidP="00987463">
      <w:pPr>
        <w:pStyle w:val="a3"/>
        <w:ind w:left="600"/>
      </w:pPr>
      <w:r>
        <w:rPr>
          <w:rFonts w:hint="eastAsia"/>
        </w:rPr>
        <w:t>其k</w:t>
      </w:r>
      <w:r>
        <w:t>ey</w:t>
      </w:r>
      <w:r>
        <w:rPr>
          <w:rFonts w:hint="eastAsia"/>
        </w:rPr>
        <w:t>是否存在(</w:t>
      </w:r>
      <w:r>
        <w:t>exists)</w:t>
      </w:r>
    </w:p>
    <w:p w14:paraId="0CDD978D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主要判断其k</w:t>
      </w:r>
      <w:r>
        <w:t>ey</w:t>
      </w:r>
      <w:r>
        <w:rPr>
          <w:rFonts w:hint="eastAsia"/>
        </w:rPr>
        <w:t>是否存在。</w:t>
      </w:r>
    </w:p>
    <w:p w14:paraId="2C0BB88B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k</w:t>
      </w:r>
      <w:r>
        <w:t>ubectl</w:t>
      </w:r>
      <w:r>
        <w:rPr>
          <w:rFonts w:hint="eastAsia"/>
        </w:rPr>
        <w:t>工具匹配时的写法：k</w:t>
      </w:r>
      <w:r>
        <w:t>ey</w:t>
      </w:r>
      <w:r>
        <w:rPr>
          <w:rFonts w:hint="eastAsia"/>
        </w:rPr>
        <w:t>表示key存在,!</w:t>
      </w:r>
      <w:r>
        <w:t>key</w:t>
      </w:r>
      <w:r>
        <w:rPr>
          <w:rFonts w:hint="eastAsia"/>
        </w:rPr>
        <w:t>表示ke</w:t>
      </w:r>
      <w:r>
        <w:t>y</w:t>
      </w:r>
      <w:r>
        <w:rPr>
          <w:rFonts w:hint="eastAsia"/>
        </w:rPr>
        <w:t>不存在。</w:t>
      </w:r>
    </w:p>
    <w:p w14:paraId="58B36870" w14:textId="77777777" w:rsidR="00987463" w:rsidRDefault="00987463" w:rsidP="00987463">
      <w:pPr>
        <w:pStyle w:val="a3"/>
        <w:ind w:left="600"/>
      </w:pPr>
    </w:p>
    <w:p w14:paraId="75BA7683" w14:textId="77777777" w:rsidR="00987463" w:rsidRPr="00063CFD" w:rsidRDefault="00987463" w:rsidP="00987463">
      <w:pPr>
        <w:pStyle w:val="a3"/>
        <w:ind w:left="600"/>
        <w:rPr>
          <w:b/>
          <w:bCs/>
          <w:color w:val="7030A0"/>
        </w:rPr>
      </w:pPr>
      <w:r w:rsidRPr="00063CFD">
        <w:rPr>
          <w:rFonts w:hint="eastAsia"/>
          <w:b/>
          <w:bCs/>
          <w:color w:val="7030A0"/>
        </w:rPr>
        <w:t>#</w:t>
      </w:r>
      <w:r w:rsidRPr="00063CFD">
        <w:rPr>
          <w:b/>
          <w:bCs/>
          <w:color w:val="7030A0"/>
        </w:rPr>
        <w:t># lili</w:t>
      </w:r>
      <w:r w:rsidRPr="00063CFD">
        <w:rPr>
          <w:rFonts w:hint="eastAsia"/>
          <w:b/>
          <w:bCs/>
          <w:color w:val="7030A0"/>
        </w:rPr>
        <w:t>名称空间现有资源对象及其拥有的标签</w:t>
      </w:r>
    </w:p>
    <w:p w14:paraId="0D617A07" w14:textId="77777777" w:rsidR="00987463" w:rsidRDefault="00987463" w:rsidP="00987463">
      <w:pPr>
        <w:pStyle w:val="a3"/>
        <w:ind w:left="600"/>
      </w:pPr>
      <w:r>
        <w:rPr>
          <w:rFonts w:hint="eastAsia"/>
        </w:rPr>
        <w:t>p</w:t>
      </w:r>
      <w:r>
        <w:t>ods/a</w:t>
      </w:r>
      <w:r>
        <w:rPr>
          <w:rFonts w:hint="eastAsia"/>
        </w:rPr>
        <w:t>对象的标签有：</w:t>
      </w:r>
    </w:p>
    <w:p w14:paraId="6F930A86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project=lili</w:t>
      </w:r>
    </w:p>
    <w:p w14:paraId="7707A86B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env=prod</w:t>
      </w:r>
    </w:p>
    <w:p w14:paraId="7BD506E1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tier</w:t>
      </w:r>
      <w:r>
        <w:t>=</w:t>
      </w:r>
      <w:r>
        <w:rPr>
          <w:rFonts w:hint="eastAsia"/>
        </w:rPr>
        <w:t>frontend</w:t>
      </w:r>
    </w:p>
    <w:p w14:paraId="3675E93D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app=a</w:t>
      </w:r>
    </w:p>
    <w:p w14:paraId="64819A9B" w14:textId="77777777" w:rsidR="00987463" w:rsidRDefault="00987463" w:rsidP="00987463">
      <w:pPr>
        <w:pStyle w:val="a3"/>
        <w:ind w:left="600"/>
      </w:pPr>
      <w:r>
        <w:rPr>
          <w:rFonts w:hint="eastAsia"/>
        </w:rPr>
        <w:t>p</w:t>
      </w:r>
      <w:r>
        <w:t>ods/b</w:t>
      </w:r>
      <w:r>
        <w:rPr>
          <w:rFonts w:hint="eastAsia"/>
        </w:rPr>
        <w:t>对象的标签有：</w:t>
      </w:r>
    </w:p>
    <w:p w14:paraId="5B151728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project=lili</w:t>
      </w:r>
    </w:p>
    <w:p w14:paraId="5326341E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env=prod</w:t>
      </w:r>
    </w:p>
    <w:p w14:paraId="7BAA53E3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tier</w:t>
      </w:r>
      <w:r>
        <w:t>=</w:t>
      </w:r>
      <w:r>
        <w:rPr>
          <w:rFonts w:hint="eastAsia"/>
        </w:rPr>
        <w:t>frontend</w:t>
      </w:r>
    </w:p>
    <w:p w14:paraId="5061285F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app=b</w:t>
      </w:r>
    </w:p>
    <w:p w14:paraId="3A56968F" w14:textId="77777777" w:rsidR="00987463" w:rsidRDefault="00987463" w:rsidP="00987463">
      <w:pPr>
        <w:pStyle w:val="a3"/>
        <w:ind w:left="600"/>
      </w:pPr>
      <w:r>
        <w:rPr>
          <w:rFonts w:hint="eastAsia"/>
        </w:rPr>
        <w:t>p</w:t>
      </w:r>
      <w:r>
        <w:t>ods/c</w:t>
      </w:r>
      <w:r>
        <w:rPr>
          <w:rFonts w:hint="eastAsia"/>
        </w:rPr>
        <w:t>对象的标签有：</w:t>
      </w:r>
    </w:p>
    <w:p w14:paraId="26DAC1D2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project=lili</w:t>
      </w:r>
    </w:p>
    <w:p w14:paraId="314A4EE9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env=prod</w:t>
      </w:r>
    </w:p>
    <w:p w14:paraId="0AC20E46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tier</w:t>
      </w:r>
      <w:r>
        <w:t>=</w:t>
      </w:r>
      <w:r w:rsidRPr="00DD32BE">
        <w:t>backend</w:t>
      </w:r>
    </w:p>
    <w:p w14:paraId="51AA4DCC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app=b</w:t>
      </w:r>
    </w:p>
    <w:p w14:paraId="0D77780F" w14:textId="77777777" w:rsidR="00987463" w:rsidRDefault="00987463" w:rsidP="00987463">
      <w:pPr>
        <w:pStyle w:val="a3"/>
        <w:ind w:left="600"/>
      </w:pPr>
    </w:p>
    <w:p w14:paraId="3B458EF9" w14:textId="77777777" w:rsidR="00987463" w:rsidRPr="00876AD8" w:rsidRDefault="00987463" w:rsidP="00987463">
      <w:pPr>
        <w:pStyle w:val="a3"/>
        <w:ind w:left="600"/>
        <w:rPr>
          <w:b/>
          <w:bCs/>
          <w:color w:val="7030A0"/>
        </w:rPr>
      </w:pPr>
      <w:r w:rsidRPr="00876AD8">
        <w:rPr>
          <w:rFonts w:hint="eastAsia"/>
          <w:b/>
          <w:bCs/>
          <w:color w:val="7030A0"/>
        </w:rPr>
        <w:t>#</w:t>
      </w:r>
      <w:r w:rsidRPr="00876AD8">
        <w:rPr>
          <w:b/>
          <w:bCs/>
          <w:color w:val="7030A0"/>
        </w:rPr>
        <w:t xml:space="preserve"># </w:t>
      </w:r>
      <w:r w:rsidRPr="00876AD8">
        <w:rPr>
          <w:rFonts w:hint="eastAsia"/>
          <w:b/>
          <w:bCs/>
          <w:color w:val="7030A0"/>
        </w:rPr>
        <w:t>运算符(</w:t>
      </w:r>
      <w:r w:rsidRPr="00876AD8">
        <w:rPr>
          <w:b/>
          <w:bCs/>
          <w:color w:val="7030A0"/>
        </w:rPr>
        <w:t>in)</w:t>
      </w:r>
    </w:p>
    <w:p w14:paraId="768AB0C8" w14:textId="77777777" w:rsidR="00987463" w:rsidRPr="002D786F" w:rsidRDefault="00987463" w:rsidP="00987463">
      <w:pPr>
        <w:pStyle w:val="a3"/>
        <w:ind w:left="600"/>
      </w:pPr>
      <w:r w:rsidRPr="002D786F">
        <w:rPr>
          <w:rFonts w:hint="eastAsia"/>
        </w:rPr>
        <w:t>k</w:t>
      </w:r>
      <w:r w:rsidRPr="002D786F">
        <w:t>ubectl -n lili get pods -l 'tier in (</w:t>
      </w:r>
      <w:r>
        <w:t>haha,heihei</w:t>
      </w:r>
      <w:r w:rsidRPr="002D786F">
        <w:t>)'</w:t>
      </w:r>
    </w:p>
    <w:p w14:paraId="41ACF00D" w14:textId="77777777" w:rsidR="00987463" w:rsidRPr="002D786F" w:rsidRDefault="00987463" w:rsidP="00987463">
      <w:pPr>
        <w:pStyle w:val="a3"/>
        <w:ind w:left="600"/>
        <w:rPr>
          <w:color w:val="0070C0"/>
        </w:rPr>
      </w:pPr>
      <w:r w:rsidRPr="002D786F">
        <w:rPr>
          <w:rFonts w:hint="eastAsia"/>
          <w:color w:val="0070C0"/>
        </w:rPr>
        <w:t xml:space="preserve"> </w:t>
      </w:r>
      <w:r w:rsidRPr="002D786F">
        <w:rPr>
          <w:color w:val="0070C0"/>
        </w:rPr>
        <w:t xml:space="preserve"> # </w:t>
      </w:r>
      <w:r w:rsidRPr="002D786F">
        <w:rPr>
          <w:rFonts w:hint="eastAsia"/>
          <w:color w:val="0070C0"/>
        </w:rPr>
        <w:t>&lt;</w:t>
      </w:r>
      <w:r w:rsidRPr="002D786F">
        <w:rPr>
          <w:color w:val="0070C0"/>
        </w:rPr>
        <w:t xml:space="preserve">== </w:t>
      </w:r>
      <w:r w:rsidRPr="002D786F">
        <w:rPr>
          <w:rFonts w:hint="eastAsia"/>
          <w:color w:val="0070C0"/>
        </w:rPr>
        <w:t>匹配不到任何的资源对象</w:t>
      </w:r>
    </w:p>
    <w:p w14:paraId="22820541" w14:textId="77777777" w:rsidR="00987463" w:rsidRDefault="00987463" w:rsidP="00987463">
      <w:pPr>
        <w:pStyle w:val="a3"/>
        <w:ind w:left="600"/>
      </w:pPr>
      <w:r w:rsidRPr="002D786F">
        <w:rPr>
          <w:rFonts w:hint="eastAsia"/>
        </w:rPr>
        <w:t>k</w:t>
      </w:r>
      <w:r w:rsidRPr="002D786F">
        <w:t>ubectl -n lili get pods -l 'tier in (frontend,backend,midd,db)'</w:t>
      </w:r>
    </w:p>
    <w:p w14:paraId="711062FB" w14:textId="77777777" w:rsidR="00987463" w:rsidRDefault="00987463" w:rsidP="00987463">
      <w:pPr>
        <w:pStyle w:val="a3"/>
        <w:ind w:left="600"/>
        <w:rPr>
          <w:color w:val="0070C0"/>
        </w:rPr>
      </w:pPr>
      <w:r w:rsidRPr="002D786F">
        <w:rPr>
          <w:rFonts w:hint="eastAsia"/>
          <w:color w:val="0070C0"/>
        </w:rPr>
        <w:lastRenderedPageBreak/>
        <w:t xml:space="preserve"> </w:t>
      </w:r>
      <w:r w:rsidRPr="002D786F">
        <w:rPr>
          <w:color w:val="0070C0"/>
        </w:rPr>
        <w:t xml:space="preserve"> # &lt;== </w:t>
      </w:r>
      <w:r w:rsidRPr="002D786F">
        <w:rPr>
          <w:rFonts w:hint="eastAsia"/>
          <w:color w:val="0070C0"/>
        </w:rPr>
        <w:t>匹配到的资源对象为p</w:t>
      </w:r>
      <w:r w:rsidRPr="002D786F">
        <w:rPr>
          <w:color w:val="0070C0"/>
        </w:rPr>
        <w:t>ods/a</w:t>
      </w:r>
      <w:r w:rsidRPr="002D786F">
        <w:rPr>
          <w:rFonts w:hint="eastAsia"/>
          <w:color w:val="0070C0"/>
        </w:rPr>
        <w:t>、p</w:t>
      </w:r>
      <w:r w:rsidRPr="002D786F">
        <w:rPr>
          <w:color w:val="0070C0"/>
        </w:rPr>
        <w:t>ods/b</w:t>
      </w:r>
      <w:r w:rsidRPr="002D786F">
        <w:rPr>
          <w:rFonts w:hint="eastAsia"/>
          <w:color w:val="0070C0"/>
        </w:rPr>
        <w:t>、p</w:t>
      </w:r>
      <w:r w:rsidRPr="002D786F">
        <w:rPr>
          <w:color w:val="0070C0"/>
        </w:rPr>
        <w:t>ods/c</w:t>
      </w:r>
    </w:p>
    <w:p w14:paraId="1CB22541" w14:textId="77777777" w:rsidR="00987463" w:rsidRPr="002D786F" w:rsidRDefault="00987463" w:rsidP="00987463">
      <w:pPr>
        <w:pStyle w:val="a3"/>
        <w:ind w:left="600"/>
        <w:rPr>
          <w:color w:val="0070C0"/>
        </w:rPr>
      </w:pPr>
    </w:p>
    <w:p w14:paraId="794C0201" w14:textId="77777777" w:rsidR="00987463" w:rsidRPr="002D786F" w:rsidRDefault="00987463" w:rsidP="00987463">
      <w:pPr>
        <w:pStyle w:val="a3"/>
        <w:ind w:left="600"/>
        <w:rPr>
          <w:b/>
          <w:bCs/>
          <w:color w:val="7030A0"/>
        </w:rPr>
      </w:pPr>
      <w:r w:rsidRPr="002D786F">
        <w:rPr>
          <w:rFonts w:hint="eastAsia"/>
          <w:b/>
          <w:bCs/>
          <w:color w:val="7030A0"/>
        </w:rPr>
        <w:t>#</w:t>
      </w:r>
      <w:r w:rsidRPr="002D786F">
        <w:rPr>
          <w:b/>
          <w:bCs/>
          <w:color w:val="7030A0"/>
        </w:rPr>
        <w:t xml:space="preserve"># </w:t>
      </w:r>
      <w:r w:rsidRPr="002D786F">
        <w:rPr>
          <w:rFonts w:hint="eastAsia"/>
          <w:b/>
          <w:bCs/>
          <w:color w:val="7030A0"/>
        </w:rPr>
        <w:t>运算符(</w:t>
      </w:r>
      <w:r w:rsidRPr="002D786F">
        <w:rPr>
          <w:b/>
          <w:bCs/>
          <w:color w:val="7030A0"/>
        </w:rPr>
        <w:t>notin)</w:t>
      </w:r>
    </w:p>
    <w:p w14:paraId="73F5E6EF" w14:textId="77777777" w:rsidR="00987463" w:rsidRDefault="00987463" w:rsidP="00987463">
      <w:pPr>
        <w:pStyle w:val="a3"/>
        <w:ind w:left="600"/>
      </w:pPr>
      <w:r>
        <w:rPr>
          <w:rFonts w:hint="eastAsia"/>
        </w:rPr>
        <w:t>k</w:t>
      </w:r>
      <w:r>
        <w:t>ubectl -n lili get pods -l 'binbin notin (haha,heihei)'</w:t>
      </w:r>
    </w:p>
    <w:p w14:paraId="3BA9415B" w14:textId="77777777" w:rsidR="00987463" w:rsidRPr="002D786F" w:rsidRDefault="00987463" w:rsidP="00987463">
      <w:pPr>
        <w:pStyle w:val="a3"/>
        <w:ind w:left="600"/>
        <w:rPr>
          <w:color w:val="0070C0"/>
        </w:rPr>
      </w:pPr>
      <w:r w:rsidRPr="002D786F">
        <w:rPr>
          <w:rFonts w:hint="eastAsia"/>
          <w:color w:val="0070C0"/>
        </w:rPr>
        <w:t xml:space="preserve"> </w:t>
      </w:r>
      <w:r w:rsidRPr="002D786F">
        <w:rPr>
          <w:color w:val="0070C0"/>
        </w:rPr>
        <w:t xml:space="preserve"> # &lt;== </w:t>
      </w:r>
      <w:r w:rsidRPr="002D786F">
        <w:rPr>
          <w:rFonts w:hint="eastAsia"/>
          <w:color w:val="0070C0"/>
        </w:rPr>
        <w:t>匹配到的资源对象为p</w:t>
      </w:r>
      <w:r w:rsidRPr="002D786F">
        <w:rPr>
          <w:color w:val="0070C0"/>
        </w:rPr>
        <w:t>ods/a</w:t>
      </w:r>
      <w:r w:rsidRPr="002D786F">
        <w:rPr>
          <w:rFonts w:hint="eastAsia"/>
          <w:color w:val="0070C0"/>
        </w:rPr>
        <w:t>、p</w:t>
      </w:r>
      <w:r w:rsidRPr="002D786F">
        <w:rPr>
          <w:color w:val="0070C0"/>
        </w:rPr>
        <w:t>ods/b</w:t>
      </w:r>
      <w:r w:rsidRPr="002D786F">
        <w:rPr>
          <w:rFonts w:hint="eastAsia"/>
          <w:color w:val="0070C0"/>
        </w:rPr>
        <w:t>、p</w:t>
      </w:r>
      <w:r w:rsidRPr="002D786F">
        <w:rPr>
          <w:color w:val="0070C0"/>
        </w:rPr>
        <w:t>ods/c</w:t>
      </w:r>
    </w:p>
    <w:p w14:paraId="673D1480" w14:textId="77777777" w:rsidR="00987463" w:rsidRDefault="00987463" w:rsidP="00987463">
      <w:pPr>
        <w:pStyle w:val="a3"/>
        <w:ind w:left="600"/>
      </w:pPr>
      <w:r>
        <w:rPr>
          <w:rFonts w:hint="eastAsia"/>
        </w:rPr>
        <w:t>k</w:t>
      </w:r>
      <w:r>
        <w:t>ubectl -n lili get pods -l 'titer notin (midd,db)'</w:t>
      </w:r>
    </w:p>
    <w:p w14:paraId="2D48678A" w14:textId="77777777" w:rsidR="00987463" w:rsidRDefault="00987463" w:rsidP="00987463">
      <w:pPr>
        <w:pStyle w:val="a3"/>
        <w:ind w:left="600"/>
        <w:rPr>
          <w:color w:val="0070C0"/>
        </w:rPr>
      </w:pPr>
      <w:r w:rsidRPr="002D786F">
        <w:rPr>
          <w:rFonts w:hint="eastAsia"/>
          <w:color w:val="0070C0"/>
        </w:rPr>
        <w:t xml:space="preserve"> </w:t>
      </w:r>
      <w:r w:rsidRPr="002D786F">
        <w:rPr>
          <w:color w:val="0070C0"/>
        </w:rPr>
        <w:t xml:space="preserve"> # &lt;== </w:t>
      </w:r>
      <w:r w:rsidRPr="002D786F">
        <w:rPr>
          <w:rFonts w:hint="eastAsia"/>
          <w:color w:val="0070C0"/>
        </w:rPr>
        <w:t>匹配到的资源对象为p</w:t>
      </w:r>
      <w:r w:rsidRPr="002D786F">
        <w:rPr>
          <w:color w:val="0070C0"/>
        </w:rPr>
        <w:t>ods/a</w:t>
      </w:r>
      <w:r w:rsidRPr="002D786F">
        <w:rPr>
          <w:rFonts w:hint="eastAsia"/>
          <w:color w:val="0070C0"/>
        </w:rPr>
        <w:t>、p</w:t>
      </w:r>
      <w:r w:rsidRPr="002D786F">
        <w:rPr>
          <w:color w:val="0070C0"/>
        </w:rPr>
        <w:t>ods/b</w:t>
      </w:r>
      <w:r w:rsidRPr="002D786F">
        <w:rPr>
          <w:rFonts w:hint="eastAsia"/>
          <w:color w:val="0070C0"/>
        </w:rPr>
        <w:t>、p</w:t>
      </w:r>
      <w:r w:rsidRPr="002D786F">
        <w:rPr>
          <w:color w:val="0070C0"/>
        </w:rPr>
        <w:t>ods/c</w:t>
      </w:r>
    </w:p>
    <w:p w14:paraId="4DB8E855" w14:textId="77777777" w:rsidR="00987463" w:rsidRPr="002D786F" w:rsidRDefault="00987463" w:rsidP="00987463">
      <w:pPr>
        <w:pStyle w:val="a3"/>
        <w:ind w:left="600"/>
        <w:rPr>
          <w:color w:val="0070C0"/>
        </w:rPr>
      </w:pPr>
    </w:p>
    <w:p w14:paraId="49B5DE7E" w14:textId="77777777" w:rsidR="00987463" w:rsidRPr="00EE16FD" w:rsidRDefault="00987463" w:rsidP="00987463">
      <w:pPr>
        <w:pStyle w:val="a3"/>
        <w:ind w:left="600"/>
        <w:rPr>
          <w:b/>
          <w:bCs/>
          <w:color w:val="7030A0"/>
        </w:rPr>
      </w:pPr>
      <w:r w:rsidRPr="00EE16FD">
        <w:rPr>
          <w:rFonts w:hint="eastAsia"/>
          <w:b/>
          <w:bCs/>
          <w:color w:val="7030A0"/>
        </w:rPr>
        <w:t>#</w:t>
      </w:r>
      <w:r w:rsidRPr="00EE16FD">
        <w:rPr>
          <w:b/>
          <w:bCs/>
          <w:color w:val="7030A0"/>
        </w:rPr>
        <w:t xml:space="preserve"># </w:t>
      </w:r>
      <w:r w:rsidRPr="00EE16FD">
        <w:rPr>
          <w:rFonts w:hint="eastAsia"/>
          <w:b/>
          <w:bCs/>
          <w:color w:val="7030A0"/>
        </w:rPr>
        <w:t>运算符(</w:t>
      </w:r>
      <w:r w:rsidRPr="00EE16FD">
        <w:rPr>
          <w:b/>
          <w:bCs/>
          <w:color w:val="7030A0"/>
        </w:rPr>
        <w:t>exists)</w:t>
      </w:r>
    </w:p>
    <w:p w14:paraId="61256AE7" w14:textId="77777777" w:rsidR="00987463" w:rsidRDefault="00987463" w:rsidP="00987463">
      <w:pPr>
        <w:pStyle w:val="a3"/>
        <w:ind w:left="600"/>
      </w:pPr>
      <w:r>
        <w:t>kubectl -n lili get pods -l '!binbin'</w:t>
      </w:r>
    </w:p>
    <w:p w14:paraId="738305AB" w14:textId="77777777" w:rsidR="00987463" w:rsidRDefault="00987463" w:rsidP="00987463">
      <w:pPr>
        <w:pStyle w:val="a3"/>
        <w:ind w:left="600"/>
        <w:rPr>
          <w:color w:val="0070C0"/>
        </w:rPr>
      </w:pPr>
      <w:r w:rsidRPr="002D786F">
        <w:rPr>
          <w:rFonts w:hint="eastAsia"/>
          <w:color w:val="0070C0"/>
        </w:rPr>
        <w:t xml:space="preserve"> </w:t>
      </w:r>
      <w:r w:rsidRPr="002D786F">
        <w:rPr>
          <w:color w:val="0070C0"/>
        </w:rPr>
        <w:t xml:space="preserve"> # &lt;== </w:t>
      </w:r>
      <w:r w:rsidRPr="002D786F">
        <w:rPr>
          <w:rFonts w:hint="eastAsia"/>
          <w:color w:val="0070C0"/>
        </w:rPr>
        <w:t>匹配到的资源对象为p</w:t>
      </w:r>
      <w:r w:rsidRPr="002D786F">
        <w:rPr>
          <w:color w:val="0070C0"/>
        </w:rPr>
        <w:t>ods/a</w:t>
      </w:r>
      <w:r w:rsidRPr="002D786F">
        <w:rPr>
          <w:rFonts w:hint="eastAsia"/>
          <w:color w:val="0070C0"/>
        </w:rPr>
        <w:t>、p</w:t>
      </w:r>
      <w:r w:rsidRPr="002D786F">
        <w:rPr>
          <w:color w:val="0070C0"/>
        </w:rPr>
        <w:t>ods/b</w:t>
      </w:r>
      <w:r w:rsidRPr="002D786F">
        <w:rPr>
          <w:rFonts w:hint="eastAsia"/>
          <w:color w:val="0070C0"/>
        </w:rPr>
        <w:t>、p</w:t>
      </w:r>
      <w:r w:rsidRPr="002D786F">
        <w:rPr>
          <w:color w:val="0070C0"/>
        </w:rPr>
        <w:t>ods/c</w:t>
      </w:r>
    </w:p>
    <w:p w14:paraId="047D6497" w14:textId="77777777" w:rsidR="00987463" w:rsidRDefault="00987463" w:rsidP="00987463">
      <w:pPr>
        <w:pStyle w:val="a3"/>
        <w:ind w:left="600"/>
      </w:pPr>
      <w:r>
        <w:t>kubectl -n lili get pods -l 'tier'</w:t>
      </w:r>
    </w:p>
    <w:p w14:paraId="5988A4E2" w14:textId="77777777" w:rsidR="00987463" w:rsidRDefault="00987463" w:rsidP="00987463">
      <w:pPr>
        <w:pStyle w:val="a3"/>
        <w:ind w:left="600"/>
        <w:rPr>
          <w:color w:val="0070C0"/>
        </w:rPr>
      </w:pPr>
      <w:r w:rsidRPr="002D786F">
        <w:rPr>
          <w:rFonts w:hint="eastAsia"/>
          <w:color w:val="0070C0"/>
        </w:rPr>
        <w:t xml:space="preserve"> </w:t>
      </w:r>
      <w:r w:rsidRPr="002D786F">
        <w:rPr>
          <w:color w:val="0070C0"/>
        </w:rPr>
        <w:t xml:space="preserve"> # &lt;== </w:t>
      </w:r>
      <w:r w:rsidRPr="002D786F">
        <w:rPr>
          <w:rFonts w:hint="eastAsia"/>
          <w:color w:val="0070C0"/>
        </w:rPr>
        <w:t>匹配到的资源对象为p</w:t>
      </w:r>
      <w:r w:rsidRPr="002D786F">
        <w:rPr>
          <w:color w:val="0070C0"/>
        </w:rPr>
        <w:t>ods/a</w:t>
      </w:r>
      <w:r w:rsidRPr="002D786F">
        <w:rPr>
          <w:rFonts w:hint="eastAsia"/>
          <w:color w:val="0070C0"/>
        </w:rPr>
        <w:t>、p</w:t>
      </w:r>
      <w:r w:rsidRPr="002D786F">
        <w:rPr>
          <w:color w:val="0070C0"/>
        </w:rPr>
        <w:t>ods/b</w:t>
      </w:r>
      <w:r w:rsidRPr="002D786F">
        <w:rPr>
          <w:rFonts w:hint="eastAsia"/>
          <w:color w:val="0070C0"/>
        </w:rPr>
        <w:t>、p</w:t>
      </w:r>
      <w:r w:rsidRPr="002D786F">
        <w:rPr>
          <w:color w:val="0070C0"/>
        </w:rPr>
        <w:t>ods/c</w:t>
      </w:r>
    </w:p>
    <w:p w14:paraId="6A2A5C7F" w14:textId="77777777" w:rsidR="00987463" w:rsidRDefault="00987463" w:rsidP="00987463">
      <w:pPr>
        <w:pStyle w:val="3"/>
      </w:pPr>
      <w:bookmarkStart w:id="25" w:name="_Toc185424109"/>
      <w:bookmarkStart w:id="26" w:name="_Toc185518741"/>
      <w:r>
        <w:rPr>
          <w:rFonts w:hint="eastAsia"/>
        </w:rPr>
        <w:t>标签实践</w:t>
      </w:r>
      <w:bookmarkEnd w:id="25"/>
      <w:bookmarkEnd w:id="26"/>
    </w:p>
    <w:p w14:paraId="762B71A3" w14:textId="77777777" w:rsidR="00987463" w:rsidRDefault="00987463" w:rsidP="00987463">
      <w:pPr>
        <w:pStyle w:val="4"/>
      </w:pPr>
      <w:bookmarkStart w:id="27" w:name="_Toc185424110"/>
      <w:bookmarkStart w:id="28" w:name="_Toc185518742"/>
      <w:r>
        <w:rPr>
          <w:rFonts w:hint="eastAsia"/>
        </w:rPr>
        <w:t>创建目录</w:t>
      </w:r>
      <w:bookmarkEnd w:id="27"/>
      <w:bookmarkEnd w:id="28"/>
    </w:p>
    <w:p w14:paraId="7BB383EE" w14:textId="6FEBB968" w:rsidR="00987463" w:rsidRDefault="00987463" w:rsidP="00987463">
      <w:pPr>
        <w:pStyle w:val="a3"/>
        <w:ind w:left="600"/>
      </w:pPr>
      <w:r>
        <w:rPr>
          <w:rFonts w:hint="eastAsia"/>
        </w:rPr>
        <w:t>c</w:t>
      </w:r>
      <w:r>
        <w:t>d $HOME</w:t>
      </w:r>
      <w:r w:rsidRPr="007F196D">
        <w:t>/</w:t>
      </w:r>
      <w:r w:rsidR="00507110">
        <w:t>tools/ns/introduce-label/</w:t>
      </w:r>
    </w:p>
    <w:p w14:paraId="30D93C45" w14:textId="77777777" w:rsidR="00987463" w:rsidRDefault="00987463" w:rsidP="00987463">
      <w:pPr>
        <w:pStyle w:val="a3"/>
        <w:ind w:left="600"/>
      </w:pPr>
      <w:r>
        <w:rPr>
          <w:rFonts w:hint="eastAsia"/>
        </w:rPr>
        <w:t>m</w:t>
      </w:r>
      <w:r>
        <w:t xml:space="preserve">kdir </w:t>
      </w:r>
      <w:r w:rsidRPr="00A67F7F">
        <w:t>label-manager</w:t>
      </w:r>
    </w:p>
    <w:p w14:paraId="18E9F1D2" w14:textId="77777777" w:rsidR="00987463" w:rsidRDefault="00987463" w:rsidP="00987463">
      <w:pPr>
        <w:pStyle w:val="a3"/>
        <w:ind w:left="600"/>
      </w:pPr>
      <w:r>
        <w:t xml:space="preserve">mkdir </w:t>
      </w:r>
      <w:r w:rsidRPr="00A67F7F">
        <w:t>label-match</w:t>
      </w:r>
    </w:p>
    <w:p w14:paraId="61EEB517" w14:textId="77777777" w:rsidR="00987463" w:rsidRDefault="00987463" w:rsidP="00987463">
      <w:pPr>
        <w:pStyle w:val="4"/>
      </w:pPr>
      <w:bookmarkStart w:id="29" w:name="_Toc185424111"/>
      <w:bookmarkStart w:id="30" w:name="_Toc185518743"/>
      <w:r>
        <w:rPr>
          <w:rFonts w:hint="eastAsia"/>
        </w:rPr>
        <w:t>标签的管理之</w:t>
      </w:r>
      <w:r>
        <w:t>pods</w:t>
      </w:r>
      <w:r>
        <w:rPr>
          <w:rFonts w:hint="eastAsia"/>
        </w:rPr>
        <w:t>资源对象</w:t>
      </w:r>
      <w:bookmarkEnd w:id="29"/>
      <w:bookmarkEnd w:id="30"/>
    </w:p>
    <w:p w14:paraId="1DA62F37" w14:textId="77777777" w:rsidR="00987463" w:rsidRDefault="00987463" w:rsidP="00987463">
      <w:pPr>
        <w:spacing w:after="163"/>
        <w:ind w:left="480"/>
      </w:pPr>
      <w:r>
        <w:rPr>
          <w:rFonts w:hint="eastAsia"/>
        </w:rPr>
        <w:t>这里会为</w:t>
      </w:r>
      <w:r>
        <w:rPr>
          <w:rFonts w:hint="eastAsia"/>
        </w:rPr>
        <w:t>p</w:t>
      </w:r>
      <w:r>
        <w:t>ods/myapp01</w:t>
      </w:r>
      <w:r>
        <w:rPr>
          <w:rFonts w:hint="eastAsia"/>
        </w:rPr>
        <w:t>对象准备多个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，各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中的对象只有</w:t>
      </w:r>
      <w:r>
        <w:rPr>
          <w:rFonts w:hint="eastAsia"/>
        </w:rPr>
        <w:t>p</w:t>
      </w:r>
      <w:r>
        <w:t>ods/myapp01</w:t>
      </w:r>
      <w:r>
        <w:rPr>
          <w:rFonts w:hint="eastAsia"/>
        </w:rPr>
        <w:t>，各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中不同之外就是其</w:t>
      </w:r>
      <w:r>
        <w:t>Labels</w:t>
      </w:r>
      <w:r>
        <w:rPr>
          <w:rFonts w:hint="eastAsia"/>
        </w:rPr>
        <w:t>，其实只需要写一个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，在这一个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中进行</w:t>
      </w:r>
      <w:r>
        <w:t>Labels</w:t>
      </w:r>
      <w:r>
        <w:rPr>
          <w:rFonts w:hint="eastAsia"/>
        </w:rPr>
        <w:t>的更改即可，我这是为了写文档，所以为同一资源对象写了多个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。</w:t>
      </w:r>
    </w:p>
    <w:p w14:paraId="0B6E0E20" w14:textId="77777777" w:rsidR="00987463" w:rsidRDefault="00987463" w:rsidP="00987463">
      <w:pPr>
        <w:spacing w:after="163"/>
        <w:ind w:left="480"/>
      </w:pPr>
      <w:r>
        <w:rPr>
          <w:rFonts w:hint="eastAsia"/>
        </w:rPr>
        <w:t>实践理解的思路为：先逐步应用各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并观察。再使用</w:t>
      </w:r>
      <w:r>
        <w:rPr>
          <w:rFonts w:hint="eastAsia"/>
        </w:rPr>
        <w:t>k</w:t>
      </w:r>
      <w:r>
        <w:t>ubectl</w:t>
      </w:r>
      <w:r>
        <w:rPr>
          <w:rFonts w:hint="eastAsia"/>
        </w:rPr>
        <w:t>工具的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为其资源对象进行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的添加、更新、删除操作。</w:t>
      </w:r>
    </w:p>
    <w:p w14:paraId="18209D7F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编写</w:t>
      </w:r>
      <w:r>
        <w:rPr>
          <w:rFonts w:hint="eastAsia"/>
        </w:rPr>
        <w:t>0</w:t>
      </w:r>
      <w:r>
        <w:t>1.</w:t>
      </w:r>
      <w:r>
        <w:rPr>
          <w:rFonts w:hint="eastAsia"/>
        </w:rPr>
        <w:t>p</w:t>
      </w:r>
      <w:r>
        <w:t>ods_myapp01.yaml</w:t>
      </w:r>
    </w:p>
    <w:p w14:paraId="3646C9A2" w14:textId="3AB592E5" w:rsidR="00987463" w:rsidRDefault="00987463" w:rsidP="00987463">
      <w:pPr>
        <w:pStyle w:val="a3"/>
        <w:ind w:left="600"/>
      </w:pPr>
      <w:r>
        <w:rPr>
          <w:rFonts w:hint="eastAsia"/>
        </w:rPr>
        <w:t>c</w:t>
      </w:r>
      <w:r>
        <w:t>d $HOME</w:t>
      </w:r>
      <w:r w:rsidRPr="007F196D">
        <w:t>/</w:t>
      </w:r>
      <w:r w:rsidR="00507110">
        <w:t>tools/ns/introduce-label/</w:t>
      </w:r>
      <w:r w:rsidRPr="00362FF1">
        <w:t>label-manager</w:t>
      </w:r>
      <w:r>
        <w:t>/</w:t>
      </w:r>
    </w:p>
    <w:p w14:paraId="54B2240B" w14:textId="77777777" w:rsidR="00987463" w:rsidRDefault="00987463" w:rsidP="00987463">
      <w:pPr>
        <w:pStyle w:val="a3"/>
        <w:ind w:left="600"/>
      </w:pPr>
    </w:p>
    <w:p w14:paraId="511D8BD1" w14:textId="77777777" w:rsidR="00987463" w:rsidRDefault="00987463" w:rsidP="00987463">
      <w:pPr>
        <w:pStyle w:val="a3"/>
        <w:ind w:left="600"/>
      </w:pPr>
      <w:r>
        <w:rPr>
          <w:rFonts w:hint="eastAsia"/>
        </w:rPr>
        <w:t>cat</w:t>
      </w:r>
      <w:r>
        <w:t xml:space="preserve"> &gt;</w:t>
      </w:r>
      <w:r w:rsidRPr="00FB76E0">
        <w:t xml:space="preserve"> 01.pods_myapp01.yaml</w:t>
      </w:r>
      <w:r>
        <w:t xml:space="preserve"> &lt;&lt;'EOF'</w:t>
      </w:r>
    </w:p>
    <w:p w14:paraId="7589B840" w14:textId="77777777" w:rsidR="00987463" w:rsidRDefault="00987463" w:rsidP="00987463">
      <w:pPr>
        <w:pStyle w:val="a3"/>
        <w:ind w:left="600"/>
      </w:pPr>
      <w:r>
        <w:t>apiVersion: v1</w:t>
      </w:r>
    </w:p>
    <w:p w14:paraId="3F6E5B99" w14:textId="77777777" w:rsidR="00987463" w:rsidRDefault="00987463" w:rsidP="00987463">
      <w:pPr>
        <w:pStyle w:val="a3"/>
        <w:ind w:left="600"/>
      </w:pPr>
      <w:r>
        <w:t>kind: Pod</w:t>
      </w:r>
    </w:p>
    <w:p w14:paraId="07BCC93D" w14:textId="77777777" w:rsidR="00987463" w:rsidRDefault="00987463" w:rsidP="00987463">
      <w:pPr>
        <w:pStyle w:val="a3"/>
        <w:ind w:left="600"/>
      </w:pPr>
      <w:r>
        <w:t>metadata:</w:t>
      </w:r>
    </w:p>
    <w:p w14:paraId="7080D5AA" w14:textId="77777777" w:rsidR="00987463" w:rsidRDefault="00987463" w:rsidP="00987463">
      <w:pPr>
        <w:pStyle w:val="a3"/>
        <w:ind w:left="600"/>
      </w:pPr>
      <w:r>
        <w:t xml:space="preserve">  namespace: lili</w:t>
      </w:r>
    </w:p>
    <w:p w14:paraId="1991D6EB" w14:textId="77777777" w:rsidR="00987463" w:rsidRDefault="00987463" w:rsidP="00987463">
      <w:pPr>
        <w:pStyle w:val="a3"/>
        <w:ind w:left="600"/>
      </w:pPr>
      <w:r>
        <w:t xml:space="preserve">  name: myapp01</w:t>
      </w:r>
    </w:p>
    <w:p w14:paraId="0AEEA81A" w14:textId="77777777" w:rsidR="00987463" w:rsidRDefault="00987463" w:rsidP="00987463">
      <w:pPr>
        <w:pStyle w:val="a3"/>
        <w:ind w:left="600"/>
      </w:pPr>
      <w:r>
        <w:t xml:space="preserve">  labels:</w:t>
      </w:r>
    </w:p>
    <w:p w14:paraId="00B39FCD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   # 标签的key冲突,以最后一个key的为准</w:t>
      </w:r>
    </w:p>
    <w:p w14:paraId="0606315A" w14:textId="77777777" w:rsidR="00987463" w:rsidRDefault="00987463" w:rsidP="00987463">
      <w:pPr>
        <w:pStyle w:val="a3"/>
        <w:ind w:left="600"/>
      </w:pPr>
      <w:r>
        <w:t xml:space="preserve">    app: "01myapp"</w:t>
      </w:r>
    </w:p>
    <w:p w14:paraId="369FEDD0" w14:textId="77777777" w:rsidR="00987463" w:rsidRDefault="00987463" w:rsidP="00987463">
      <w:pPr>
        <w:pStyle w:val="a3"/>
        <w:ind w:left="600"/>
      </w:pPr>
      <w:r>
        <w:t xml:space="preserve">    app: "myapp01"</w:t>
      </w:r>
    </w:p>
    <w:p w14:paraId="307318AB" w14:textId="77777777" w:rsidR="00987463" w:rsidRDefault="00987463" w:rsidP="00987463">
      <w:pPr>
        <w:pStyle w:val="a3"/>
        <w:ind w:left="600"/>
      </w:pPr>
      <w:r>
        <w:lastRenderedPageBreak/>
        <w:t>spec:</w:t>
      </w:r>
    </w:p>
    <w:p w14:paraId="4A861304" w14:textId="77777777" w:rsidR="00987463" w:rsidRDefault="00987463" w:rsidP="00987463">
      <w:pPr>
        <w:pStyle w:val="a3"/>
        <w:ind w:left="600"/>
      </w:pPr>
      <w:r>
        <w:t xml:space="preserve">  containers:</w:t>
      </w:r>
    </w:p>
    <w:p w14:paraId="14945174" w14:textId="77777777" w:rsidR="00987463" w:rsidRDefault="00987463" w:rsidP="00987463">
      <w:pPr>
        <w:pStyle w:val="a3"/>
        <w:ind w:left="600"/>
      </w:pPr>
      <w:r>
        <w:t xml:space="preserve">    - name: myapp01</w:t>
      </w:r>
    </w:p>
    <w:p w14:paraId="1905902E" w14:textId="77777777" w:rsidR="00987463" w:rsidRDefault="00987463" w:rsidP="00987463">
      <w:pPr>
        <w:pStyle w:val="a3"/>
        <w:ind w:left="600"/>
      </w:pPr>
      <w:r>
        <w:t xml:space="preserve">      image: swr.cn-north-1.myhuaweicloud.com/library/nginx:1.16</w:t>
      </w:r>
    </w:p>
    <w:p w14:paraId="057901AB" w14:textId="77777777" w:rsidR="00987463" w:rsidRDefault="00987463" w:rsidP="00987463">
      <w:pPr>
        <w:pStyle w:val="a3"/>
        <w:ind w:left="600"/>
      </w:pPr>
      <w:r>
        <w:t xml:space="preserve">      ports:</w:t>
      </w:r>
    </w:p>
    <w:p w14:paraId="0E419F24" w14:textId="77777777" w:rsidR="00987463" w:rsidRDefault="00987463" w:rsidP="00987463">
      <w:pPr>
        <w:pStyle w:val="a3"/>
        <w:ind w:left="600"/>
      </w:pPr>
      <w:r>
        <w:t xml:space="preserve">      - name: http-80</w:t>
      </w:r>
    </w:p>
    <w:p w14:paraId="0682ED64" w14:textId="77777777" w:rsidR="00987463" w:rsidRDefault="00987463" w:rsidP="00987463">
      <w:pPr>
        <w:pStyle w:val="a3"/>
        <w:ind w:left="600"/>
      </w:pPr>
      <w:r>
        <w:t xml:space="preserve">        containerPort: 80</w:t>
      </w:r>
    </w:p>
    <w:p w14:paraId="67D9C97A" w14:textId="77777777" w:rsidR="00987463" w:rsidRDefault="00987463" w:rsidP="00987463">
      <w:pPr>
        <w:pStyle w:val="a3"/>
        <w:ind w:left="600"/>
      </w:pPr>
      <w:r>
        <w:rPr>
          <w:rFonts w:hint="eastAsia"/>
        </w:rPr>
        <w:t>E</w:t>
      </w:r>
      <w:r>
        <w:t>OF</w:t>
      </w:r>
    </w:p>
    <w:p w14:paraId="29133758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编写</w:t>
      </w:r>
      <w:r w:rsidRPr="00D31B9F">
        <w:t>02.pods_myapp01-add-label.yaml</w:t>
      </w:r>
    </w:p>
    <w:p w14:paraId="613F05A1" w14:textId="109E520E" w:rsidR="00987463" w:rsidRDefault="00987463" w:rsidP="00987463">
      <w:pPr>
        <w:pStyle w:val="a3"/>
        <w:ind w:left="600"/>
      </w:pPr>
      <w:r w:rsidRPr="00362FF1">
        <w:t>cd $HOME/</w:t>
      </w:r>
      <w:r w:rsidR="00507110">
        <w:t>tools/ns/introduce-label/</w:t>
      </w:r>
      <w:r w:rsidRPr="00362FF1">
        <w:t>label-manager/</w:t>
      </w:r>
    </w:p>
    <w:p w14:paraId="49C7E973" w14:textId="77777777" w:rsidR="00987463" w:rsidRPr="00362FF1" w:rsidRDefault="00987463" w:rsidP="00987463">
      <w:pPr>
        <w:pStyle w:val="a3"/>
        <w:ind w:left="600"/>
      </w:pPr>
    </w:p>
    <w:p w14:paraId="1553B334" w14:textId="77777777" w:rsidR="00987463" w:rsidRDefault="00987463" w:rsidP="00987463">
      <w:pPr>
        <w:pStyle w:val="a3"/>
        <w:ind w:left="600"/>
      </w:pPr>
      <w:r>
        <w:rPr>
          <w:rFonts w:hint="eastAsia"/>
        </w:rPr>
        <w:t>cat</w:t>
      </w:r>
      <w:r>
        <w:t xml:space="preserve"> &gt;</w:t>
      </w:r>
      <w:r w:rsidRPr="00FB76E0">
        <w:t xml:space="preserve"> </w:t>
      </w:r>
      <w:r w:rsidRPr="00D31B9F">
        <w:t>02.pods_myapp01-add-label.yaml</w:t>
      </w:r>
      <w:r>
        <w:t xml:space="preserve"> &lt;&lt;'EOF'</w:t>
      </w:r>
    </w:p>
    <w:p w14:paraId="470E7DE0" w14:textId="77777777" w:rsidR="00987463" w:rsidRDefault="00987463" w:rsidP="00987463">
      <w:pPr>
        <w:pStyle w:val="a3"/>
        <w:ind w:left="600"/>
      </w:pPr>
      <w:r>
        <w:t>apiVersion: v1</w:t>
      </w:r>
    </w:p>
    <w:p w14:paraId="11FFC5C2" w14:textId="77777777" w:rsidR="00987463" w:rsidRDefault="00987463" w:rsidP="00987463">
      <w:pPr>
        <w:pStyle w:val="a3"/>
        <w:ind w:left="600"/>
      </w:pPr>
      <w:r>
        <w:t>kind: Pod</w:t>
      </w:r>
    </w:p>
    <w:p w14:paraId="1C524C9D" w14:textId="77777777" w:rsidR="00987463" w:rsidRDefault="00987463" w:rsidP="00987463">
      <w:pPr>
        <w:pStyle w:val="a3"/>
        <w:ind w:left="600"/>
      </w:pPr>
      <w:r>
        <w:t>metadata:</w:t>
      </w:r>
    </w:p>
    <w:p w14:paraId="1C51F229" w14:textId="77777777" w:rsidR="00987463" w:rsidRDefault="00987463" w:rsidP="00987463">
      <w:pPr>
        <w:pStyle w:val="a3"/>
        <w:ind w:left="600"/>
      </w:pPr>
      <w:r>
        <w:t xml:space="preserve">  namespace: lili</w:t>
      </w:r>
    </w:p>
    <w:p w14:paraId="0EC3E18B" w14:textId="77777777" w:rsidR="00987463" w:rsidRDefault="00987463" w:rsidP="00987463">
      <w:pPr>
        <w:pStyle w:val="a3"/>
        <w:ind w:left="600"/>
      </w:pPr>
      <w:r>
        <w:t xml:space="preserve">  name: myapp01</w:t>
      </w:r>
    </w:p>
    <w:p w14:paraId="0BB05263" w14:textId="77777777" w:rsidR="00987463" w:rsidRDefault="00987463" w:rsidP="00987463">
      <w:pPr>
        <w:pStyle w:val="a3"/>
        <w:ind w:left="600"/>
      </w:pPr>
      <w:r>
        <w:t xml:space="preserve">  labels:</w:t>
      </w:r>
    </w:p>
    <w:p w14:paraId="06555EFC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   # 标签的key冲突,以最后一个key的为准</w:t>
      </w:r>
    </w:p>
    <w:p w14:paraId="142993CF" w14:textId="77777777" w:rsidR="00987463" w:rsidRDefault="00987463" w:rsidP="00987463">
      <w:pPr>
        <w:pStyle w:val="a3"/>
        <w:ind w:left="600"/>
      </w:pPr>
      <w:r>
        <w:t xml:space="preserve">    app: "01myapp"</w:t>
      </w:r>
    </w:p>
    <w:p w14:paraId="1A1830C3" w14:textId="77777777" w:rsidR="00987463" w:rsidRDefault="00987463" w:rsidP="00987463">
      <w:pPr>
        <w:pStyle w:val="a3"/>
        <w:ind w:left="600"/>
      </w:pPr>
      <w:r>
        <w:t xml:space="preserve">    app: "myapp01"</w:t>
      </w:r>
    </w:p>
    <w:p w14:paraId="2D136409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   tier: "frontend"  # &lt;== 这是添加的</w:t>
      </w:r>
    </w:p>
    <w:p w14:paraId="5BF173C7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   project: "lili"   # &lt;== 这是添加的</w:t>
      </w:r>
    </w:p>
    <w:p w14:paraId="58F37035" w14:textId="77777777" w:rsidR="00987463" w:rsidRDefault="00987463" w:rsidP="00987463">
      <w:pPr>
        <w:pStyle w:val="a3"/>
        <w:ind w:left="600"/>
      </w:pPr>
      <w:r>
        <w:t>spec:</w:t>
      </w:r>
    </w:p>
    <w:p w14:paraId="0E249612" w14:textId="77777777" w:rsidR="00987463" w:rsidRDefault="00987463" w:rsidP="00987463">
      <w:pPr>
        <w:pStyle w:val="a3"/>
        <w:ind w:left="600"/>
      </w:pPr>
      <w:r>
        <w:t xml:space="preserve">  containers:</w:t>
      </w:r>
    </w:p>
    <w:p w14:paraId="2C9DEAD6" w14:textId="77777777" w:rsidR="00987463" w:rsidRDefault="00987463" w:rsidP="00987463">
      <w:pPr>
        <w:pStyle w:val="a3"/>
        <w:ind w:left="600"/>
      </w:pPr>
      <w:r>
        <w:t xml:space="preserve">    - name: myapp01</w:t>
      </w:r>
    </w:p>
    <w:p w14:paraId="4146D35B" w14:textId="77777777" w:rsidR="00987463" w:rsidRDefault="00987463" w:rsidP="00987463">
      <w:pPr>
        <w:pStyle w:val="a3"/>
        <w:ind w:left="600"/>
      </w:pPr>
      <w:r>
        <w:t xml:space="preserve">      image: swr.cn-north-1.myhuaweicloud.com/library/nginx:1.16</w:t>
      </w:r>
    </w:p>
    <w:p w14:paraId="55272C10" w14:textId="77777777" w:rsidR="00987463" w:rsidRDefault="00987463" w:rsidP="00987463">
      <w:pPr>
        <w:pStyle w:val="a3"/>
        <w:ind w:left="600"/>
      </w:pPr>
      <w:r>
        <w:t xml:space="preserve">      ports:</w:t>
      </w:r>
    </w:p>
    <w:p w14:paraId="5AD25221" w14:textId="77777777" w:rsidR="00987463" w:rsidRDefault="00987463" w:rsidP="00987463">
      <w:pPr>
        <w:pStyle w:val="a3"/>
        <w:ind w:left="600"/>
      </w:pPr>
      <w:r>
        <w:t xml:space="preserve">      - name: http-80</w:t>
      </w:r>
    </w:p>
    <w:p w14:paraId="51A5A08B" w14:textId="77777777" w:rsidR="00987463" w:rsidRDefault="00987463" w:rsidP="00987463">
      <w:pPr>
        <w:pStyle w:val="a3"/>
        <w:ind w:left="600"/>
      </w:pPr>
      <w:r>
        <w:t xml:space="preserve">        containerPort: 80</w:t>
      </w:r>
    </w:p>
    <w:p w14:paraId="5A0CC531" w14:textId="77777777" w:rsidR="00987463" w:rsidRDefault="00987463" w:rsidP="00987463">
      <w:pPr>
        <w:pStyle w:val="a3"/>
        <w:ind w:left="600"/>
      </w:pPr>
      <w:r>
        <w:rPr>
          <w:rFonts w:hint="eastAsia"/>
        </w:rPr>
        <w:t>E</w:t>
      </w:r>
      <w:r>
        <w:t>OF</w:t>
      </w:r>
    </w:p>
    <w:p w14:paraId="36F5DAB1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编写</w:t>
      </w:r>
      <w:r>
        <w:rPr>
          <w:rFonts w:hint="eastAsia"/>
        </w:rPr>
        <w:t>0</w:t>
      </w:r>
      <w:r>
        <w:t>3.</w:t>
      </w:r>
      <w:r>
        <w:rPr>
          <w:rFonts w:hint="eastAsia"/>
        </w:rPr>
        <w:t>p</w:t>
      </w:r>
      <w:r>
        <w:t>ods_myapp01-update-label.yaml</w:t>
      </w:r>
    </w:p>
    <w:p w14:paraId="10D395BD" w14:textId="3D4CD360" w:rsidR="00987463" w:rsidRDefault="00987463" w:rsidP="00987463">
      <w:pPr>
        <w:pStyle w:val="a3"/>
        <w:ind w:left="600"/>
      </w:pPr>
      <w:r>
        <w:rPr>
          <w:rFonts w:hint="eastAsia"/>
        </w:rPr>
        <w:t>c</w:t>
      </w:r>
      <w:r>
        <w:t>d $HOME</w:t>
      </w:r>
      <w:r w:rsidRPr="007F196D">
        <w:t>/</w:t>
      </w:r>
      <w:r w:rsidR="00507110">
        <w:t>tools/ns/introduce-label/</w:t>
      </w:r>
      <w:r w:rsidRPr="00362FF1">
        <w:t>label-manager</w:t>
      </w:r>
      <w:r>
        <w:t>/</w:t>
      </w:r>
    </w:p>
    <w:p w14:paraId="20243A8B" w14:textId="77777777" w:rsidR="00987463" w:rsidRDefault="00987463" w:rsidP="00987463">
      <w:pPr>
        <w:pStyle w:val="a3"/>
        <w:ind w:left="600"/>
      </w:pPr>
    </w:p>
    <w:p w14:paraId="28E6B9E5" w14:textId="77777777" w:rsidR="00987463" w:rsidRDefault="00987463" w:rsidP="00987463">
      <w:pPr>
        <w:pStyle w:val="a3"/>
        <w:ind w:left="600"/>
      </w:pPr>
      <w:r>
        <w:rPr>
          <w:rFonts w:hint="eastAsia"/>
        </w:rPr>
        <w:t>cat</w:t>
      </w:r>
      <w:r>
        <w:t xml:space="preserve"> &gt;</w:t>
      </w:r>
      <w:r w:rsidRPr="00FB76E0">
        <w:t xml:space="preserve"> </w:t>
      </w:r>
      <w:r>
        <w:rPr>
          <w:rFonts w:hint="eastAsia"/>
        </w:rPr>
        <w:t>0</w:t>
      </w:r>
      <w:r>
        <w:t>3.</w:t>
      </w:r>
      <w:r>
        <w:rPr>
          <w:rFonts w:hint="eastAsia"/>
        </w:rPr>
        <w:t>p</w:t>
      </w:r>
      <w:r>
        <w:t>ods_myapp01-update-label.yaml &lt;&lt;'EOF'</w:t>
      </w:r>
    </w:p>
    <w:p w14:paraId="36764009" w14:textId="77777777" w:rsidR="00987463" w:rsidRDefault="00987463" w:rsidP="00987463">
      <w:pPr>
        <w:pStyle w:val="a3"/>
        <w:ind w:left="600"/>
      </w:pPr>
      <w:r>
        <w:t>apiVersion: v1</w:t>
      </w:r>
    </w:p>
    <w:p w14:paraId="71837BCC" w14:textId="77777777" w:rsidR="00987463" w:rsidRDefault="00987463" w:rsidP="00987463">
      <w:pPr>
        <w:pStyle w:val="a3"/>
        <w:ind w:left="600"/>
      </w:pPr>
      <w:r>
        <w:t>kind: Pod</w:t>
      </w:r>
    </w:p>
    <w:p w14:paraId="5C313BD7" w14:textId="77777777" w:rsidR="00987463" w:rsidRDefault="00987463" w:rsidP="00987463">
      <w:pPr>
        <w:pStyle w:val="a3"/>
        <w:ind w:left="600"/>
      </w:pPr>
      <w:r>
        <w:t>metadata:</w:t>
      </w:r>
    </w:p>
    <w:p w14:paraId="67D19553" w14:textId="77777777" w:rsidR="00987463" w:rsidRDefault="00987463" w:rsidP="00987463">
      <w:pPr>
        <w:pStyle w:val="a3"/>
        <w:ind w:left="600"/>
      </w:pPr>
      <w:r>
        <w:t xml:space="preserve">  namespace: lili</w:t>
      </w:r>
    </w:p>
    <w:p w14:paraId="6E5A7268" w14:textId="77777777" w:rsidR="00987463" w:rsidRDefault="00987463" w:rsidP="00987463">
      <w:pPr>
        <w:pStyle w:val="a3"/>
        <w:ind w:left="600"/>
      </w:pPr>
      <w:r>
        <w:t xml:space="preserve">  name: myapp01</w:t>
      </w:r>
    </w:p>
    <w:p w14:paraId="1EE3F725" w14:textId="77777777" w:rsidR="00987463" w:rsidRDefault="00987463" w:rsidP="00987463">
      <w:pPr>
        <w:pStyle w:val="a3"/>
        <w:ind w:left="600"/>
      </w:pPr>
      <w:r>
        <w:t xml:space="preserve">  labels:</w:t>
      </w:r>
    </w:p>
    <w:p w14:paraId="2A8D078E" w14:textId="77777777" w:rsidR="00987463" w:rsidRDefault="00987463" w:rsidP="00987463">
      <w:pPr>
        <w:pStyle w:val="a3"/>
        <w:ind w:left="600"/>
      </w:pPr>
      <w:r>
        <w:rPr>
          <w:rFonts w:hint="eastAsia"/>
        </w:rPr>
        <w:lastRenderedPageBreak/>
        <w:t xml:space="preserve">    # 标签的key冲突,以最后一个key的为准</w:t>
      </w:r>
    </w:p>
    <w:p w14:paraId="7F67A681" w14:textId="77777777" w:rsidR="00987463" w:rsidRDefault="00987463" w:rsidP="00987463">
      <w:pPr>
        <w:pStyle w:val="a3"/>
        <w:ind w:left="600"/>
      </w:pPr>
      <w:r>
        <w:t xml:space="preserve">    app: "01myapp"</w:t>
      </w:r>
    </w:p>
    <w:p w14:paraId="466B8D7C" w14:textId="77777777" w:rsidR="00987463" w:rsidRDefault="00987463" w:rsidP="00987463">
      <w:pPr>
        <w:pStyle w:val="a3"/>
        <w:ind w:left="600"/>
      </w:pPr>
      <w:r>
        <w:t xml:space="preserve">    app: "myapp01"</w:t>
      </w:r>
    </w:p>
    <w:p w14:paraId="271FBA2C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   tier: "backend"  # &lt;== 其value被更新了</w:t>
      </w:r>
    </w:p>
    <w:p w14:paraId="0735E196" w14:textId="77777777" w:rsidR="00987463" w:rsidRDefault="00987463" w:rsidP="00987463">
      <w:pPr>
        <w:pStyle w:val="a3"/>
        <w:ind w:left="600"/>
      </w:pPr>
      <w:r>
        <w:t xml:space="preserve">    project: "lili"  </w:t>
      </w:r>
    </w:p>
    <w:p w14:paraId="391BE26D" w14:textId="77777777" w:rsidR="00987463" w:rsidRDefault="00987463" w:rsidP="00987463">
      <w:pPr>
        <w:pStyle w:val="a3"/>
        <w:ind w:left="600"/>
      </w:pPr>
      <w:r>
        <w:t>spec:</w:t>
      </w:r>
    </w:p>
    <w:p w14:paraId="7DCA4C81" w14:textId="77777777" w:rsidR="00987463" w:rsidRDefault="00987463" w:rsidP="00987463">
      <w:pPr>
        <w:pStyle w:val="a3"/>
        <w:ind w:left="600"/>
      </w:pPr>
      <w:r>
        <w:t xml:space="preserve">  containers:</w:t>
      </w:r>
    </w:p>
    <w:p w14:paraId="54E5FA0E" w14:textId="77777777" w:rsidR="00987463" w:rsidRDefault="00987463" w:rsidP="00987463">
      <w:pPr>
        <w:pStyle w:val="a3"/>
        <w:ind w:left="600"/>
      </w:pPr>
      <w:r>
        <w:t xml:space="preserve">    - name: myapp01</w:t>
      </w:r>
    </w:p>
    <w:p w14:paraId="15B6DB68" w14:textId="77777777" w:rsidR="00987463" w:rsidRDefault="00987463" w:rsidP="00987463">
      <w:pPr>
        <w:pStyle w:val="a3"/>
        <w:ind w:left="600"/>
      </w:pPr>
      <w:r>
        <w:t xml:space="preserve">      image: swr.cn-north-1.myhuaweicloud.com/library/nginx:1.16</w:t>
      </w:r>
    </w:p>
    <w:p w14:paraId="230BE2F9" w14:textId="77777777" w:rsidR="00987463" w:rsidRDefault="00987463" w:rsidP="00987463">
      <w:pPr>
        <w:pStyle w:val="a3"/>
        <w:ind w:left="600"/>
      </w:pPr>
      <w:r>
        <w:t xml:space="preserve">      ports:</w:t>
      </w:r>
    </w:p>
    <w:p w14:paraId="1A0F3B28" w14:textId="77777777" w:rsidR="00987463" w:rsidRDefault="00987463" w:rsidP="00987463">
      <w:pPr>
        <w:pStyle w:val="a3"/>
        <w:ind w:left="600"/>
      </w:pPr>
      <w:r>
        <w:t xml:space="preserve">      - name: http-80</w:t>
      </w:r>
    </w:p>
    <w:p w14:paraId="555D390F" w14:textId="77777777" w:rsidR="00987463" w:rsidRDefault="00987463" w:rsidP="00987463">
      <w:pPr>
        <w:pStyle w:val="a3"/>
        <w:ind w:left="600"/>
      </w:pPr>
      <w:r>
        <w:t xml:space="preserve">        containerPort: 80</w:t>
      </w:r>
    </w:p>
    <w:p w14:paraId="7462D1E2" w14:textId="77777777" w:rsidR="00987463" w:rsidRDefault="00987463" w:rsidP="00987463">
      <w:pPr>
        <w:pStyle w:val="a3"/>
        <w:ind w:left="600"/>
      </w:pPr>
      <w:r>
        <w:rPr>
          <w:rFonts w:hint="eastAsia"/>
        </w:rPr>
        <w:t>E</w:t>
      </w:r>
      <w:r>
        <w:t>OF</w:t>
      </w:r>
    </w:p>
    <w:p w14:paraId="0E1AB85A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编写</w:t>
      </w:r>
      <w:r>
        <w:rPr>
          <w:rFonts w:hint="eastAsia"/>
        </w:rPr>
        <w:t>0</w:t>
      </w:r>
      <w:r>
        <w:t>4.</w:t>
      </w:r>
      <w:r>
        <w:rPr>
          <w:rFonts w:hint="eastAsia"/>
        </w:rPr>
        <w:t>p</w:t>
      </w:r>
      <w:r>
        <w:t>ods_myapp01-delete-label.yaml</w:t>
      </w:r>
    </w:p>
    <w:p w14:paraId="321F01E1" w14:textId="43BD6449" w:rsidR="00987463" w:rsidRDefault="00987463" w:rsidP="00987463">
      <w:pPr>
        <w:pStyle w:val="a3"/>
        <w:ind w:left="600"/>
      </w:pPr>
      <w:r>
        <w:rPr>
          <w:rFonts w:hint="eastAsia"/>
        </w:rPr>
        <w:t>c</w:t>
      </w:r>
      <w:r>
        <w:t>d $HOME</w:t>
      </w:r>
      <w:r w:rsidRPr="007F196D">
        <w:t>/</w:t>
      </w:r>
      <w:r w:rsidR="00507110">
        <w:t>tools/ns/introduce-label/</w:t>
      </w:r>
      <w:r w:rsidRPr="00362FF1">
        <w:t>label-manager</w:t>
      </w:r>
      <w:r>
        <w:t>/</w:t>
      </w:r>
    </w:p>
    <w:p w14:paraId="6A97DC84" w14:textId="77777777" w:rsidR="00987463" w:rsidRDefault="00987463" w:rsidP="00987463">
      <w:pPr>
        <w:pStyle w:val="a3"/>
        <w:ind w:left="600"/>
      </w:pPr>
    </w:p>
    <w:p w14:paraId="5EF3B49A" w14:textId="77777777" w:rsidR="00987463" w:rsidRDefault="00987463" w:rsidP="00987463">
      <w:pPr>
        <w:pStyle w:val="a3"/>
        <w:ind w:left="600"/>
      </w:pPr>
      <w:r>
        <w:rPr>
          <w:rFonts w:hint="eastAsia"/>
        </w:rPr>
        <w:t>cat</w:t>
      </w:r>
      <w:r>
        <w:t xml:space="preserve"> &gt;</w:t>
      </w:r>
      <w:r w:rsidRPr="00FB76E0">
        <w:t xml:space="preserve"> </w:t>
      </w:r>
      <w:r>
        <w:rPr>
          <w:rFonts w:hint="eastAsia"/>
        </w:rPr>
        <w:t>0</w:t>
      </w:r>
      <w:r>
        <w:t>4.</w:t>
      </w:r>
      <w:r>
        <w:rPr>
          <w:rFonts w:hint="eastAsia"/>
        </w:rPr>
        <w:t>p</w:t>
      </w:r>
      <w:r>
        <w:t>ods_myapp01-delete-label.yaml &lt;&lt;'EOF'</w:t>
      </w:r>
    </w:p>
    <w:p w14:paraId="4664736D" w14:textId="77777777" w:rsidR="00987463" w:rsidRDefault="00987463" w:rsidP="00987463">
      <w:pPr>
        <w:pStyle w:val="a3"/>
        <w:ind w:left="600"/>
      </w:pPr>
      <w:r>
        <w:t>apiVersion: v1</w:t>
      </w:r>
    </w:p>
    <w:p w14:paraId="16AD03A0" w14:textId="77777777" w:rsidR="00987463" w:rsidRDefault="00987463" w:rsidP="00987463">
      <w:pPr>
        <w:pStyle w:val="a3"/>
        <w:ind w:left="600"/>
      </w:pPr>
      <w:r>
        <w:t>kind: Pod</w:t>
      </w:r>
    </w:p>
    <w:p w14:paraId="0670E19A" w14:textId="77777777" w:rsidR="00987463" w:rsidRDefault="00987463" w:rsidP="00987463">
      <w:pPr>
        <w:pStyle w:val="a3"/>
        <w:ind w:left="600"/>
      </w:pPr>
      <w:r>
        <w:t>metadata:</w:t>
      </w:r>
    </w:p>
    <w:p w14:paraId="338B8792" w14:textId="77777777" w:rsidR="00987463" w:rsidRDefault="00987463" w:rsidP="00987463">
      <w:pPr>
        <w:pStyle w:val="a3"/>
        <w:ind w:left="600"/>
      </w:pPr>
      <w:r>
        <w:t xml:space="preserve">  namespace: lili</w:t>
      </w:r>
    </w:p>
    <w:p w14:paraId="0ADCAF7A" w14:textId="77777777" w:rsidR="00987463" w:rsidRDefault="00987463" w:rsidP="00987463">
      <w:pPr>
        <w:pStyle w:val="a3"/>
        <w:ind w:left="600"/>
      </w:pPr>
      <w:r>
        <w:t xml:space="preserve">  name: myapp01</w:t>
      </w:r>
    </w:p>
    <w:p w14:paraId="4F44A114" w14:textId="77777777" w:rsidR="00987463" w:rsidRDefault="00987463" w:rsidP="00987463">
      <w:pPr>
        <w:pStyle w:val="a3"/>
        <w:ind w:left="600"/>
      </w:pPr>
      <w:r>
        <w:t xml:space="preserve">  labels:</w:t>
      </w:r>
    </w:p>
    <w:p w14:paraId="16E45A3B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   # 标签的key冲突,以最后一个key的为准</w:t>
      </w:r>
    </w:p>
    <w:p w14:paraId="5166345E" w14:textId="77777777" w:rsidR="00987463" w:rsidRDefault="00987463" w:rsidP="00987463">
      <w:pPr>
        <w:pStyle w:val="a3"/>
        <w:ind w:left="600"/>
      </w:pPr>
      <w:r>
        <w:t xml:space="preserve">    app: "01myapp"</w:t>
      </w:r>
    </w:p>
    <w:p w14:paraId="58F3D70F" w14:textId="77777777" w:rsidR="00987463" w:rsidRDefault="00987463" w:rsidP="00987463">
      <w:pPr>
        <w:pStyle w:val="a3"/>
        <w:ind w:left="600"/>
      </w:pPr>
      <w:r>
        <w:t xml:space="preserve">    app: "myapp01"</w:t>
      </w:r>
    </w:p>
    <w:p w14:paraId="1D8E3D48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   #tier: "backend"  # &lt;== 这是删除的</w:t>
      </w:r>
    </w:p>
    <w:p w14:paraId="74D1BD08" w14:textId="77777777" w:rsidR="00987463" w:rsidRDefault="00987463" w:rsidP="00987463">
      <w:pPr>
        <w:pStyle w:val="a3"/>
        <w:ind w:left="600"/>
      </w:pPr>
      <w:r>
        <w:rPr>
          <w:rFonts w:hint="eastAsia"/>
        </w:rPr>
        <w:t xml:space="preserve">    #project: "lili"  # &lt;== 这是删除的</w:t>
      </w:r>
    </w:p>
    <w:p w14:paraId="2D4DDFDB" w14:textId="77777777" w:rsidR="00987463" w:rsidRDefault="00987463" w:rsidP="00987463">
      <w:pPr>
        <w:pStyle w:val="a3"/>
        <w:ind w:left="600"/>
      </w:pPr>
      <w:r>
        <w:t>spec:</w:t>
      </w:r>
    </w:p>
    <w:p w14:paraId="1F91A974" w14:textId="77777777" w:rsidR="00987463" w:rsidRDefault="00987463" w:rsidP="00987463">
      <w:pPr>
        <w:pStyle w:val="a3"/>
        <w:ind w:left="600"/>
      </w:pPr>
      <w:r>
        <w:t xml:space="preserve">  containers:</w:t>
      </w:r>
    </w:p>
    <w:p w14:paraId="321E9943" w14:textId="77777777" w:rsidR="00987463" w:rsidRDefault="00987463" w:rsidP="00987463">
      <w:pPr>
        <w:pStyle w:val="a3"/>
        <w:ind w:left="600"/>
      </w:pPr>
      <w:r>
        <w:t xml:space="preserve">    - name: myapp01</w:t>
      </w:r>
    </w:p>
    <w:p w14:paraId="5AEA7C2D" w14:textId="77777777" w:rsidR="00987463" w:rsidRDefault="00987463" w:rsidP="00987463">
      <w:pPr>
        <w:pStyle w:val="a3"/>
        <w:ind w:left="600"/>
      </w:pPr>
      <w:r>
        <w:t xml:space="preserve">      image: swr.cn-north-1.myhuaweicloud.com/library/nginx:1.16</w:t>
      </w:r>
    </w:p>
    <w:p w14:paraId="70AAA635" w14:textId="77777777" w:rsidR="00987463" w:rsidRDefault="00987463" w:rsidP="00987463">
      <w:pPr>
        <w:pStyle w:val="a3"/>
        <w:ind w:left="600"/>
      </w:pPr>
      <w:r>
        <w:t xml:space="preserve">      ports:</w:t>
      </w:r>
    </w:p>
    <w:p w14:paraId="5DB7339E" w14:textId="77777777" w:rsidR="00987463" w:rsidRDefault="00987463" w:rsidP="00987463">
      <w:pPr>
        <w:pStyle w:val="a3"/>
        <w:ind w:left="600"/>
      </w:pPr>
      <w:r>
        <w:t xml:space="preserve">      - name: http-80</w:t>
      </w:r>
    </w:p>
    <w:p w14:paraId="584411AF" w14:textId="77777777" w:rsidR="00987463" w:rsidRPr="00FB76E0" w:rsidRDefault="00987463" w:rsidP="00987463">
      <w:pPr>
        <w:pStyle w:val="a3"/>
        <w:ind w:left="600"/>
      </w:pPr>
      <w:r>
        <w:t xml:space="preserve">        containerPort: 80</w:t>
      </w:r>
    </w:p>
    <w:p w14:paraId="466745E2" w14:textId="77777777" w:rsidR="00987463" w:rsidRDefault="00987463" w:rsidP="00987463">
      <w:pPr>
        <w:pStyle w:val="a3"/>
        <w:ind w:left="600"/>
      </w:pPr>
      <w:r>
        <w:rPr>
          <w:rFonts w:hint="eastAsia"/>
        </w:rPr>
        <w:t>E</w:t>
      </w:r>
      <w:r>
        <w:t>OF</w:t>
      </w:r>
    </w:p>
    <w:p w14:paraId="02F0CABE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逐步应用各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，并进行观察</w:t>
      </w:r>
    </w:p>
    <w:p w14:paraId="6A9E941E" w14:textId="77777777" w:rsidR="00987463" w:rsidRPr="00610C7C" w:rsidRDefault="00987463" w:rsidP="00987463">
      <w:pPr>
        <w:pStyle w:val="a3"/>
        <w:ind w:left="600"/>
        <w:rPr>
          <w:b/>
          <w:bCs/>
          <w:color w:val="7030A0"/>
        </w:rPr>
      </w:pPr>
      <w:r w:rsidRPr="00610C7C">
        <w:rPr>
          <w:rFonts w:hint="eastAsia"/>
          <w:b/>
          <w:bCs/>
          <w:color w:val="7030A0"/>
        </w:rPr>
        <w:t>#</w:t>
      </w:r>
      <w:r w:rsidRPr="00610C7C">
        <w:rPr>
          <w:b/>
          <w:bCs/>
          <w:color w:val="7030A0"/>
        </w:rPr>
        <w:t xml:space="preserve"># </w:t>
      </w:r>
      <w:r w:rsidRPr="00610C7C">
        <w:rPr>
          <w:rFonts w:hint="eastAsia"/>
          <w:b/>
          <w:bCs/>
          <w:color w:val="7030A0"/>
        </w:rPr>
        <w:t>应用</w:t>
      </w:r>
      <w:r w:rsidRPr="00610C7C">
        <w:rPr>
          <w:b/>
          <w:bCs/>
          <w:color w:val="7030A0"/>
        </w:rPr>
        <w:t>01.pods_myapp01.yaml</w:t>
      </w:r>
      <w:r w:rsidRPr="00610C7C">
        <w:rPr>
          <w:rFonts w:hint="eastAsia"/>
          <w:b/>
          <w:bCs/>
          <w:color w:val="7030A0"/>
        </w:rPr>
        <w:t>这个</w:t>
      </w:r>
      <w:r w:rsidRPr="00610C7C">
        <w:rPr>
          <w:b/>
          <w:bCs/>
          <w:color w:val="7030A0"/>
        </w:rPr>
        <w:t>manifests</w:t>
      </w:r>
      <w:r w:rsidRPr="00610C7C">
        <w:rPr>
          <w:rFonts w:hint="eastAsia"/>
          <w:b/>
          <w:bCs/>
          <w:color w:val="7030A0"/>
        </w:rPr>
        <w:t>，并观察</w:t>
      </w:r>
    </w:p>
    <w:p w14:paraId="60A52C79" w14:textId="7B73312E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610C7C">
        <w:rPr>
          <w:highlight w:val="darkGray"/>
        </w:rPr>
        <w:t xml:space="preserve">kubectl apply -f 01.pods_myapp01.yaml </w:t>
      </w:r>
    </w:p>
    <w:p w14:paraId="3BA80C2D" w14:textId="77777777" w:rsidR="00987463" w:rsidRDefault="00987463" w:rsidP="00987463">
      <w:pPr>
        <w:pStyle w:val="a3"/>
        <w:ind w:left="600"/>
      </w:pPr>
      <w:r>
        <w:t>pod/myapp01 created</w:t>
      </w:r>
    </w:p>
    <w:p w14:paraId="38E7FB9B" w14:textId="6B22A3B9" w:rsidR="00987463" w:rsidRDefault="00987463" w:rsidP="00987463">
      <w:pPr>
        <w:pStyle w:val="a3"/>
        <w:ind w:left="600"/>
      </w:pPr>
      <w:r>
        <w:lastRenderedPageBreak/>
        <w:t>root@master01:~/</w:t>
      </w:r>
      <w:r w:rsidR="00946E71">
        <w:t>tools/ns/pod-level</w:t>
      </w:r>
      <w:r>
        <w:t xml:space="preserve">/introduce-label/label-manager# </w:t>
      </w:r>
    </w:p>
    <w:p w14:paraId="36AC3A4F" w14:textId="4FD2F5E4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610C7C">
        <w:rPr>
          <w:highlight w:val="darkGray"/>
        </w:rPr>
        <w:t>kubectl -n lili get pods/myapp01 --show-labels</w:t>
      </w:r>
    </w:p>
    <w:p w14:paraId="0845A9BE" w14:textId="77777777" w:rsidR="00987463" w:rsidRDefault="00987463" w:rsidP="00987463">
      <w:pPr>
        <w:pStyle w:val="a3"/>
        <w:ind w:left="600"/>
      </w:pPr>
      <w:r>
        <w:t>NAME      READY   STATUS    RESTARTS   AGE   LABELS</w:t>
      </w:r>
    </w:p>
    <w:p w14:paraId="738D849C" w14:textId="77777777" w:rsidR="00987463" w:rsidRDefault="00987463" w:rsidP="00987463">
      <w:pPr>
        <w:pStyle w:val="a3"/>
        <w:ind w:left="600"/>
      </w:pPr>
      <w:r>
        <w:t>myapp01   1/1     Running   0          7s    app=myapp01</w:t>
      </w:r>
    </w:p>
    <w:p w14:paraId="1725436B" w14:textId="77777777" w:rsidR="00987463" w:rsidRDefault="00987463" w:rsidP="00987463">
      <w:pPr>
        <w:pStyle w:val="a3"/>
        <w:ind w:left="600"/>
      </w:pPr>
    </w:p>
    <w:p w14:paraId="0B982555" w14:textId="77777777" w:rsidR="00987463" w:rsidRPr="00610C7C" w:rsidRDefault="00987463" w:rsidP="00987463">
      <w:pPr>
        <w:pStyle w:val="a3"/>
        <w:ind w:left="600"/>
        <w:rPr>
          <w:b/>
          <w:bCs/>
          <w:color w:val="7030A0"/>
        </w:rPr>
      </w:pPr>
      <w:r w:rsidRPr="00610C7C">
        <w:rPr>
          <w:rFonts w:hint="eastAsia"/>
          <w:b/>
          <w:bCs/>
          <w:color w:val="7030A0"/>
        </w:rPr>
        <w:t>#</w:t>
      </w:r>
      <w:r w:rsidRPr="00610C7C">
        <w:rPr>
          <w:b/>
          <w:bCs/>
          <w:color w:val="7030A0"/>
        </w:rPr>
        <w:t xml:space="preserve"># </w:t>
      </w:r>
      <w:r w:rsidRPr="00610C7C">
        <w:rPr>
          <w:rFonts w:hint="eastAsia"/>
          <w:b/>
          <w:bCs/>
          <w:color w:val="7030A0"/>
        </w:rPr>
        <w:t>应用</w:t>
      </w:r>
      <w:r w:rsidRPr="00610C7C">
        <w:rPr>
          <w:b/>
          <w:bCs/>
          <w:color w:val="7030A0"/>
        </w:rPr>
        <w:t>02.pods_myapp01-add-label.yaml</w:t>
      </w:r>
      <w:r w:rsidRPr="00610C7C">
        <w:rPr>
          <w:rFonts w:hint="eastAsia"/>
          <w:b/>
          <w:bCs/>
          <w:color w:val="7030A0"/>
        </w:rPr>
        <w:t>这个</w:t>
      </w:r>
      <w:r w:rsidRPr="00610C7C">
        <w:rPr>
          <w:b/>
          <w:bCs/>
          <w:color w:val="7030A0"/>
        </w:rPr>
        <w:t>manifests</w:t>
      </w:r>
      <w:r w:rsidRPr="00610C7C">
        <w:rPr>
          <w:rFonts w:hint="eastAsia"/>
          <w:b/>
          <w:bCs/>
          <w:color w:val="7030A0"/>
        </w:rPr>
        <w:t>，并观察</w:t>
      </w:r>
    </w:p>
    <w:p w14:paraId="66DCEFF7" w14:textId="2DA0D3EC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610C7C">
        <w:rPr>
          <w:highlight w:val="darkGray"/>
        </w:rPr>
        <w:t xml:space="preserve">kubectl apply -f 02.pods_myapp01-add-label.yaml </w:t>
      </w:r>
    </w:p>
    <w:p w14:paraId="44EEB883" w14:textId="77777777" w:rsidR="00987463" w:rsidRDefault="00987463" w:rsidP="00987463">
      <w:pPr>
        <w:pStyle w:val="a3"/>
        <w:ind w:left="600"/>
      </w:pPr>
      <w:r>
        <w:t>pod/myapp01 configured</w:t>
      </w:r>
    </w:p>
    <w:p w14:paraId="15295501" w14:textId="1DC6D722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</w:p>
    <w:p w14:paraId="6DAED1EA" w14:textId="2B7126C2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610C7C">
        <w:rPr>
          <w:highlight w:val="darkGray"/>
        </w:rPr>
        <w:t>kubectl -n lili get pods/myapp01 --show-labels</w:t>
      </w:r>
    </w:p>
    <w:p w14:paraId="66B7F3F1" w14:textId="77777777" w:rsidR="00987463" w:rsidRDefault="00987463" w:rsidP="00987463">
      <w:pPr>
        <w:pStyle w:val="a3"/>
        <w:ind w:left="600"/>
      </w:pPr>
      <w:r>
        <w:t>NAME      READY   STATUS    RESTARTS   AGE   LABELS</w:t>
      </w:r>
    </w:p>
    <w:p w14:paraId="3A166128" w14:textId="77777777" w:rsidR="00987463" w:rsidRDefault="00987463" w:rsidP="00987463">
      <w:pPr>
        <w:pStyle w:val="a3"/>
        <w:ind w:left="600"/>
      </w:pPr>
      <w:r>
        <w:t>myapp01   1/1     Running   0          28s   app=myapp01,project=lili,tier=frontend</w:t>
      </w:r>
    </w:p>
    <w:p w14:paraId="079A17FF" w14:textId="77777777" w:rsidR="00987463" w:rsidRDefault="00987463" w:rsidP="00987463">
      <w:pPr>
        <w:pStyle w:val="a3"/>
        <w:ind w:left="600"/>
      </w:pPr>
    </w:p>
    <w:p w14:paraId="3D974AA8" w14:textId="77777777" w:rsidR="00987463" w:rsidRPr="00610C7C" w:rsidRDefault="00987463" w:rsidP="00987463">
      <w:pPr>
        <w:pStyle w:val="a3"/>
        <w:ind w:left="600"/>
        <w:rPr>
          <w:b/>
          <w:bCs/>
          <w:color w:val="7030A0"/>
        </w:rPr>
      </w:pPr>
      <w:r w:rsidRPr="00610C7C">
        <w:rPr>
          <w:rFonts w:hint="eastAsia"/>
          <w:b/>
          <w:bCs/>
          <w:color w:val="7030A0"/>
        </w:rPr>
        <w:t>#</w:t>
      </w:r>
      <w:r w:rsidRPr="00610C7C">
        <w:rPr>
          <w:b/>
          <w:bCs/>
          <w:color w:val="7030A0"/>
        </w:rPr>
        <w:t xml:space="preserve"># </w:t>
      </w:r>
      <w:r w:rsidRPr="00610C7C">
        <w:rPr>
          <w:rFonts w:hint="eastAsia"/>
          <w:b/>
          <w:bCs/>
          <w:color w:val="7030A0"/>
        </w:rPr>
        <w:t>应用</w:t>
      </w:r>
      <w:r w:rsidRPr="00610C7C">
        <w:rPr>
          <w:b/>
          <w:bCs/>
          <w:color w:val="7030A0"/>
        </w:rPr>
        <w:t>03.pods_myapp01-update-label.yaml</w:t>
      </w:r>
      <w:r w:rsidRPr="00610C7C">
        <w:rPr>
          <w:rFonts w:hint="eastAsia"/>
          <w:b/>
          <w:bCs/>
          <w:color w:val="7030A0"/>
        </w:rPr>
        <w:t>这个</w:t>
      </w:r>
      <w:r w:rsidRPr="00610C7C">
        <w:rPr>
          <w:b/>
          <w:bCs/>
          <w:color w:val="7030A0"/>
        </w:rPr>
        <w:t>manifests</w:t>
      </w:r>
      <w:r w:rsidRPr="00610C7C">
        <w:rPr>
          <w:rFonts w:hint="eastAsia"/>
          <w:b/>
          <w:bCs/>
          <w:color w:val="7030A0"/>
        </w:rPr>
        <w:t>，并观察</w:t>
      </w:r>
    </w:p>
    <w:p w14:paraId="7017F1A2" w14:textId="2F971A3D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610C7C">
        <w:rPr>
          <w:highlight w:val="darkGray"/>
        </w:rPr>
        <w:t xml:space="preserve">kubectl apply -f 03.pods_myapp01-update-label.yaml </w:t>
      </w:r>
    </w:p>
    <w:p w14:paraId="619DD58D" w14:textId="77777777" w:rsidR="00987463" w:rsidRDefault="00987463" w:rsidP="00987463">
      <w:pPr>
        <w:pStyle w:val="a3"/>
        <w:ind w:left="600"/>
      </w:pPr>
      <w:r>
        <w:t>pod/myapp01 configured</w:t>
      </w:r>
    </w:p>
    <w:p w14:paraId="7F166C3E" w14:textId="06ECC92D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</w:p>
    <w:p w14:paraId="1A43878D" w14:textId="0C933FD8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610C7C">
        <w:rPr>
          <w:highlight w:val="darkGray"/>
        </w:rPr>
        <w:t>kubectl -n lili get pods/myapp01 --show-labels</w:t>
      </w:r>
    </w:p>
    <w:p w14:paraId="2BB3FDF9" w14:textId="77777777" w:rsidR="00987463" w:rsidRDefault="00987463" w:rsidP="00987463">
      <w:pPr>
        <w:pStyle w:val="a3"/>
        <w:ind w:left="600"/>
      </w:pPr>
      <w:r>
        <w:t>NAME      READY   STATUS    RESTARTS   AGE   LABELS</w:t>
      </w:r>
    </w:p>
    <w:p w14:paraId="3322F374" w14:textId="77777777" w:rsidR="00987463" w:rsidRDefault="00987463" w:rsidP="00987463">
      <w:pPr>
        <w:pStyle w:val="a3"/>
        <w:ind w:left="600"/>
      </w:pPr>
      <w:r>
        <w:t>myapp01   1/1     Running   0          50s   app=myapp01,project=lili,tier=backend</w:t>
      </w:r>
    </w:p>
    <w:p w14:paraId="5EE2733E" w14:textId="77777777" w:rsidR="00987463" w:rsidRDefault="00987463" w:rsidP="00987463">
      <w:pPr>
        <w:pStyle w:val="a3"/>
        <w:ind w:left="600"/>
      </w:pPr>
    </w:p>
    <w:p w14:paraId="306C0404" w14:textId="77777777" w:rsidR="00987463" w:rsidRPr="00610C7C" w:rsidRDefault="00987463" w:rsidP="00987463">
      <w:pPr>
        <w:pStyle w:val="a3"/>
        <w:ind w:left="600"/>
        <w:rPr>
          <w:b/>
          <w:bCs/>
          <w:color w:val="7030A0"/>
        </w:rPr>
      </w:pPr>
      <w:r w:rsidRPr="00610C7C">
        <w:rPr>
          <w:rFonts w:hint="eastAsia"/>
          <w:b/>
          <w:bCs/>
          <w:color w:val="7030A0"/>
        </w:rPr>
        <w:t>#</w:t>
      </w:r>
      <w:r w:rsidRPr="00610C7C">
        <w:rPr>
          <w:b/>
          <w:bCs/>
          <w:color w:val="7030A0"/>
        </w:rPr>
        <w:t xml:space="preserve"># </w:t>
      </w:r>
      <w:r w:rsidRPr="00610C7C">
        <w:rPr>
          <w:rFonts w:hint="eastAsia"/>
          <w:b/>
          <w:bCs/>
          <w:color w:val="7030A0"/>
        </w:rPr>
        <w:t>应用</w:t>
      </w:r>
      <w:r w:rsidRPr="00610C7C">
        <w:rPr>
          <w:b/>
          <w:bCs/>
          <w:color w:val="7030A0"/>
        </w:rPr>
        <w:t>04.pods_myapp01-delete-label.yaml</w:t>
      </w:r>
      <w:r w:rsidRPr="00610C7C">
        <w:rPr>
          <w:rFonts w:hint="eastAsia"/>
          <w:b/>
          <w:bCs/>
          <w:color w:val="7030A0"/>
        </w:rPr>
        <w:t>这个</w:t>
      </w:r>
      <w:r w:rsidRPr="00610C7C">
        <w:rPr>
          <w:b/>
          <w:bCs/>
          <w:color w:val="7030A0"/>
        </w:rPr>
        <w:t>manifests</w:t>
      </w:r>
      <w:r w:rsidRPr="00610C7C">
        <w:rPr>
          <w:rFonts w:hint="eastAsia"/>
          <w:b/>
          <w:bCs/>
          <w:color w:val="7030A0"/>
        </w:rPr>
        <w:t>，并观察</w:t>
      </w:r>
    </w:p>
    <w:p w14:paraId="3AE2D5E9" w14:textId="40F67C6E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>/introduce-label/label-manager#</w:t>
      </w:r>
      <w:r w:rsidRPr="00610C7C">
        <w:rPr>
          <w:highlight w:val="darkGray"/>
        </w:rPr>
        <w:t xml:space="preserve"> kubectl apply -f 04.pods_myapp01-delete-label.yaml </w:t>
      </w:r>
    </w:p>
    <w:p w14:paraId="2B3517EC" w14:textId="77777777" w:rsidR="00987463" w:rsidRDefault="00987463" w:rsidP="00987463">
      <w:pPr>
        <w:pStyle w:val="a3"/>
        <w:ind w:left="600"/>
      </w:pPr>
      <w:r>
        <w:t>pod/myapp01 configured</w:t>
      </w:r>
    </w:p>
    <w:p w14:paraId="2EE38F21" w14:textId="508A2FDD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</w:p>
    <w:p w14:paraId="6AF6A905" w14:textId="2386B11B" w:rsidR="00987463" w:rsidRPr="00610C7C" w:rsidRDefault="00987463" w:rsidP="00987463">
      <w:pPr>
        <w:pStyle w:val="a3"/>
        <w:ind w:left="600"/>
        <w:rPr>
          <w:highlight w:val="darkGray"/>
        </w:rPr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610C7C">
        <w:rPr>
          <w:highlight w:val="darkGray"/>
        </w:rPr>
        <w:t>kubectl -n lili get pods/myapp01 --show-labels</w:t>
      </w:r>
    </w:p>
    <w:p w14:paraId="13BF2253" w14:textId="77777777" w:rsidR="00987463" w:rsidRDefault="00987463" w:rsidP="00987463">
      <w:pPr>
        <w:pStyle w:val="a3"/>
        <w:ind w:left="600"/>
      </w:pPr>
      <w:r>
        <w:t>NAME      READY   STATUS    RESTARTS   AGE   LABELS</w:t>
      </w:r>
    </w:p>
    <w:p w14:paraId="26948739" w14:textId="77777777" w:rsidR="00987463" w:rsidRDefault="00987463" w:rsidP="00987463">
      <w:pPr>
        <w:pStyle w:val="a3"/>
        <w:ind w:left="600"/>
      </w:pPr>
      <w:r>
        <w:t>myapp01   1/1     Running   0          80s   app=myapp01</w:t>
      </w:r>
    </w:p>
    <w:p w14:paraId="2B144A9C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ubectl</w:t>
      </w:r>
      <w:r>
        <w:rPr>
          <w:rFonts w:hint="eastAsia"/>
        </w:rPr>
        <w:t>工具对</w:t>
      </w:r>
      <w:r>
        <w:rPr>
          <w:rFonts w:hint="eastAsia"/>
        </w:rPr>
        <w:t>p</w:t>
      </w:r>
      <w:r>
        <w:t>ods/myapp01</w:t>
      </w:r>
      <w:r>
        <w:rPr>
          <w:rFonts w:hint="eastAsia"/>
        </w:rPr>
        <w:t>对象进行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的添加、更新、删除</w:t>
      </w:r>
    </w:p>
    <w:p w14:paraId="447EFF4A" w14:textId="77777777" w:rsidR="00987463" w:rsidRPr="00242BE6" w:rsidRDefault="00987463" w:rsidP="00987463">
      <w:pPr>
        <w:pStyle w:val="a3"/>
        <w:ind w:left="600"/>
        <w:rPr>
          <w:b/>
          <w:bCs/>
          <w:color w:val="7030A0"/>
        </w:rPr>
      </w:pPr>
      <w:r w:rsidRPr="00242BE6">
        <w:rPr>
          <w:rFonts w:hint="eastAsia"/>
          <w:b/>
          <w:bCs/>
          <w:color w:val="7030A0"/>
        </w:rPr>
        <w:t>#</w:t>
      </w:r>
      <w:r w:rsidRPr="00242BE6">
        <w:rPr>
          <w:b/>
          <w:bCs/>
          <w:color w:val="7030A0"/>
        </w:rPr>
        <w:t xml:space="preserve"># </w:t>
      </w:r>
      <w:r w:rsidRPr="00242BE6">
        <w:rPr>
          <w:rFonts w:hint="eastAsia"/>
          <w:b/>
          <w:bCs/>
          <w:color w:val="7030A0"/>
        </w:rPr>
        <w:t>为p</w:t>
      </w:r>
      <w:r w:rsidRPr="00242BE6">
        <w:rPr>
          <w:b/>
          <w:bCs/>
          <w:color w:val="7030A0"/>
        </w:rPr>
        <w:t>ods/myapp01</w:t>
      </w:r>
      <w:r w:rsidRPr="00242BE6">
        <w:rPr>
          <w:rFonts w:hint="eastAsia"/>
          <w:b/>
          <w:bCs/>
          <w:color w:val="7030A0"/>
        </w:rPr>
        <w:t>对象添加上</w:t>
      </w:r>
      <w:r w:rsidRPr="00242BE6">
        <w:rPr>
          <w:b/>
          <w:bCs/>
          <w:color w:val="7030A0"/>
        </w:rPr>
        <w:t>project=lili,tier=frontend</w:t>
      </w:r>
      <w:r w:rsidRPr="00242BE6">
        <w:rPr>
          <w:rFonts w:hint="eastAsia"/>
          <w:b/>
          <w:bCs/>
          <w:color w:val="7030A0"/>
        </w:rPr>
        <w:t>标签</w:t>
      </w:r>
    </w:p>
    <w:p w14:paraId="571491B3" w14:textId="519616F3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242BE6">
        <w:rPr>
          <w:highlight w:val="darkGray"/>
        </w:rPr>
        <w:t>kubectl -n lili label pods/myapp01 project=lili tier=frontend</w:t>
      </w:r>
    </w:p>
    <w:p w14:paraId="4B26555F" w14:textId="77777777" w:rsidR="00987463" w:rsidRDefault="00987463" w:rsidP="00987463">
      <w:pPr>
        <w:pStyle w:val="a3"/>
        <w:ind w:left="600"/>
      </w:pPr>
      <w:r>
        <w:t>pod/myapp01 labeled</w:t>
      </w:r>
    </w:p>
    <w:p w14:paraId="18A5F315" w14:textId="12FC17D9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>/introduce-label/label-manager#</w:t>
      </w:r>
    </w:p>
    <w:p w14:paraId="316B30BD" w14:textId="605FDC9E" w:rsidR="00987463" w:rsidRDefault="00987463" w:rsidP="00987463">
      <w:pPr>
        <w:pStyle w:val="a3"/>
        <w:ind w:left="600"/>
      </w:pPr>
      <w:r>
        <w:lastRenderedPageBreak/>
        <w:t>root@master01:~/</w:t>
      </w:r>
      <w:r w:rsidR="00946E71">
        <w:t>tools/ns/pod-level</w:t>
      </w:r>
      <w:r>
        <w:t xml:space="preserve">/introduce-label/label-manager# </w:t>
      </w:r>
      <w:r w:rsidRPr="00242BE6">
        <w:rPr>
          <w:highlight w:val="darkGray"/>
        </w:rPr>
        <w:t>kubectl -n lili get pods/myapp01 --show-labels</w:t>
      </w:r>
    </w:p>
    <w:p w14:paraId="7839A0C4" w14:textId="77777777" w:rsidR="00987463" w:rsidRDefault="00987463" w:rsidP="00987463">
      <w:pPr>
        <w:pStyle w:val="a3"/>
        <w:ind w:left="600"/>
      </w:pPr>
      <w:r>
        <w:t>NAME      READY   STATUS    RESTARTS   AGE     LABELS</w:t>
      </w:r>
    </w:p>
    <w:p w14:paraId="55D984CD" w14:textId="77777777" w:rsidR="00987463" w:rsidRDefault="00987463" w:rsidP="00987463">
      <w:pPr>
        <w:pStyle w:val="a3"/>
        <w:ind w:left="600"/>
      </w:pPr>
      <w:r>
        <w:t>myapp01   1/1     Running   0          9m39s   app=myapp01,project=lili,tier=frontend</w:t>
      </w:r>
    </w:p>
    <w:p w14:paraId="14C88138" w14:textId="77777777" w:rsidR="00987463" w:rsidRDefault="00987463" w:rsidP="00987463">
      <w:pPr>
        <w:pStyle w:val="a3"/>
        <w:ind w:left="600"/>
      </w:pPr>
    </w:p>
    <w:p w14:paraId="6B120587" w14:textId="77777777" w:rsidR="00987463" w:rsidRPr="002E0AAA" w:rsidRDefault="00987463" w:rsidP="00987463">
      <w:pPr>
        <w:pStyle w:val="a3"/>
        <w:ind w:left="600"/>
        <w:rPr>
          <w:b/>
          <w:bCs/>
          <w:color w:val="7030A0"/>
        </w:rPr>
      </w:pPr>
      <w:r w:rsidRPr="002E0AAA">
        <w:rPr>
          <w:rFonts w:hint="eastAsia"/>
          <w:b/>
          <w:bCs/>
          <w:color w:val="7030A0"/>
        </w:rPr>
        <w:t>#</w:t>
      </w:r>
      <w:r w:rsidRPr="002E0AAA">
        <w:rPr>
          <w:b/>
          <w:bCs/>
          <w:color w:val="7030A0"/>
        </w:rPr>
        <w:t xml:space="preserve"># </w:t>
      </w:r>
      <w:r w:rsidRPr="002E0AAA">
        <w:rPr>
          <w:rFonts w:hint="eastAsia"/>
          <w:b/>
          <w:bCs/>
          <w:color w:val="7030A0"/>
        </w:rPr>
        <w:t>为pos</w:t>
      </w:r>
      <w:r w:rsidRPr="002E0AAA">
        <w:rPr>
          <w:b/>
          <w:bCs/>
          <w:color w:val="7030A0"/>
        </w:rPr>
        <w:t>/myapp01</w:t>
      </w:r>
      <w:r w:rsidRPr="002E0AAA">
        <w:rPr>
          <w:rFonts w:hint="eastAsia"/>
          <w:b/>
          <w:bCs/>
          <w:color w:val="7030A0"/>
        </w:rPr>
        <w:t>对象其t</w:t>
      </w:r>
      <w:r w:rsidRPr="002E0AAA">
        <w:rPr>
          <w:b/>
          <w:bCs/>
          <w:color w:val="7030A0"/>
        </w:rPr>
        <w:t>ier=frontend</w:t>
      </w:r>
      <w:r w:rsidRPr="002E0AAA">
        <w:rPr>
          <w:rFonts w:hint="eastAsia"/>
          <w:b/>
          <w:bCs/>
          <w:color w:val="7030A0"/>
        </w:rPr>
        <w:t>标签进行更新(肯定是更新其值了,不然就是添加标签了</w:t>
      </w:r>
      <w:r w:rsidRPr="002E0AAA">
        <w:rPr>
          <w:b/>
          <w:bCs/>
          <w:color w:val="7030A0"/>
        </w:rPr>
        <w:t>)</w:t>
      </w:r>
    </w:p>
    <w:p w14:paraId="2D6AF11F" w14:textId="77777777" w:rsidR="00987463" w:rsidRPr="002E0AAA" w:rsidRDefault="00987463" w:rsidP="00987463">
      <w:pPr>
        <w:pStyle w:val="a3"/>
        <w:ind w:left="600"/>
        <w:rPr>
          <w:b/>
          <w:bCs/>
          <w:color w:val="7030A0"/>
        </w:rPr>
      </w:pPr>
      <w:r w:rsidRPr="002E0AAA">
        <w:rPr>
          <w:rFonts w:hint="eastAsia"/>
          <w:b/>
          <w:bCs/>
          <w:color w:val="7030A0"/>
        </w:rPr>
        <w:t>#</w:t>
      </w:r>
      <w:r w:rsidRPr="002E0AAA">
        <w:rPr>
          <w:b/>
          <w:bCs/>
          <w:color w:val="7030A0"/>
        </w:rPr>
        <w:t xml:space="preserve"># </w:t>
      </w:r>
      <w:r w:rsidRPr="002E0AAA">
        <w:rPr>
          <w:rFonts w:hint="eastAsia"/>
          <w:b/>
          <w:bCs/>
          <w:color w:val="7030A0"/>
        </w:rPr>
        <w:t>更新成</w:t>
      </w:r>
      <w:r w:rsidRPr="002E0AAA">
        <w:rPr>
          <w:b/>
          <w:bCs/>
          <w:color w:val="7030A0"/>
        </w:rPr>
        <w:t>tier=backend</w:t>
      </w:r>
    </w:p>
    <w:p w14:paraId="7AB10D72" w14:textId="7A762169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2E0AAA">
        <w:rPr>
          <w:highlight w:val="darkGray"/>
        </w:rPr>
        <w:t>kubectl -n lili label --overwrite=true pods/myapp01 tier=backend</w:t>
      </w:r>
    </w:p>
    <w:p w14:paraId="755DD0C9" w14:textId="77777777" w:rsidR="00987463" w:rsidRDefault="00987463" w:rsidP="00987463">
      <w:pPr>
        <w:pStyle w:val="a3"/>
        <w:ind w:left="600"/>
      </w:pPr>
      <w:r>
        <w:t>pod/myapp01 labeled</w:t>
      </w:r>
    </w:p>
    <w:p w14:paraId="2B1FB152" w14:textId="35CB8EDB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</w:p>
    <w:p w14:paraId="79E26BD4" w14:textId="35064289" w:rsidR="00987463" w:rsidRPr="002E0AAA" w:rsidRDefault="00987463" w:rsidP="00987463">
      <w:pPr>
        <w:pStyle w:val="a3"/>
        <w:ind w:left="600"/>
        <w:rPr>
          <w:highlight w:val="darkGray"/>
        </w:rPr>
      </w:pPr>
      <w:r>
        <w:t>root@master01:~/</w:t>
      </w:r>
      <w:r w:rsidR="00946E71">
        <w:t>tools/ns/pod-level</w:t>
      </w:r>
      <w:r>
        <w:t>/introduce-label/label-manager#</w:t>
      </w:r>
      <w:r w:rsidRPr="002E0AAA">
        <w:rPr>
          <w:highlight w:val="darkGray"/>
        </w:rPr>
        <w:t xml:space="preserve"> kubectl -n lili get pods/myapp01 --show-labels</w:t>
      </w:r>
    </w:p>
    <w:p w14:paraId="7E4FAA6F" w14:textId="77777777" w:rsidR="00987463" w:rsidRDefault="00987463" w:rsidP="00987463">
      <w:pPr>
        <w:pStyle w:val="a3"/>
        <w:ind w:left="600"/>
      </w:pPr>
      <w:r>
        <w:t>NAME      READY   STATUS    RESTARTS   AGE   LABELS</w:t>
      </w:r>
    </w:p>
    <w:p w14:paraId="514A5F6E" w14:textId="77777777" w:rsidR="00987463" w:rsidRDefault="00987463" w:rsidP="00987463">
      <w:pPr>
        <w:pStyle w:val="a3"/>
        <w:ind w:left="600"/>
      </w:pPr>
      <w:r>
        <w:t>myapp01   1/1     Running   0          12m   app=myapp01,project=lili,tier=backend</w:t>
      </w:r>
    </w:p>
    <w:p w14:paraId="2D3BE996" w14:textId="77777777" w:rsidR="00987463" w:rsidRDefault="00987463" w:rsidP="00987463">
      <w:pPr>
        <w:pStyle w:val="a3"/>
        <w:ind w:left="600"/>
      </w:pPr>
    </w:p>
    <w:p w14:paraId="6E7CE52C" w14:textId="77777777" w:rsidR="00987463" w:rsidRPr="002E0AAA" w:rsidRDefault="00987463" w:rsidP="00987463">
      <w:pPr>
        <w:pStyle w:val="a3"/>
        <w:ind w:left="600"/>
        <w:rPr>
          <w:b/>
          <w:bCs/>
          <w:color w:val="7030A0"/>
        </w:rPr>
      </w:pPr>
      <w:r w:rsidRPr="002E0AAA">
        <w:rPr>
          <w:rFonts w:hint="eastAsia"/>
          <w:b/>
          <w:bCs/>
          <w:color w:val="7030A0"/>
        </w:rPr>
        <w:t>#</w:t>
      </w:r>
      <w:r w:rsidRPr="002E0AAA">
        <w:rPr>
          <w:b/>
          <w:bCs/>
          <w:color w:val="7030A0"/>
        </w:rPr>
        <w:t xml:space="preserve"># </w:t>
      </w:r>
      <w:r w:rsidRPr="002E0AAA">
        <w:rPr>
          <w:rFonts w:hint="eastAsia"/>
          <w:b/>
          <w:bCs/>
          <w:color w:val="7030A0"/>
        </w:rPr>
        <w:t>删除p</w:t>
      </w:r>
      <w:r w:rsidRPr="002E0AAA">
        <w:rPr>
          <w:b/>
          <w:bCs/>
          <w:color w:val="7030A0"/>
        </w:rPr>
        <w:t>ods/myapp01</w:t>
      </w:r>
      <w:r w:rsidRPr="002E0AAA">
        <w:rPr>
          <w:rFonts w:hint="eastAsia"/>
          <w:b/>
          <w:bCs/>
          <w:color w:val="7030A0"/>
        </w:rPr>
        <w:t>对象上其</w:t>
      </w:r>
      <w:r w:rsidRPr="002E0AAA">
        <w:rPr>
          <w:b/>
          <w:bCs/>
          <w:color w:val="7030A0"/>
        </w:rPr>
        <w:t>project=lili,tier=backend</w:t>
      </w:r>
      <w:r w:rsidRPr="002E0AAA">
        <w:rPr>
          <w:rFonts w:hint="eastAsia"/>
          <w:b/>
          <w:bCs/>
          <w:color w:val="7030A0"/>
        </w:rPr>
        <w:t>标签</w:t>
      </w:r>
    </w:p>
    <w:p w14:paraId="4870C657" w14:textId="66B07F79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2E0AAA">
        <w:rPr>
          <w:highlight w:val="darkGray"/>
        </w:rPr>
        <w:t>kubectl -n lili label pods/myapp01  project- tier-</w:t>
      </w:r>
    </w:p>
    <w:p w14:paraId="2975CD1A" w14:textId="77777777" w:rsidR="00987463" w:rsidRDefault="00987463" w:rsidP="00987463">
      <w:pPr>
        <w:pStyle w:val="a3"/>
        <w:ind w:left="600"/>
      </w:pPr>
      <w:r>
        <w:t>pod/myapp01 unlabeled</w:t>
      </w:r>
    </w:p>
    <w:p w14:paraId="274A1B97" w14:textId="43DEE667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</w:p>
    <w:p w14:paraId="61112BB9" w14:textId="207A7D57" w:rsidR="00987463" w:rsidRDefault="00987463" w:rsidP="00987463">
      <w:pPr>
        <w:pStyle w:val="a3"/>
        <w:ind w:left="600"/>
      </w:pPr>
      <w:r>
        <w:t>root@master01:~/</w:t>
      </w:r>
      <w:r w:rsidR="00946E71">
        <w:t>tools/ns/pod-level</w:t>
      </w:r>
      <w:r>
        <w:t xml:space="preserve">/introduce-label/label-manager# </w:t>
      </w:r>
      <w:r w:rsidRPr="002E0AAA">
        <w:rPr>
          <w:highlight w:val="darkGray"/>
        </w:rPr>
        <w:t>kubectl -n lili get pods/myapp01 --show-labels</w:t>
      </w:r>
    </w:p>
    <w:p w14:paraId="6AC73710" w14:textId="77777777" w:rsidR="00987463" w:rsidRDefault="00987463" w:rsidP="00987463">
      <w:pPr>
        <w:pStyle w:val="a3"/>
        <w:ind w:left="600"/>
      </w:pPr>
      <w:r>
        <w:t>NAME      READY   STATUS    RESTARTS   AGE   LABELS</w:t>
      </w:r>
    </w:p>
    <w:p w14:paraId="77985F5D" w14:textId="77777777" w:rsidR="00987463" w:rsidRDefault="00987463" w:rsidP="00987463">
      <w:pPr>
        <w:pStyle w:val="a3"/>
        <w:ind w:left="600"/>
      </w:pPr>
      <w:r>
        <w:t>myapp01   1/1     Running   0          14m   app=myapp01</w:t>
      </w:r>
    </w:p>
    <w:p w14:paraId="2B8F6B0C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清理环境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p</w:t>
      </w:r>
      <w:r>
        <w:t>ods/myapp01</w:t>
      </w:r>
      <w:r>
        <w:rPr>
          <w:rFonts w:hint="eastAsia"/>
        </w:rPr>
        <w:t>对象</w:t>
      </w:r>
      <w:r>
        <w:t>)</w:t>
      </w:r>
    </w:p>
    <w:p w14:paraId="380A735E" w14:textId="77777777" w:rsidR="00987463" w:rsidRDefault="00987463" w:rsidP="00987463">
      <w:pPr>
        <w:pStyle w:val="a3"/>
        <w:ind w:left="600"/>
      </w:pPr>
      <w:r>
        <w:rPr>
          <w:rFonts w:hint="eastAsia"/>
        </w:rPr>
        <w:t>ku</w:t>
      </w:r>
      <w:r>
        <w:t>bectl -n lili get pods/myapp01</w:t>
      </w:r>
    </w:p>
    <w:p w14:paraId="03F8A5FC" w14:textId="77777777" w:rsidR="00987463" w:rsidRDefault="00987463" w:rsidP="00987463">
      <w:pPr>
        <w:pStyle w:val="a3"/>
        <w:ind w:left="600"/>
      </w:pPr>
      <w:r>
        <w:rPr>
          <w:rFonts w:hint="eastAsia"/>
        </w:rPr>
        <w:t>k</w:t>
      </w:r>
      <w:r>
        <w:t>ubectl -n lili delete pods/myapp01</w:t>
      </w:r>
    </w:p>
    <w:p w14:paraId="750456F0" w14:textId="77777777" w:rsidR="00987463" w:rsidRDefault="00987463" w:rsidP="00987463">
      <w:pPr>
        <w:pStyle w:val="a3"/>
        <w:ind w:left="600"/>
      </w:pPr>
      <w:r>
        <w:rPr>
          <w:rFonts w:hint="eastAsia"/>
        </w:rPr>
        <w:t>k</w:t>
      </w:r>
      <w:r>
        <w:t>ubectl -n lili get pods/myapp01</w:t>
      </w:r>
    </w:p>
    <w:p w14:paraId="42881D57" w14:textId="77777777" w:rsidR="00987463" w:rsidRDefault="00987463" w:rsidP="00987463">
      <w:pPr>
        <w:pStyle w:val="4"/>
      </w:pPr>
      <w:bookmarkStart w:id="31" w:name="_Toc185424112"/>
      <w:bookmarkStart w:id="32" w:name="_Toc185518744"/>
      <w:r>
        <w:rPr>
          <w:rFonts w:hint="eastAsia"/>
        </w:rPr>
        <w:t>标签的管理之</w:t>
      </w:r>
      <w:r>
        <w:rPr>
          <w:rFonts w:hint="eastAsia"/>
        </w:rPr>
        <w:t>n</w:t>
      </w:r>
      <w:r>
        <w:t>odes</w:t>
      </w:r>
      <w:r>
        <w:rPr>
          <w:rFonts w:hint="eastAsia"/>
        </w:rPr>
        <w:t>资源对象</w:t>
      </w:r>
      <w:bookmarkEnd w:id="31"/>
      <w:bookmarkEnd w:id="32"/>
    </w:p>
    <w:p w14:paraId="7ADA58A9" w14:textId="77777777" w:rsidR="00987463" w:rsidRDefault="00987463" w:rsidP="00987463">
      <w:pPr>
        <w:spacing w:after="163"/>
        <w:ind w:left="480"/>
      </w:pPr>
      <w:r>
        <w:rPr>
          <w:rFonts w:hint="eastAsia"/>
        </w:rPr>
        <w:t>我用</w:t>
      </w:r>
      <w:r>
        <w:rPr>
          <w:rFonts w:hint="eastAsia"/>
        </w:rPr>
        <w:t>k</w:t>
      </w:r>
      <w:r>
        <w:t>ubectl</w:t>
      </w:r>
      <w:r>
        <w:rPr>
          <w:rFonts w:hint="eastAsia"/>
        </w:rPr>
        <w:t>工具对</w:t>
      </w:r>
      <w:r>
        <w:rPr>
          <w:rFonts w:hint="eastAsia"/>
        </w:rPr>
        <w:t>n</w:t>
      </w:r>
      <w:r>
        <w:t>ode01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ode02</w:t>
      </w:r>
      <w:r>
        <w:rPr>
          <w:rFonts w:hint="eastAsia"/>
        </w:rPr>
        <w:t>这两个</w:t>
      </w:r>
      <w:r>
        <w:rPr>
          <w:rFonts w:hint="eastAsia"/>
        </w:rPr>
        <w:t>w</w:t>
      </w:r>
      <w:r>
        <w:t>orker node</w:t>
      </w:r>
      <w:r>
        <w:rPr>
          <w:rFonts w:hint="eastAsia"/>
        </w:rPr>
        <w:t>进行标签的管理。</w:t>
      </w:r>
    </w:p>
    <w:p w14:paraId="2588453B" w14:textId="77777777" w:rsidR="00987463" w:rsidRPr="00385D5A" w:rsidRDefault="00987463" w:rsidP="00987463">
      <w:pPr>
        <w:pStyle w:val="a3"/>
        <w:ind w:left="600"/>
        <w:rPr>
          <w:b/>
          <w:bCs/>
          <w:color w:val="7030A0"/>
        </w:rPr>
      </w:pPr>
      <w:r w:rsidRPr="00385D5A">
        <w:rPr>
          <w:rFonts w:hint="eastAsia"/>
          <w:b/>
          <w:bCs/>
          <w:color w:val="7030A0"/>
        </w:rPr>
        <w:t>#</w:t>
      </w:r>
      <w:r w:rsidRPr="00385D5A">
        <w:rPr>
          <w:b/>
          <w:bCs/>
          <w:color w:val="7030A0"/>
        </w:rPr>
        <w:t xml:space="preserve"># </w:t>
      </w:r>
      <w:r w:rsidRPr="00385D5A">
        <w:rPr>
          <w:rFonts w:hint="eastAsia"/>
          <w:b/>
          <w:bCs/>
          <w:color w:val="7030A0"/>
        </w:rPr>
        <w:t>现在是有标签的(自带的</w:t>
      </w:r>
      <w:r w:rsidRPr="00385D5A">
        <w:rPr>
          <w:b/>
          <w:bCs/>
          <w:color w:val="7030A0"/>
        </w:rPr>
        <w:t>)</w:t>
      </w:r>
    </w:p>
    <w:p w14:paraId="77D4A965" w14:textId="77777777" w:rsidR="00987463" w:rsidRDefault="00987463" w:rsidP="00987463">
      <w:pPr>
        <w:pStyle w:val="a3"/>
        <w:ind w:left="600"/>
      </w:pPr>
      <w:r>
        <w:t xml:space="preserve">root@master01:~# </w:t>
      </w:r>
      <w:r w:rsidRPr="00385D5A">
        <w:rPr>
          <w:highlight w:val="darkGray"/>
        </w:rPr>
        <w:t>kubectl get nodes node01 node02 --show-labels</w:t>
      </w:r>
    </w:p>
    <w:p w14:paraId="3473740A" w14:textId="77777777" w:rsidR="00987463" w:rsidRDefault="00987463" w:rsidP="00987463">
      <w:pPr>
        <w:pStyle w:val="a3"/>
        <w:ind w:left="600"/>
      </w:pPr>
      <w:r>
        <w:t>NAME     STATUS   ROLES    AGE   VERSION   LABELS</w:t>
      </w:r>
    </w:p>
    <w:p w14:paraId="4C377049" w14:textId="77777777" w:rsidR="00987463" w:rsidRDefault="00987463" w:rsidP="00987463">
      <w:pPr>
        <w:pStyle w:val="a3"/>
        <w:ind w:left="600"/>
      </w:pPr>
      <w:r>
        <w:t>node01   Ready    &lt;none&gt;   81d   v1.24.3   beta.kubernetes.io/arch=amd64,beta.kubernetes.io/os=linux,kubernetes.io/arch=amd64,kubernetes.io/hostname=node01,kubernetes.io/os=linux</w:t>
      </w:r>
    </w:p>
    <w:p w14:paraId="05DB7365" w14:textId="77777777" w:rsidR="00987463" w:rsidRDefault="00987463" w:rsidP="00987463">
      <w:pPr>
        <w:pStyle w:val="a3"/>
        <w:ind w:left="600"/>
      </w:pPr>
      <w:r>
        <w:t>node02   Ready    &lt;none&gt;   81d   v1.24.3   beta.kubernetes.io/arch=amd64,beta.kubernetes.io/os=linux,kubernetes.io/arch=amd64,kubernetes.io/hostname=node02,kubernetes.io/os=linux</w:t>
      </w:r>
    </w:p>
    <w:p w14:paraId="4EE6991F" w14:textId="77777777" w:rsidR="00987463" w:rsidRDefault="00987463" w:rsidP="00987463">
      <w:pPr>
        <w:pStyle w:val="a3"/>
        <w:ind w:left="600"/>
      </w:pPr>
    </w:p>
    <w:p w14:paraId="7F8D1346" w14:textId="77777777" w:rsidR="00987463" w:rsidRPr="00385D5A" w:rsidRDefault="00987463" w:rsidP="00987463">
      <w:pPr>
        <w:pStyle w:val="a3"/>
        <w:ind w:left="600"/>
        <w:rPr>
          <w:b/>
          <w:bCs/>
          <w:color w:val="7030A0"/>
        </w:rPr>
      </w:pPr>
      <w:r w:rsidRPr="00385D5A">
        <w:rPr>
          <w:rFonts w:hint="eastAsia"/>
          <w:b/>
          <w:bCs/>
          <w:color w:val="7030A0"/>
        </w:rPr>
        <w:t>#</w:t>
      </w:r>
      <w:r w:rsidRPr="00385D5A">
        <w:rPr>
          <w:b/>
          <w:bCs/>
          <w:color w:val="7030A0"/>
        </w:rPr>
        <w:t xml:space="preserve"># </w:t>
      </w:r>
      <w:r w:rsidRPr="00385D5A">
        <w:rPr>
          <w:rFonts w:hint="eastAsia"/>
          <w:b/>
          <w:bCs/>
          <w:color w:val="7030A0"/>
        </w:rPr>
        <w:t>为其添加上p</w:t>
      </w:r>
      <w:r w:rsidRPr="00385D5A">
        <w:rPr>
          <w:b/>
          <w:bCs/>
          <w:color w:val="7030A0"/>
        </w:rPr>
        <w:t>roject=wyc</w:t>
      </w:r>
      <w:r w:rsidRPr="00385D5A">
        <w:rPr>
          <w:rFonts w:hint="eastAsia"/>
          <w:b/>
          <w:bCs/>
          <w:color w:val="7030A0"/>
        </w:rPr>
        <w:t>,</w:t>
      </w:r>
      <w:r w:rsidRPr="00385D5A">
        <w:rPr>
          <w:b/>
          <w:bCs/>
          <w:color w:val="7030A0"/>
        </w:rPr>
        <w:t>env=prod</w:t>
      </w:r>
      <w:r w:rsidRPr="00385D5A">
        <w:rPr>
          <w:rFonts w:hint="eastAsia"/>
          <w:b/>
          <w:bCs/>
          <w:color w:val="7030A0"/>
        </w:rPr>
        <w:t>的标签</w:t>
      </w:r>
      <w:r>
        <w:rPr>
          <w:rFonts w:hint="eastAsia"/>
          <w:b/>
          <w:bCs/>
          <w:color w:val="7030A0"/>
        </w:rPr>
        <w:t>，并通过标签过滤出相应的n</w:t>
      </w:r>
      <w:r>
        <w:rPr>
          <w:b/>
          <w:bCs/>
          <w:color w:val="7030A0"/>
        </w:rPr>
        <w:t>odes</w:t>
      </w:r>
    </w:p>
    <w:p w14:paraId="62295C8A" w14:textId="77777777" w:rsidR="00987463" w:rsidRDefault="00987463" w:rsidP="00987463">
      <w:pPr>
        <w:pStyle w:val="a3"/>
        <w:ind w:left="600"/>
      </w:pPr>
      <w:r>
        <w:t xml:space="preserve">root@master01:~# </w:t>
      </w:r>
      <w:r w:rsidRPr="00385D5A">
        <w:rPr>
          <w:highlight w:val="darkGray"/>
        </w:rPr>
        <w:t>kubectl label nodes node01 node02 project=wyc env=prod</w:t>
      </w:r>
    </w:p>
    <w:p w14:paraId="67CFFA90" w14:textId="77777777" w:rsidR="00987463" w:rsidRDefault="00987463" w:rsidP="00987463">
      <w:pPr>
        <w:pStyle w:val="a3"/>
        <w:ind w:left="600"/>
      </w:pPr>
      <w:r>
        <w:t>node/node01 labeled</w:t>
      </w:r>
    </w:p>
    <w:p w14:paraId="30CC5DC0" w14:textId="77777777" w:rsidR="00987463" w:rsidRDefault="00987463" w:rsidP="00987463">
      <w:pPr>
        <w:pStyle w:val="a3"/>
        <w:ind w:left="600"/>
      </w:pPr>
      <w:r>
        <w:t>node/node02 labeled</w:t>
      </w:r>
    </w:p>
    <w:p w14:paraId="2B3556C2" w14:textId="77777777" w:rsidR="00987463" w:rsidRDefault="00987463" w:rsidP="00987463">
      <w:pPr>
        <w:pStyle w:val="a3"/>
        <w:ind w:left="600"/>
      </w:pPr>
      <w:r>
        <w:t>root@master01:~#</w:t>
      </w:r>
    </w:p>
    <w:p w14:paraId="384E194F" w14:textId="77777777" w:rsidR="00987463" w:rsidRDefault="00987463" w:rsidP="00987463">
      <w:pPr>
        <w:pStyle w:val="a3"/>
        <w:ind w:left="600"/>
      </w:pPr>
      <w:r>
        <w:t xml:space="preserve">root@master01:~# </w:t>
      </w:r>
      <w:r w:rsidRPr="00385D5A">
        <w:rPr>
          <w:highlight w:val="darkGray"/>
        </w:rPr>
        <w:t>kubectl get nodes -l project=wyc,env=prod</w:t>
      </w:r>
      <w:r>
        <w:t xml:space="preserve">  # </w:t>
      </w:r>
      <w:r>
        <w:rPr>
          <w:rFonts w:hint="eastAsia"/>
        </w:rPr>
        <w:t>是a</w:t>
      </w:r>
      <w:r>
        <w:t>nd</w:t>
      </w:r>
      <w:r>
        <w:rPr>
          <w:rFonts w:hint="eastAsia"/>
        </w:rPr>
        <w:t>的关系</w:t>
      </w:r>
    </w:p>
    <w:p w14:paraId="272DB475" w14:textId="77777777" w:rsidR="00987463" w:rsidRDefault="00987463" w:rsidP="00987463">
      <w:pPr>
        <w:pStyle w:val="a3"/>
        <w:ind w:left="600"/>
      </w:pPr>
      <w:r>
        <w:t>NAME     STATUS   ROLES    AGE   VERSION</w:t>
      </w:r>
    </w:p>
    <w:p w14:paraId="1F70AE4B" w14:textId="77777777" w:rsidR="00987463" w:rsidRDefault="00987463" w:rsidP="00987463">
      <w:pPr>
        <w:pStyle w:val="a3"/>
        <w:ind w:left="600"/>
      </w:pPr>
      <w:r>
        <w:t>node01   Ready    &lt;none&gt;   81d   v1.24.3</w:t>
      </w:r>
    </w:p>
    <w:p w14:paraId="40DB3928" w14:textId="77777777" w:rsidR="00987463" w:rsidRDefault="00987463" w:rsidP="00987463">
      <w:pPr>
        <w:pStyle w:val="a3"/>
        <w:ind w:left="600"/>
      </w:pPr>
      <w:r>
        <w:t>node02   Ready    &lt;none&gt;   81d   v1.24.3</w:t>
      </w:r>
    </w:p>
    <w:p w14:paraId="352C7911" w14:textId="77777777" w:rsidR="00987463" w:rsidRDefault="00987463" w:rsidP="00987463">
      <w:pPr>
        <w:pStyle w:val="a3"/>
        <w:ind w:left="600"/>
      </w:pPr>
      <w:r>
        <w:t>root@master01:~#</w:t>
      </w:r>
    </w:p>
    <w:p w14:paraId="062D4A3C" w14:textId="77777777" w:rsidR="00987463" w:rsidRDefault="00987463" w:rsidP="00987463">
      <w:pPr>
        <w:pStyle w:val="a3"/>
        <w:ind w:left="600"/>
      </w:pPr>
      <w:r>
        <w:t xml:space="preserve">root@master01:~# </w:t>
      </w:r>
      <w:r w:rsidRPr="00385D5A">
        <w:rPr>
          <w:highlight w:val="darkGray"/>
        </w:rPr>
        <w:t>kubectl get nodes -l project=wyc</w:t>
      </w:r>
    </w:p>
    <w:p w14:paraId="12859719" w14:textId="77777777" w:rsidR="00987463" w:rsidRDefault="00987463" w:rsidP="00987463">
      <w:pPr>
        <w:pStyle w:val="a3"/>
        <w:ind w:left="600"/>
      </w:pPr>
      <w:r>
        <w:t>NAME     STATUS   ROLES    AGE   VERSION</w:t>
      </w:r>
    </w:p>
    <w:p w14:paraId="2A024F82" w14:textId="77777777" w:rsidR="00987463" w:rsidRDefault="00987463" w:rsidP="00987463">
      <w:pPr>
        <w:pStyle w:val="a3"/>
        <w:ind w:left="600"/>
      </w:pPr>
      <w:r>
        <w:t>node01   Ready    &lt;none&gt;   81d   v1.24.3</w:t>
      </w:r>
    </w:p>
    <w:p w14:paraId="35B0F542" w14:textId="77777777" w:rsidR="00987463" w:rsidRDefault="00987463" w:rsidP="00987463">
      <w:pPr>
        <w:pStyle w:val="a3"/>
        <w:ind w:left="600"/>
      </w:pPr>
      <w:r>
        <w:t>node02   Ready    &lt;none&gt;   81d   v1.24.3</w:t>
      </w:r>
    </w:p>
    <w:p w14:paraId="60BDC64F" w14:textId="77777777" w:rsidR="00987463" w:rsidRDefault="00987463" w:rsidP="00987463">
      <w:pPr>
        <w:pStyle w:val="a3"/>
        <w:ind w:left="600"/>
      </w:pPr>
      <w:r>
        <w:t xml:space="preserve">root@master01:~# </w:t>
      </w:r>
    </w:p>
    <w:p w14:paraId="6B6D9CAA" w14:textId="77777777" w:rsidR="00987463" w:rsidRDefault="00987463" w:rsidP="00987463">
      <w:pPr>
        <w:pStyle w:val="a3"/>
        <w:ind w:left="600"/>
      </w:pPr>
      <w:r>
        <w:t xml:space="preserve">root@master01:~# </w:t>
      </w:r>
      <w:r w:rsidRPr="00385D5A">
        <w:rPr>
          <w:highlight w:val="darkGray"/>
        </w:rPr>
        <w:t>kubectl get nodes -l env=prod</w:t>
      </w:r>
    </w:p>
    <w:p w14:paraId="67200909" w14:textId="77777777" w:rsidR="00987463" w:rsidRDefault="00987463" w:rsidP="00987463">
      <w:pPr>
        <w:pStyle w:val="a3"/>
        <w:ind w:left="600"/>
      </w:pPr>
      <w:r>
        <w:t>NAME     STATUS   ROLES    AGE   VERSION</w:t>
      </w:r>
    </w:p>
    <w:p w14:paraId="53079208" w14:textId="77777777" w:rsidR="00987463" w:rsidRDefault="00987463" w:rsidP="00987463">
      <w:pPr>
        <w:pStyle w:val="a3"/>
        <w:ind w:left="600"/>
      </w:pPr>
      <w:r>
        <w:t>node01   Ready    &lt;none&gt;   81d   v1.24.3</w:t>
      </w:r>
    </w:p>
    <w:p w14:paraId="647A2F18" w14:textId="77777777" w:rsidR="00987463" w:rsidRDefault="00987463" w:rsidP="00987463">
      <w:pPr>
        <w:pStyle w:val="a3"/>
        <w:ind w:left="600"/>
      </w:pPr>
      <w:r>
        <w:t>node02   Ready    &lt;none&gt;   81d   v1.24.3</w:t>
      </w:r>
    </w:p>
    <w:p w14:paraId="3E6DA507" w14:textId="77777777" w:rsidR="00987463" w:rsidRDefault="00987463" w:rsidP="00987463">
      <w:pPr>
        <w:pStyle w:val="a3"/>
        <w:ind w:left="600"/>
      </w:pPr>
      <w:r>
        <w:t>root@master01:~#</w:t>
      </w:r>
    </w:p>
    <w:p w14:paraId="0F60DA4F" w14:textId="77777777" w:rsidR="00987463" w:rsidRDefault="00987463" w:rsidP="00987463">
      <w:pPr>
        <w:pStyle w:val="a3"/>
        <w:ind w:left="600"/>
      </w:pPr>
    </w:p>
    <w:p w14:paraId="11A3B73C" w14:textId="77777777" w:rsidR="00987463" w:rsidRPr="007D765C" w:rsidRDefault="00987463" w:rsidP="00987463">
      <w:pPr>
        <w:pStyle w:val="a3"/>
        <w:ind w:left="600"/>
        <w:rPr>
          <w:b/>
          <w:bCs/>
          <w:color w:val="7030A0"/>
        </w:rPr>
      </w:pPr>
      <w:r w:rsidRPr="007D765C">
        <w:rPr>
          <w:rFonts w:hint="eastAsia"/>
          <w:b/>
          <w:bCs/>
          <w:color w:val="7030A0"/>
        </w:rPr>
        <w:t>#</w:t>
      </w:r>
      <w:r w:rsidRPr="007D765C">
        <w:rPr>
          <w:b/>
          <w:bCs/>
          <w:color w:val="7030A0"/>
        </w:rPr>
        <w:t xml:space="preserve"># </w:t>
      </w:r>
      <w:r w:rsidRPr="007D765C">
        <w:rPr>
          <w:rFonts w:hint="eastAsia"/>
          <w:b/>
          <w:bCs/>
          <w:color w:val="7030A0"/>
        </w:rPr>
        <w:t>将具备</w:t>
      </w:r>
      <w:r w:rsidRPr="007D765C">
        <w:rPr>
          <w:b/>
          <w:bCs/>
          <w:color w:val="7030A0"/>
        </w:rPr>
        <w:t>project=wyc</w:t>
      </w:r>
      <w:r w:rsidRPr="007D765C">
        <w:rPr>
          <w:rFonts w:hint="eastAsia"/>
          <w:b/>
          <w:bCs/>
          <w:color w:val="7030A0"/>
        </w:rPr>
        <w:t>标签的各n</w:t>
      </w:r>
      <w:r w:rsidRPr="007D765C">
        <w:rPr>
          <w:b/>
          <w:bCs/>
          <w:color w:val="7030A0"/>
        </w:rPr>
        <w:t>ode</w:t>
      </w:r>
      <w:r w:rsidRPr="007D765C">
        <w:rPr>
          <w:rFonts w:hint="eastAsia"/>
          <w:b/>
          <w:bCs/>
          <w:color w:val="7030A0"/>
        </w:rPr>
        <w:t>上的p</w:t>
      </w:r>
      <w:r w:rsidRPr="007D765C">
        <w:rPr>
          <w:b/>
          <w:bCs/>
          <w:color w:val="7030A0"/>
        </w:rPr>
        <w:t>roject=wyc</w:t>
      </w:r>
      <w:r w:rsidRPr="007D765C">
        <w:rPr>
          <w:rFonts w:hint="eastAsia"/>
          <w:b/>
          <w:bCs/>
          <w:color w:val="7030A0"/>
        </w:rPr>
        <w:t>标签修改为p</w:t>
      </w:r>
      <w:r w:rsidRPr="007D765C">
        <w:rPr>
          <w:b/>
          <w:bCs/>
          <w:color w:val="7030A0"/>
        </w:rPr>
        <w:t>roject=jmsco</w:t>
      </w:r>
    </w:p>
    <w:p w14:paraId="50B9248E" w14:textId="77777777" w:rsidR="00987463" w:rsidRDefault="00987463" w:rsidP="00987463">
      <w:pPr>
        <w:pStyle w:val="a3"/>
        <w:ind w:left="600"/>
      </w:pPr>
      <w:r>
        <w:t xml:space="preserve">root@master01:~# </w:t>
      </w:r>
      <w:r w:rsidRPr="007D765C">
        <w:rPr>
          <w:highlight w:val="darkGray"/>
        </w:rPr>
        <w:t>kubectl label nodes -l project=wyc  --overwrite=true  project=jmsco</w:t>
      </w:r>
    </w:p>
    <w:p w14:paraId="69BC386B" w14:textId="77777777" w:rsidR="00987463" w:rsidRDefault="00987463" w:rsidP="00987463">
      <w:pPr>
        <w:pStyle w:val="a3"/>
        <w:ind w:left="600"/>
      </w:pPr>
      <w:r>
        <w:t>node/node01 labeled</w:t>
      </w:r>
    </w:p>
    <w:p w14:paraId="74CD6318" w14:textId="77777777" w:rsidR="00987463" w:rsidRDefault="00987463" w:rsidP="00987463">
      <w:pPr>
        <w:pStyle w:val="a3"/>
        <w:ind w:left="600"/>
      </w:pPr>
      <w:r>
        <w:t>node/node02 labeled</w:t>
      </w:r>
    </w:p>
    <w:p w14:paraId="065F8416" w14:textId="77777777" w:rsidR="00987463" w:rsidRDefault="00987463" w:rsidP="00987463">
      <w:pPr>
        <w:pStyle w:val="a3"/>
        <w:ind w:left="600"/>
      </w:pPr>
      <w:r>
        <w:t xml:space="preserve">root@master01:~# </w:t>
      </w:r>
      <w:r w:rsidRPr="007D765C">
        <w:rPr>
          <w:highlight w:val="darkGray"/>
        </w:rPr>
        <w:t>kubectl get nodes -l project=jmsco,env=prod</w:t>
      </w:r>
      <w:r>
        <w:t xml:space="preserve">  # </w:t>
      </w:r>
      <w:r>
        <w:rPr>
          <w:rFonts w:hint="eastAsia"/>
        </w:rPr>
        <w:t>是a</w:t>
      </w:r>
      <w:r>
        <w:t>nd</w:t>
      </w:r>
      <w:r>
        <w:rPr>
          <w:rFonts w:hint="eastAsia"/>
        </w:rPr>
        <w:t>的关系</w:t>
      </w:r>
    </w:p>
    <w:p w14:paraId="195AF6EB" w14:textId="77777777" w:rsidR="00987463" w:rsidRDefault="00987463" w:rsidP="00987463">
      <w:pPr>
        <w:pStyle w:val="a3"/>
        <w:ind w:left="600"/>
      </w:pPr>
      <w:r>
        <w:t>NAME     STATUS   ROLES    AGE   VERSION</w:t>
      </w:r>
    </w:p>
    <w:p w14:paraId="51BF4E51" w14:textId="77777777" w:rsidR="00987463" w:rsidRDefault="00987463" w:rsidP="00987463">
      <w:pPr>
        <w:pStyle w:val="a3"/>
        <w:ind w:left="600"/>
      </w:pPr>
      <w:r>
        <w:t>node01   Ready    &lt;none&gt;   81d   v1.24.3</w:t>
      </w:r>
    </w:p>
    <w:p w14:paraId="332C5510" w14:textId="77777777" w:rsidR="00987463" w:rsidRDefault="00987463" w:rsidP="00987463">
      <w:pPr>
        <w:pStyle w:val="a3"/>
        <w:ind w:left="600"/>
      </w:pPr>
      <w:r>
        <w:t>node02   Ready    &lt;none&gt;   81d   v1.24.3</w:t>
      </w:r>
    </w:p>
    <w:p w14:paraId="46C82645" w14:textId="77777777" w:rsidR="00987463" w:rsidRDefault="00987463" w:rsidP="00987463">
      <w:pPr>
        <w:pStyle w:val="a3"/>
        <w:ind w:left="600"/>
      </w:pPr>
      <w:r>
        <w:t xml:space="preserve">root@master01:~# </w:t>
      </w:r>
    </w:p>
    <w:p w14:paraId="07710EA5" w14:textId="77777777" w:rsidR="00987463" w:rsidRDefault="00987463" w:rsidP="00987463">
      <w:pPr>
        <w:pStyle w:val="a3"/>
        <w:ind w:left="600"/>
      </w:pPr>
      <w:r>
        <w:t xml:space="preserve">root@master01:~# </w:t>
      </w:r>
      <w:r w:rsidRPr="007D765C">
        <w:rPr>
          <w:highlight w:val="darkGray"/>
        </w:rPr>
        <w:t>kubectl get nodes -l project=jmsco</w:t>
      </w:r>
    </w:p>
    <w:p w14:paraId="174B80CC" w14:textId="77777777" w:rsidR="00987463" w:rsidRDefault="00987463" w:rsidP="00987463">
      <w:pPr>
        <w:pStyle w:val="a3"/>
        <w:ind w:left="600"/>
      </w:pPr>
      <w:r>
        <w:t>NAME     STATUS   ROLES    AGE   VERSION</w:t>
      </w:r>
    </w:p>
    <w:p w14:paraId="4698D612" w14:textId="77777777" w:rsidR="00987463" w:rsidRDefault="00987463" w:rsidP="00987463">
      <w:pPr>
        <w:pStyle w:val="a3"/>
        <w:ind w:left="600"/>
      </w:pPr>
      <w:r>
        <w:t>node01   Ready    &lt;none&gt;   81d   v1.24.3</w:t>
      </w:r>
    </w:p>
    <w:p w14:paraId="705940B6" w14:textId="77777777" w:rsidR="00987463" w:rsidRDefault="00987463" w:rsidP="00987463">
      <w:pPr>
        <w:pStyle w:val="a3"/>
        <w:ind w:left="600"/>
      </w:pPr>
      <w:r>
        <w:t>node02   Ready    &lt;none&gt;   81d   v1.24.3</w:t>
      </w:r>
    </w:p>
    <w:p w14:paraId="2B146D98" w14:textId="77777777" w:rsidR="00987463" w:rsidRDefault="00987463" w:rsidP="00987463">
      <w:pPr>
        <w:pStyle w:val="a3"/>
        <w:ind w:left="600"/>
      </w:pPr>
      <w:r>
        <w:t xml:space="preserve">root@master01:~# </w:t>
      </w:r>
    </w:p>
    <w:p w14:paraId="49BD3437" w14:textId="77777777" w:rsidR="00987463" w:rsidRDefault="00987463" w:rsidP="00987463">
      <w:pPr>
        <w:pStyle w:val="a3"/>
        <w:ind w:left="600"/>
      </w:pPr>
      <w:r>
        <w:t xml:space="preserve">root@master01:~# </w:t>
      </w:r>
      <w:r w:rsidRPr="007D765C">
        <w:rPr>
          <w:highlight w:val="darkGray"/>
        </w:rPr>
        <w:t>kubectl get nodes -l env=prod</w:t>
      </w:r>
    </w:p>
    <w:p w14:paraId="7A88ED35" w14:textId="77777777" w:rsidR="00987463" w:rsidRDefault="00987463" w:rsidP="00987463">
      <w:pPr>
        <w:pStyle w:val="a3"/>
        <w:ind w:left="600"/>
      </w:pPr>
      <w:r>
        <w:t>NAME     STATUS   ROLES    AGE   VERSION</w:t>
      </w:r>
    </w:p>
    <w:p w14:paraId="7200F22D" w14:textId="77777777" w:rsidR="00987463" w:rsidRDefault="00987463" w:rsidP="00987463">
      <w:pPr>
        <w:pStyle w:val="a3"/>
        <w:ind w:left="600"/>
      </w:pPr>
      <w:r>
        <w:t>node01   Ready    &lt;none&gt;   81d   v1.24.3</w:t>
      </w:r>
    </w:p>
    <w:p w14:paraId="2957A627" w14:textId="77777777" w:rsidR="00987463" w:rsidRDefault="00987463" w:rsidP="00987463">
      <w:pPr>
        <w:pStyle w:val="a3"/>
        <w:ind w:left="600"/>
      </w:pPr>
      <w:r>
        <w:t>node02   Ready    &lt;none&gt;   81d   v1.24.3</w:t>
      </w:r>
    </w:p>
    <w:p w14:paraId="228DFF1C" w14:textId="77777777" w:rsidR="00987463" w:rsidRDefault="00987463" w:rsidP="00987463">
      <w:pPr>
        <w:pStyle w:val="a3"/>
        <w:ind w:left="600"/>
      </w:pPr>
    </w:p>
    <w:p w14:paraId="3C809FF3" w14:textId="77777777" w:rsidR="00987463" w:rsidRPr="00A85ED1" w:rsidRDefault="00987463" w:rsidP="00987463">
      <w:pPr>
        <w:pStyle w:val="a3"/>
        <w:ind w:left="600"/>
        <w:rPr>
          <w:b/>
          <w:bCs/>
          <w:color w:val="7030A0"/>
        </w:rPr>
      </w:pPr>
      <w:r w:rsidRPr="00A85ED1">
        <w:rPr>
          <w:rFonts w:hint="eastAsia"/>
          <w:b/>
          <w:bCs/>
          <w:color w:val="7030A0"/>
        </w:rPr>
        <w:t>#</w:t>
      </w:r>
      <w:r w:rsidRPr="00A85ED1">
        <w:rPr>
          <w:b/>
          <w:bCs/>
          <w:color w:val="7030A0"/>
        </w:rPr>
        <w:t xml:space="preserve"># </w:t>
      </w:r>
      <w:r w:rsidRPr="00A85ED1">
        <w:rPr>
          <w:rFonts w:hint="eastAsia"/>
          <w:b/>
          <w:bCs/>
          <w:color w:val="7030A0"/>
        </w:rPr>
        <w:t>将具备p</w:t>
      </w:r>
      <w:r w:rsidRPr="00A85ED1">
        <w:rPr>
          <w:b/>
          <w:bCs/>
          <w:color w:val="7030A0"/>
        </w:rPr>
        <w:t>roject=jmsco</w:t>
      </w:r>
      <w:r w:rsidRPr="00A85ED1">
        <w:rPr>
          <w:rFonts w:hint="eastAsia"/>
          <w:b/>
          <w:bCs/>
          <w:color w:val="7030A0"/>
        </w:rPr>
        <w:t>,</w:t>
      </w:r>
      <w:r w:rsidRPr="00A85ED1">
        <w:rPr>
          <w:b/>
          <w:bCs/>
          <w:color w:val="7030A0"/>
        </w:rPr>
        <w:t>env=prod</w:t>
      </w:r>
      <w:r w:rsidRPr="00A85ED1">
        <w:rPr>
          <w:rFonts w:hint="eastAsia"/>
          <w:b/>
          <w:bCs/>
          <w:color w:val="7030A0"/>
        </w:rPr>
        <w:t>的n</w:t>
      </w:r>
      <w:r w:rsidRPr="00A85ED1">
        <w:rPr>
          <w:b/>
          <w:bCs/>
          <w:color w:val="7030A0"/>
        </w:rPr>
        <w:t>ode</w:t>
      </w:r>
      <w:r w:rsidRPr="00A85ED1">
        <w:rPr>
          <w:rFonts w:hint="eastAsia"/>
          <w:b/>
          <w:bCs/>
          <w:color w:val="7030A0"/>
        </w:rPr>
        <w:t>上其p</w:t>
      </w:r>
      <w:r w:rsidRPr="00A85ED1">
        <w:rPr>
          <w:b/>
          <w:bCs/>
          <w:color w:val="7030A0"/>
        </w:rPr>
        <w:t>roject=jmsco</w:t>
      </w:r>
      <w:r w:rsidRPr="00A85ED1">
        <w:rPr>
          <w:rFonts w:hint="eastAsia"/>
          <w:b/>
          <w:bCs/>
          <w:color w:val="7030A0"/>
        </w:rPr>
        <w:t>,</w:t>
      </w:r>
      <w:r w:rsidRPr="00A85ED1">
        <w:rPr>
          <w:b/>
          <w:bCs/>
          <w:color w:val="7030A0"/>
        </w:rPr>
        <w:t>env=prod</w:t>
      </w:r>
      <w:r w:rsidRPr="00A85ED1">
        <w:rPr>
          <w:rFonts w:hint="eastAsia"/>
          <w:b/>
          <w:bCs/>
          <w:color w:val="7030A0"/>
        </w:rPr>
        <w:t>标签给删除</w:t>
      </w:r>
    </w:p>
    <w:p w14:paraId="2D8511C2" w14:textId="77777777" w:rsidR="00987463" w:rsidRDefault="00987463" w:rsidP="00987463">
      <w:pPr>
        <w:pStyle w:val="a3"/>
        <w:ind w:left="600"/>
      </w:pPr>
      <w:r>
        <w:lastRenderedPageBreak/>
        <w:t xml:space="preserve">root@master01:~# </w:t>
      </w:r>
      <w:r w:rsidRPr="00740603">
        <w:rPr>
          <w:highlight w:val="darkGray"/>
        </w:rPr>
        <w:t xml:space="preserve">kubectl get nodes -l project=jmsco,env=prod </w:t>
      </w:r>
    </w:p>
    <w:p w14:paraId="65070934" w14:textId="77777777" w:rsidR="00987463" w:rsidRDefault="00987463" w:rsidP="00987463">
      <w:pPr>
        <w:pStyle w:val="a3"/>
        <w:ind w:left="600"/>
      </w:pPr>
      <w:r>
        <w:t>NAME     STATUS   ROLES    AGE   VERSION</w:t>
      </w:r>
    </w:p>
    <w:p w14:paraId="59F905E7" w14:textId="77777777" w:rsidR="00987463" w:rsidRDefault="00987463" w:rsidP="00987463">
      <w:pPr>
        <w:pStyle w:val="a3"/>
        <w:ind w:left="600"/>
      </w:pPr>
      <w:r>
        <w:t>node01   Ready    &lt;none&gt;   81d   v1.24.3</w:t>
      </w:r>
    </w:p>
    <w:p w14:paraId="41644BFB" w14:textId="77777777" w:rsidR="00987463" w:rsidRDefault="00987463" w:rsidP="00987463">
      <w:pPr>
        <w:pStyle w:val="a3"/>
        <w:ind w:left="600"/>
      </w:pPr>
      <w:r>
        <w:t>node02   Ready    &lt;none&gt;   81d   v1.24.3</w:t>
      </w:r>
    </w:p>
    <w:p w14:paraId="3FC3A696" w14:textId="77777777" w:rsidR="00987463" w:rsidRDefault="00987463" w:rsidP="00987463">
      <w:pPr>
        <w:pStyle w:val="a3"/>
        <w:ind w:left="600"/>
      </w:pPr>
      <w:r>
        <w:t>root@master01:~#</w:t>
      </w:r>
    </w:p>
    <w:p w14:paraId="4FDAB07E" w14:textId="77777777" w:rsidR="00987463" w:rsidRPr="00740603" w:rsidRDefault="00987463" w:rsidP="00987463">
      <w:pPr>
        <w:pStyle w:val="a3"/>
        <w:ind w:left="600"/>
        <w:rPr>
          <w:highlight w:val="darkGray"/>
        </w:rPr>
      </w:pPr>
      <w:r>
        <w:t xml:space="preserve">root@master01:~# </w:t>
      </w:r>
      <w:r w:rsidRPr="00740603">
        <w:rPr>
          <w:highlight w:val="darkGray"/>
        </w:rPr>
        <w:t>kubectl label nodes -l project=jmsco,env=prod  project- env-</w:t>
      </w:r>
    </w:p>
    <w:p w14:paraId="13B1B01C" w14:textId="77777777" w:rsidR="00987463" w:rsidRDefault="00987463" w:rsidP="00987463">
      <w:pPr>
        <w:pStyle w:val="a3"/>
        <w:ind w:left="600"/>
      </w:pPr>
      <w:r>
        <w:t>node/node01 unlabeled</w:t>
      </w:r>
    </w:p>
    <w:p w14:paraId="22BDEFF3" w14:textId="77777777" w:rsidR="00987463" w:rsidRDefault="00987463" w:rsidP="00987463">
      <w:pPr>
        <w:pStyle w:val="a3"/>
        <w:ind w:left="600"/>
      </w:pPr>
      <w:r>
        <w:t>node/node02 unlabeled</w:t>
      </w:r>
    </w:p>
    <w:p w14:paraId="6BAB0595" w14:textId="77777777" w:rsidR="00987463" w:rsidRDefault="00987463" w:rsidP="00987463">
      <w:pPr>
        <w:pStyle w:val="a3"/>
        <w:ind w:left="600"/>
      </w:pPr>
      <w:r>
        <w:t>root@master01:~#</w:t>
      </w:r>
    </w:p>
    <w:p w14:paraId="1B0209D6" w14:textId="77777777" w:rsidR="00987463" w:rsidRDefault="00987463" w:rsidP="00987463">
      <w:pPr>
        <w:pStyle w:val="a3"/>
        <w:ind w:left="600"/>
      </w:pPr>
      <w:r>
        <w:t xml:space="preserve">root@master01:~# </w:t>
      </w:r>
      <w:r w:rsidRPr="00362FF1">
        <w:rPr>
          <w:highlight w:val="darkGray"/>
        </w:rPr>
        <w:t>kubectl get nodes -l project=jmsco,env=prod</w:t>
      </w:r>
      <w:r>
        <w:t xml:space="preserve"> </w:t>
      </w:r>
    </w:p>
    <w:p w14:paraId="38400F04" w14:textId="77777777" w:rsidR="00987463" w:rsidRDefault="00987463" w:rsidP="00987463">
      <w:pPr>
        <w:pStyle w:val="a3"/>
        <w:ind w:left="600"/>
      </w:pPr>
      <w:r>
        <w:t>No resources found</w:t>
      </w:r>
    </w:p>
    <w:p w14:paraId="0C8CCFBE" w14:textId="77777777" w:rsidR="00987463" w:rsidRDefault="00987463" w:rsidP="00987463">
      <w:pPr>
        <w:pStyle w:val="4"/>
      </w:pPr>
      <w:bookmarkStart w:id="33" w:name="_Toc185424113"/>
      <w:bookmarkStart w:id="34" w:name="_Toc185518745"/>
      <w:r>
        <w:rPr>
          <w:rFonts w:hint="eastAsia"/>
        </w:rPr>
        <w:t>标签的匹配</w:t>
      </w:r>
      <w:bookmarkEnd w:id="33"/>
      <w:bookmarkEnd w:id="34"/>
    </w:p>
    <w:p w14:paraId="110A63D9" w14:textId="1B236F3A" w:rsidR="00987463" w:rsidRDefault="00987463" w:rsidP="00987463">
      <w:pPr>
        <w:spacing w:after="163"/>
        <w:ind w:left="480"/>
      </w:pPr>
      <w:r>
        <w:rPr>
          <w:rFonts w:hint="eastAsia"/>
        </w:rPr>
        <w:t>这里准备了几个</w:t>
      </w:r>
      <w:r>
        <w:rPr>
          <w:rFonts w:hint="eastAsia"/>
        </w:rPr>
        <w:t>p</w:t>
      </w:r>
      <w:r>
        <w:t>ods</w:t>
      </w:r>
      <w:r>
        <w:rPr>
          <w:rFonts w:hint="eastAsia"/>
        </w:rPr>
        <w:t>资源对象的</w:t>
      </w:r>
      <w:r>
        <w:rPr>
          <w:rFonts w:hint="eastAsia"/>
        </w:rPr>
        <w:t>m</w:t>
      </w:r>
      <w:r>
        <w:t>anifests</w:t>
      </w:r>
      <w:r>
        <w:rPr>
          <w:rFonts w:hint="eastAsia"/>
        </w:rPr>
        <w:t>，你将其应用后，参考</w:t>
      </w:r>
      <w:r>
        <w:rPr>
          <w:rFonts w:hint="eastAsia"/>
        </w:rPr>
        <w:t>2</w:t>
      </w:r>
      <w:r w:rsidR="00946E71">
        <w:t>7</w:t>
      </w:r>
      <w:r>
        <w:t>.2.4</w:t>
      </w:r>
      <w:r>
        <w:rPr>
          <w:rFonts w:hint="eastAsia"/>
        </w:rPr>
        <w:t>章节中的示例。</w:t>
      </w:r>
    </w:p>
    <w:p w14:paraId="56A53BAB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准备</w:t>
      </w:r>
      <w:r w:rsidRPr="00581354">
        <w:t>pods_myapp01.yaml</w:t>
      </w:r>
    </w:p>
    <w:p w14:paraId="1BEF0609" w14:textId="16B5FE74" w:rsidR="00987463" w:rsidRDefault="00987463" w:rsidP="00987463">
      <w:pPr>
        <w:pStyle w:val="a3"/>
        <w:ind w:left="600"/>
      </w:pPr>
      <w:r>
        <w:rPr>
          <w:rFonts w:hint="eastAsia"/>
        </w:rPr>
        <w:t>cd</w:t>
      </w:r>
      <w:r>
        <w:t xml:space="preserve"> $HOME/</w:t>
      </w:r>
      <w:r w:rsidR="00507110">
        <w:t>tools/ns/introduce-label/</w:t>
      </w:r>
      <w:r w:rsidRPr="00581354">
        <w:t>label-match</w:t>
      </w:r>
      <w:r>
        <w:t>/</w:t>
      </w:r>
    </w:p>
    <w:p w14:paraId="3BC744DC" w14:textId="77777777" w:rsidR="00987463" w:rsidRDefault="00987463" w:rsidP="00987463">
      <w:pPr>
        <w:pStyle w:val="a3"/>
        <w:ind w:left="600"/>
      </w:pPr>
    </w:p>
    <w:p w14:paraId="66A99199" w14:textId="77777777" w:rsidR="00987463" w:rsidRDefault="00987463" w:rsidP="00987463">
      <w:pPr>
        <w:pStyle w:val="a3"/>
        <w:ind w:left="600"/>
      </w:pPr>
      <w:r>
        <w:rPr>
          <w:rFonts w:hint="eastAsia"/>
        </w:rPr>
        <w:t>cat</w:t>
      </w:r>
      <w:r>
        <w:t xml:space="preserve"> &gt;</w:t>
      </w:r>
      <w:r w:rsidRPr="00581354">
        <w:t>pods_myapp01.yaml</w:t>
      </w:r>
      <w:r>
        <w:t>&lt;&lt;'EOF'</w:t>
      </w:r>
    </w:p>
    <w:p w14:paraId="12438715" w14:textId="77777777" w:rsidR="00987463" w:rsidRDefault="00987463" w:rsidP="00987463">
      <w:pPr>
        <w:pStyle w:val="a3"/>
        <w:ind w:left="600"/>
      </w:pPr>
      <w:r>
        <w:t>apiVersion: v1</w:t>
      </w:r>
    </w:p>
    <w:p w14:paraId="43A1E4B4" w14:textId="77777777" w:rsidR="00987463" w:rsidRDefault="00987463" w:rsidP="00987463">
      <w:pPr>
        <w:pStyle w:val="a3"/>
        <w:ind w:left="600"/>
      </w:pPr>
      <w:r>
        <w:t>kind: Pod</w:t>
      </w:r>
    </w:p>
    <w:p w14:paraId="34CFB072" w14:textId="77777777" w:rsidR="00987463" w:rsidRDefault="00987463" w:rsidP="00987463">
      <w:pPr>
        <w:pStyle w:val="a3"/>
        <w:ind w:left="600"/>
      </w:pPr>
      <w:r>
        <w:t>metadata:</w:t>
      </w:r>
    </w:p>
    <w:p w14:paraId="1EB0E433" w14:textId="77777777" w:rsidR="00987463" w:rsidRDefault="00987463" w:rsidP="00987463">
      <w:pPr>
        <w:pStyle w:val="a3"/>
        <w:ind w:left="600"/>
      </w:pPr>
      <w:r>
        <w:t xml:space="preserve">  namespace: lili</w:t>
      </w:r>
    </w:p>
    <w:p w14:paraId="032F49C1" w14:textId="77777777" w:rsidR="00987463" w:rsidRDefault="00987463" w:rsidP="00987463">
      <w:pPr>
        <w:pStyle w:val="a3"/>
        <w:ind w:left="600"/>
      </w:pPr>
      <w:r>
        <w:t xml:space="preserve">  name: myapp01</w:t>
      </w:r>
    </w:p>
    <w:p w14:paraId="482D20B1" w14:textId="77777777" w:rsidR="00987463" w:rsidRDefault="00987463" w:rsidP="00987463">
      <w:pPr>
        <w:pStyle w:val="a3"/>
        <w:ind w:left="600"/>
      </w:pPr>
      <w:r>
        <w:t xml:space="preserve">  labels:</w:t>
      </w:r>
    </w:p>
    <w:p w14:paraId="064C0D42" w14:textId="77777777" w:rsidR="00987463" w:rsidRDefault="00987463" w:rsidP="00987463">
      <w:pPr>
        <w:pStyle w:val="a3"/>
        <w:ind w:left="600"/>
      </w:pPr>
      <w:r>
        <w:t xml:space="preserve">    project: "lili"</w:t>
      </w:r>
    </w:p>
    <w:p w14:paraId="2EA5571F" w14:textId="77777777" w:rsidR="00987463" w:rsidRDefault="00987463" w:rsidP="00987463">
      <w:pPr>
        <w:pStyle w:val="a3"/>
        <w:ind w:left="600"/>
      </w:pPr>
      <w:r>
        <w:t xml:space="preserve">    env: "prod"</w:t>
      </w:r>
    </w:p>
    <w:p w14:paraId="180C184E" w14:textId="77777777" w:rsidR="00987463" w:rsidRDefault="00987463" w:rsidP="00987463">
      <w:pPr>
        <w:pStyle w:val="a3"/>
        <w:ind w:left="600"/>
      </w:pPr>
      <w:r>
        <w:t xml:space="preserve">    tier: "frontend"</w:t>
      </w:r>
    </w:p>
    <w:p w14:paraId="230D2C39" w14:textId="77777777" w:rsidR="00987463" w:rsidRDefault="00987463" w:rsidP="00987463">
      <w:pPr>
        <w:pStyle w:val="a3"/>
        <w:ind w:left="600"/>
      </w:pPr>
      <w:r>
        <w:t xml:space="preserve">    app: "myapp01"</w:t>
      </w:r>
    </w:p>
    <w:p w14:paraId="4B664FE9" w14:textId="77777777" w:rsidR="00987463" w:rsidRDefault="00987463" w:rsidP="00987463">
      <w:pPr>
        <w:pStyle w:val="a3"/>
        <w:ind w:left="600"/>
      </w:pPr>
      <w:r>
        <w:t>spec:</w:t>
      </w:r>
    </w:p>
    <w:p w14:paraId="2F14893E" w14:textId="77777777" w:rsidR="00987463" w:rsidRDefault="00987463" w:rsidP="00987463">
      <w:pPr>
        <w:pStyle w:val="a3"/>
        <w:ind w:left="600"/>
      </w:pPr>
      <w:r>
        <w:t xml:space="preserve">  containers:</w:t>
      </w:r>
    </w:p>
    <w:p w14:paraId="41E1E312" w14:textId="77777777" w:rsidR="00987463" w:rsidRDefault="00987463" w:rsidP="00987463">
      <w:pPr>
        <w:pStyle w:val="a3"/>
        <w:ind w:left="600"/>
      </w:pPr>
      <w:r>
        <w:t xml:space="preserve">    - name: myapp01</w:t>
      </w:r>
    </w:p>
    <w:p w14:paraId="11D0F153" w14:textId="77777777" w:rsidR="00987463" w:rsidRDefault="00987463" w:rsidP="00987463">
      <w:pPr>
        <w:pStyle w:val="a3"/>
        <w:ind w:left="600"/>
      </w:pPr>
      <w:r>
        <w:t xml:space="preserve">      image: swr.cn-north-1.myhuaweicloud.com/library/nginx:1.16</w:t>
      </w:r>
    </w:p>
    <w:p w14:paraId="17C6B115" w14:textId="77777777" w:rsidR="00987463" w:rsidRDefault="00987463" w:rsidP="00987463">
      <w:pPr>
        <w:pStyle w:val="a3"/>
        <w:ind w:left="600"/>
      </w:pPr>
      <w:r>
        <w:t xml:space="preserve">      ports:</w:t>
      </w:r>
    </w:p>
    <w:p w14:paraId="3C842162" w14:textId="77777777" w:rsidR="00987463" w:rsidRDefault="00987463" w:rsidP="00987463">
      <w:pPr>
        <w:pStyle w:val="a3"/>
        <w:ind w:left="600"/>
      </w:pPr>
      <w:r>
        <w:t xml:space="preserve">      - name: http-80</w:t>
      </w:r>
    </w:p>
    <w:p w14:paraId="340193A1" w14:textId="77777777" w:rsidR="00987463" w:rsidRDefault="00987463" w:rsidP="00987463">
      <w:pPr>
        <w:pStyle w:val="a3"/>
        <w:ind w:left="600"/>
      </w:pPr>
      <w:r>
        <w:t xml:space="preserve">        containerPort: 80</w:t>
      </w:r>
    </w:p>
    <w:p w14:paraId="3B8957F6" w14:textId="77777777" w:rsidR="00987463" w:rsidRPr="00581354" w:rsidRDefault="00987463" w:rsidP="00987463">
      <w:pPr>
        <w:pStyle w:val="a3"/>
        <w:ind w:left="600"/>
      </w:pPr>
      <w:r>
        <w:rPr>
          <w:rFonts w:hint="eastAsia"/>
        </w:rPr>
        <w:t>E</w:t>
      </w:r>
      <w:r>
        <w:t>OF</w:t>
      </w:r>
    </w:p>
    <w:p w14:paraId="1F00555B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准备</w:t>
      </w:r>
      <w:r w:rsidRPr="00581354">
        <w:t>pods_myapp0</w:t>
      </w:r>
      <w:r>
        <w:t>2</w:t>
      </w:r>
      <w:r w:rsidRPr="00581354">
        <w:t>.yaml</w:t>
      </w:r>
    </w:p>
    <w:p w14:paraId="6AD7477E" w14:textId="21BF955F" w:rsidR="00987463" w:rsidRDefault="00987463" w:rsidP="00987463">
      <w:pPr>
        <w:pStyle w:val="a3"/>
        <w:ind w:left="600"/>
      </w:pPr>
      <w:r w:rsidRPr="00581354">
        <w:t>cd $HOME/</w:t>
      </w:r>
      <w:r w:rsidR="00507110">
        <w:t>tools/ns/introduce-label/</w:t>
      </w:r>
      <w:r w:rsidRPr="00581354">
        <w:t>label-match/</w:t>
      </w:r>
    </w:p>
    <w:p w14:paraId="5FDE98E5" w14:textId="77777777" w:rsidR="00987463" w:rsidRDefault="00987463" w:rsidP="00987463">
      <w:pPr>
        <w:pStyle w:val="a3"/>
        <w:ind w:left="600"/>
      </w:pPr>
    </w:p>
    <w:p w14:paraId="799C6739" w14:textId="77777777" w:rsidR="00987463" w:rsidRDefault="00987463" w:rsidP="00987463">
      <w:pPr>
        <w:pStyle w:val="a3"/>
        <w:ind w:left="600"/>
      </w:pPr>
      <w:r>
        <w:rPr>
          <w:rFonts w:hint="eastAsia"/>
        </w:rPr>
        <w:t>cat</w:t>
      </w:r>
      <w:r>
        <w:t xml:space="preserve"> &gt;</w:t>
      </w:r>
      <w:r w:rsidRPr="00581354">
        <w:t>pods_myapp0</w:t>
      </w:r>
      <w:r>
        <w:t>2</w:t>
      </w:r>
      <w:r w:rsidRPr="00581354">
        <w:t>.yaml</w:t>
      </w:r>
      <w:r>
        <w:t>&lt;&lt;'EOF'</w:t>
      </w:r>
    </w:p>
    <w:p w14:paraId="0030F457" w14:textId="77777777" w:rsidR="00987463" w:rsidRDefault="00987463" w:rsidP="00987463">
      <w:pPr>
        <w:pStyle w:val="a3"/>
        <w:ind w:left="600"/>
      </w:pPr>
      <w:r>
        <w:lastRenderedPageBreak/>
        <w:t>apiVersion: v1</w:t>
      </w:r>
    </w:p>
    <w:p w14:paraId="711A602E" w14:textId="77777777" w:rsidR="00987463" w:rsidRDefault="00987463" w:rsidP="00987463">
      <w:pPr>
        <w:pStyle w:val="a3"/>
        <w:ind w:left="600"/>
      </w:pPr>
      <w:r>
        <w:t>kind: Pod</w:t>
      </w:r>
    </w:p>
    <w:p w14:paraId="1BE8B5DB" w14:textId="77777777" w:rsidR="00987463" w:rsidRDefault="00987463" w:rsidP="00987463">
      <w:pPr>
        <w:pStyle w:val="a3"/>
        <w:ind w:left="600"/>
      </w:pPr>
      <w:r>
        <w:t>metadata:</w:t>
      </w:r>
    </w:p>
    <w:p w14:paraId="49955F0F" w14:textId="77777777" w:rsidR="00987463" w:rsidRDefault="00987463" w:rsidP="00987463">
      <w:pPr>
        <w:pStyle w:val="a3"/>
        <w:ind w:left="600"/>
      </w:pPr>
      <w:r>
        <w:t xml:space="preserve">  namespace: lili</w:t>
      </w:r>
    </w:p>
    <w:p w14:paraId="026CADC0" w14:textId="77777777" w:rsidR="00987463" w:rsidRDefault="00987463" w:rsidP="00987463">
      <w:pPr>
        <w:pStyle w:val="a3"/>
        <w:ind w:left="600"/>
      </w:pPr>
      <w:r>
        <w:t xml:space="preserve">  name: myapp02</w:t>
      </w:r>
    </w:p>
    <w:p w14:paraId="1E52566D" w14:textId="77777777" w:rsidR="00987463" w:rsidRDefault="00987463" w:rsidP="00987463">
      <w:pPr>
        <w:pStyle w:val="a3"/>
        <w:ind w:left="600"/>
      </w:pPr>
      <w:r>
        <w:t xml:space="preserve">  labels:</w:t>
      </w:r>
    </w:p>
    <w:p w14:paraId="57CA4580" w14:textId="77777777" w:rsidR="00987463" w:rsidRDefault="00987463" w:rsidP="00987463">
      <w:pPr>
        <w:pStyle w:val="a3"/>
        <w:ind w:left="600"/>
      </w:pPr>
      <w:r>
        <w:t xml:space="preserve">    project: "lili"</w:t>
      </w:r>
    </w:p>
    <w:p w14:paraId="05D92F4C" w14:textId="77777777" w:rsidR="00987463" w:rsidRDefault="00987463" w:rsidP="00987463">
      <w:pPr>
        <w:pStyle w:val="a3"/>
        <w:ind w:left="600"/>
      </w:pPr>
      <w:r>
        <w:t xml:space="preserve">    env: "prod"</w:t>
      </w:r>
    </w:p>
    <w:p w14:paraId="77F82A62" w14:textId="77777777" w:rsidR="00987463" w:rsidRDefault="00987463" w:rsidP="00987463">
      <w:pPr>
        <w:pStyle w:val="a3"/>
        <w:ind w:left="600"/>
      </w:pPr>
      <w:r>
        <w:t xml:space="preserve">    tier: "frontend"</w:t>
      </w:r>
    </w:p>
    <w:p w14:paraId="067EDF27" w14:textId="77777777" w:rsidR="00987463" w:rsidRDefault="00987463" w:rsidP="00987463">
      <w:pPr>
        <w:pStyle w:val="a3"/>
        <w:ind w:left="600"/>
      </w:pPr>
      <w:r>
        <w:t xml:space="preserve">    app: "myapp02"</w:t>
      </w:r>
    </w:p>
    <w:p w14:paraId="4C437DDC" w14:textId="77777777" w:rsidR="00987463" w:rsidRDefault="00987463" w:rsidP="00987463">
      <w:pPr>
        <w:pStyle w:val="a3"/>
        <w:ind w:left="600"/>
      </w:pPr>
      <w:r>
        <w:t>spec:</w:t>
      </w:r>
    </w:p>
    <w:p w14:paraId="54403E95" w14:textId="77777777" w:rsidR="00987463" w:rsidRDefault="00987463" w:rsidP="00987463">
      <w:pPr>
        <w:pStyle w:val="a3"/>
        <w:ind w:left="600"/>
      </w:pPr>
      <w:r>
        <w:t xml:space="preserve">  containers:</w:t>
      </w:r>
    </w:p>
    <w:p w14:paraId="3FADB5EB" w14:textId="77777777" w:rsidR="00987463" w:rsidRDefault="00987463" w:rsidP="00987463">
      <w:pPr>
        <w:pStyle w:val="a3"/>
        <w:ind w:left="600"/>
      </w:pPr>
      <w:r>
        <w:t xml:space="preserve">    - name: myapp02</w:t>
      </w:r>
    </w:p>
    <w:p w14:paraId="0628BF68" w14:textId="77777777" w:rsidR="00987463" w:rsidRDefault="00987463" w:rsidP="00987463">
      <w:pPr>
        <w:pStyle w:val="a3"/>
        <w:ind w:left="600"/>
      </w:pPr>
      <w:r>
        <w:t xml:space="preserve">      image: swr.cn-north-1.myhuaweicloud.com/library/nginx:1.16</w:t>
      </w:r>
    </w:p>
    <w:p w14:paraId="6443B3BF" w14:textId="77777777" w:rsidR="00987463" w:rsidRDefault="00987463" w:rsidP="00987463">
      <w:pPr>
        <w:pStyle w:val="a3"/>
        <w:ind w:left="600"/>
      </w:pPr>
      <w:r>
        <w:t xml:space="preserve">      ports:</w:t>
      </w:r>
    </w:p>
    <w:p w14:paraId="1453A4B8" w14:textId="77777777" w:rsidR="00987463" w:rsidRDefault="00987463" w:rsidP="00987463">
      <w:pPr>
        <w:pStyle w:val="a3"/>
        <w:ind w:left="600"/>
      </w:pPr>
      <w:r>
        <w:t xml:space="preserve">      - name: http-80</w:t>
      </w:r>
    </w:p>
    <w:p w14:paraId="67E2E3C2" w14:textId="77777777" w:rsidR="00987463" w:rsidRDefault="00987463" w:rsidP="00987463">
      <w:pPr>
        <w:pStyle w:val="a3"/>
        <w:ind w:left="600"/>
      </w:pPr>
      <w:r>
        <w:t xml:space="preserve">        containerPort: 80</w:t>
      </w:r>
    </w:p>
    <w:p w14:paraId="06487D2B" w14:textId="77777777" w:rsidR="00987463" w:rsidRPr="00581354" w:rsidRDefault="00987463" w:rsidP="00987463">
      <w:pPr>
        <w:pStyle w:val="a3"/>
        <w:ind w:left="600"/>
      </w:pPr>
      <w:r>
        <w:rPr>
          <w:rFonts w:hint="eastAsia"/>
        </w:rPr>
        <w:t>E</w:t>
      </w:r>
      <w:r>
        <w:t>OF</w:t>
      </w:r>
    </w:p>
    <w:p w14:paraId="25F69F7B" w14:textId="77777777" w:rsidR="00987463" w:rsidRDefault="0098746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准备</w:t>
      </w:r>
      <w:r w:rsidRPr="00581354">
        <w:t>pods_myapp0</w:t>
      </w:r>
      <w:r>
        <w:t>3</w:t>
      </w:r>
      <w:r w:rsidRPr="00581354">
        <w:t>.yaml</w:t>
      </w:r>
    </w:p>
    <w:p w14:paraId="015108C1" w14:textId="11974C6B" w:rsidR="00987463" w:rsidRDefault="00987463" w:rsidP="00987463">
      <w:pPr>
        <w:pStyle w:val="a3"/>
        <w:ind w:left="600"/>
      </w:pPr>
      <w:r w:rsidRPr="00581354">
        <w:t>cd $HOME/</w:t>
      </w:r>
      <w:r w:rsidR="00507110">
        <w:t>tools/ns/introduce-label/</w:t>
      </w:r>
      <w:r w:rsidRPr="00581354">
        <w:t>label-match/</w:t>
      </w:r>
    </w:p>
    <w:p w14:paraId="1CC98A24" w14:textId="77777777" w:rsidR="00987463" w:rsidRDefault="00987463" w:rsidP="00987463">
      <w:pPr>
        <w:pStyle w:val="a3"/>
        <w:ind w:left="600"/>
      </w:pPr>
    </w:p>
    <w:p w14:paraId="7AC53921" w14:textId="77777777" w:rsidR="00987463" w:rsidRDefault="00987463" w:rsidP="00987463">
      <w:pPr>
        <w:pStyle w:val="a3"/>
        <w:ind w:left="600"/>
      </w:pPr>
      <w:r>
        <w:rPr>
          <w:rFonts w:hint="eastAsia"/>
        </w:rPr>
        <w:t>cat</w:t>
      </w:r>
      <w:r>
        <w:t xml:space="preserve"> &gt;</w:t>
      </w:r>
      <w:r w:rsidRPr="00581354">
        <w:t>pods_myapp0</w:t>
      </w:r>
      <w:r>
        <w:t>3</w:t>
      </w:r>
      <w:r w:rsidRPr="00581354">
        <w:t>.yaml</w:t>
      </w:r>
      <w:r>
        <w:t>&lt;&lt;'EOF'</w:t>
      </w:r>
    </w:p>
    <w:p w14:paraId="7B2D9937" w14:textId="77777777" w:rsidR="00987463" w:rsidRDefault="00987463" w:rsidP="00987463">
      <w:pPr>
        <w:pStyle w:val="a3"/>
        <w:ind w:left="600"/>
      </w:pPr>
      <w:r>
        <w:t>apiVersion: v1</w:t>
      </w:r>
    </w:p>
    <w:p w14:paraId="1F5BBCB5" w14:textId="77777777" w:rsidR="00987463" w:rsidRDefault="00987463" w:rsidP="00987463">
      <w:pPr>
        <w:pStyle w:val="a3"/>
        <w:ind w:left="600"/>
      </w:pPr>
      <w:r>
        <w:t>kind: Pod</w:t>
      </w:r>
    </w:p>
    <w:p w14:paraId="1D632A9F" w14:textId="77777777" w:rsidR="00987463" w:rsidRDefault="00987463" w:rsidP="00987463">
      <w:pPr>
        <w:pStyle w:val="a3"/>
        <w:ind w:left="600"/>
      </w:pPr>
      <w:r>
        <w:t>metadata:</w:t>
      </w:r>
    </w:p>
    <w:p w14:paraId="0066D874" w14:textId="77777777" w:rsidR="00987463" w:rsidRDefault="00987463" w:rsidP="00987463">
      <w:pPr>
        <w:pStyle w:val="a3"/>
        <w:ind w:left="600"/>
      </w:pPr>
      <w:r>
        <w:t xml:space="preserve">  namespace: lili</w:t>
      </w:r>
    </w:p>
    <w:p w14:paraId="048A8095" w14:textId="77777777" w:rsidR="00987463" w:rsidRDefault="00987463" w:rsidP="00987463">
      <w:pPr>
        <w:pStyle w:val="a3"/>
        <w:ind w:left="600"/>
      </w:pPr>
      <w:r>
        <w:t xml:space="preserve">  name: myapp03</w:t>
      </w:r>
    </w:p>
    <w:p w14:paraId="50738E93" w14:textId="77777777" w:rsidR="00987463" w:rsidRDefault="00987463" w:rsidP="00987463">
      <w:pPr>
        <w:pStyle w:val="a3"/>
        <w:ind w:left="600"/>
      </w:pPr>
      <w:r>
        <w:t xml:space="preserve">  labels:</w:t>
      </w:r>
    </w:p>
    <w:p w14:paraId="7C317952" w14:textId="77777777" w:rsidR="00987463" w:rsidRDefault="00987463" w:rsidP="00987463">
      <w:pPr>
        <w:pStyle w:val="a3"/>
        <w:ind w:left="600"/>
      </w:pPr>
      <w:r>
        <w:t xml:space="preserve">    project: "lili"</w:t>
      </w:r>
    </w:p>
    <w:p w14:paraId="110849A2" w14:textId="77777777" w:rsidR="00987463" w:rsidRDefault="00987463" w:rsidP="00987463">
      <w:pPr>
        <w:pStyle w:val="a3"/>
        <w:ind w:left="600"/>
      </w:pPr>
      <w:r>
        <w:t xml:space="preserve">    env: "prod"</w:t>
      </w:r>
    </w:p>
    <w:p w14:paraId="05FD95A9" w14:textId="77777777" w:rsidR="00987463" w:rsidRDefault="00987463" w:rsidP="00987463">
      <w:pPr>
        <w:pStyle w:val="a3"/>
        <w:ind w:left="600"/>
      </w:pPr>
      <w:r>
        <w:t xml:space="preserve">    tier: "backend"</w:t>
      </w:r>
    </w:p>
    <w:p w14:paraId="6C6324A5" w14:textId="77777777" w:rsidR="00987463" w:rsidRDefault="00987463" w:rsidP="00987463">
      <w:pPr>
        <w:pStyle w:val="a3"/>
        <w:ind w:left="600"/>
      </w:pPr>
      <w:r>
        <w:t xml:space="preserve">    app: "myapp03"</w:t>
      </w:r>
    </w:p>
    <w:p w14:paraId="3281CD3F" w14:textId="77777777" w:rsidR="00987463" w:rsidRDefault="00987463" w:rsidP="00987463">
      <w:pPr>
        <w:pStyle w:val="a3"/>
        <w:ind w:left="600"/>
      </w:pPr>
      <w:r>
        <w:t>spec:</w:t>
      </w:r>
    </w:p>
    <w:p w14:paraId="38ABB4BE" w14:textId="77777777" w:rsidR="00987463" w:rsidRDefault="00987463" w:rsidP="00987463">
      <w:pPr>
        <w:pStyle w:val="a3"/>
        <w:ind w:left="600"/>
      </w:pPr>
      <w:r>
        <w:t xml:space="preserve">  containers:</w:t>
      </w:r>
    </w:p>
    <w:p w14:paraId="2E41A21C" w14:textId="77777777" w:rsidR="00987463" w:rsidRDefault="00987463" w:rsidP="00987463">
      <w:pPr>
        <w:pStyle w:val="a3"/>
        <w:ind w:left="600"/>
      </w:pPr>
      <w:r>
        <w:t xml:space="preserve">    - name: myapp03</w:t>
      </w:r>
    </w:p>
    <w:p w14:paraId="26F4D1C8" w14:textId="77777777" w:rsidR="00987463" w:rsidRDefault="00987463" w:rsidP="00987463">
      <w:pPr>
        <w:pStyle w:val="a3"/>
        <w:ind w:left="600"/>
      </w:pPr>
      <w:r>
        <w:t xml:space="preserve">      image: swr.cn-north-1.myhuaweicloud.com/library/nginx:1.16</w:t>
      </w:r>
    </w:p>
    <w:p w14:paraId="1920B5AF" w14:textId="77777777" w:rsidR="00987463" w:rsidRDefault="00987463" w:rsidP="00987463">
      <w:pPr>
        <w:pStyle w:val="a3"/>
        <w:ind w:left="600"/>
      </w:pPr>
      <w:r>
        <w:t xml:space="preserve">      ports:</w:t>
      </w:r>
    </w:p>
    <w:p w14:paraId="16E6ADC1" w14:textId="77777777" w:rsidR="00987463" w:rsidRDefault="00987463" w:rsidP="00987463">
      <w:pPr>
        <w:pStyle w:val="a3"/>
        <w:ind w:left="600"/>
      </w:pPr>
      <w:r>
        <w:t xml:space="preserve">      - name: http-80</w:t>
      </w:r>
    </w:p>
    <w:p w14:paraId="2AA47AEA" w14:textId="77777777" w:rsidR="00987463" w:rsidRDefault="00987463" w:rsidP="00987463">
      <w:pPr>
        <w:pStyle w:val="a3"/>
        <w:ind w:left="600"/>
      </w:pPr>
      <w:r>
        <w:t xml:space="preserve">        containerPort: 80</w:t>
      </w:r>
    </w:p>
    <w:p w14:paraId="030C2686" w14:textId="47BAF429" w:rsidR="00987463" w:rsidRDefault="00987463" w:rsidP="00987463">
      <w:pPr>
        <w:pStyle w:val="a3"/>
        <w:ind w:left="600"/>
      </w:pPr>
      <w:r>
        <w:rPr>
          <w:rFonts w:hint="eastAsia"/>
        </w:rPr>
        <w:t>E</w:t>
      </w:r>
      <w:r>
        <w:t>OF</w:t>
      </w:r>
    </w:p>
    <w:p w14:paraId="6A35A07C" w14:textId="265A9BDA" w:rsidR="00B51190" w:rsidRDefault="00B51190" w:rsidP="00987463">
      <w:pPr>
        <w:pStyle w:val="a3"/>
        <w:ind w:left="600"/>
      </w:pPr>
    </w:p>
    <w:p w14:paraId="56924246" w14:textId="0B211CB0" w:rsidR="007646BC" w:rsidRDefault="007646BC" w:rsidP="00987463">
      <w:pPr>
        <w:pStyle w:val="2"/>
      </w:pPr>
      <w:bookmarkStart w:id="35" w:name="_Toc185518746"/>
      <w:r>
        <w:rPr>
          <w:rFonts w:hint="eastAsia"/>
        </w:rPr>
        <w:lastRenderedPageBreak/>
        <w:t>资源的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之</w:t>
      </w:r>
      <w:r>
        <w:rPr>
          <w:rFonts w:hint="eastAsia"/>
        </w:rPr>
        <w:t>a</w:t>
      </w:r>
      <w:r>
        <w:t>nnotaions</w:t>
      </w:r>
      <w:bookmarkEnd w:id="35"/>
    </w:p>
    <w:p w14:paraId="10564111" w14:textId="55D3CDF7" w:rsidR="00175532" w:rsidRDefault="00175532" w:rsidP="00175532">
      <w:pPr>
        <w:pStyle w:val="3"/>
      </w:pPr>
      <w:bookmarkStart w:id="36" w:name="_Toc185518747"/>
      <w:r>
        <w:rPr>
          <w:rFonts w:hint="eastAsia"/>
        </w:rPr>
        <w:t>创建目录</w:t>
      </w:r>
      <w:bookmarkEnd w:id="36"/>
    </w:p>
    <w:p w14:paraId="1FBFAD0A" w14:textId="2C60A6D0" w:rsidR="00C43954" w:rsidRDefault="00C43954" w:rsidP="00C43954">
      <w:pPr>
        <w:pStyle w:val="a3"/>
        <w:ind w:left="600"/>
      </w:pPr>
      <w:r>
        <w:t>mkdir -p $HOME</w:t>
      </w:r>
      <w:r w:rsidRPr="007F196D">
        <w:t>/</w:t>
      </w:r>
      <w:r>
        <w:t>tools/ns/introduce-annotaions/</w:t>
      </w:r>
    </w:p>
    <w:p w14:paraId="175E121B" w14:textId="38E53434" w:rsidR="00C43954" w:rsidRDefault="00C43954" w:rsidP="00C43954">
      <w:pPr>
        <w:pStyle w:val="a3"/>
        <w:ind w:left="600"/>
      </w:pPr>
      <w:r>
        <w:rPr>
          <w:rFonts w:hint="eastAsia"/>
        </w:rPr>
        <w:t>c</w:t>
      </w:r>
      <w:r>
        <w:t xml:space="preserve">d </w:t>
      </w:r>
      <w:r w:rsidR="00E21336">
        <w:t>$HOME</w:t>
      </w:r>
      <w:r w:rsidR="00E21336" w:rsidRPr="007F196D">
        <w:t>/</w:t>
      </w:r>
      <w:r w:rsidR="00E21336">
        <w:t>tools/ns/introduce-annotaions/</w:t>
      </w:r>
    </w:p>
    <w:p w14:paraId="39917165" w14:textId="0FD63C3F" w:rsidR="00175532" w:rsidRDefault="00C43954" w:rsidP="00C43954">
      <w:pPr>
        <w:pStyle w:val="3"/>
      </w:pPr>
      <w:bookmarkStart w:id="37" w:name="_Toc185518748"/>
      <w:r>
        <w:rPr>
          <w:rFonts w:hint="eastAsia"/>
        </w:rPr>
        <w:t>注释介绍</w:t>
      </w:r>
      <w:bookmarkEnd w:id="37"/>
    </w:p>
    <w:p w14:paraId="6017E5A7" w14:textId="5D32EB57" w:rsidR="005F3F7C" w:rsidRDefault="005F3F7C" w:rsidP="005F3F7C">
      <w:pPr>
        <w:pStyle w:val="4"/>
      </w:pPr>
      <w:bookmarkStart w:id="38" w:name="_Toc185518749"/>
      <w:r>
        <w:rPr>
          <w:rFonts w:hint="eastAsia"/>
        </w:rPr>
        <w:t>基本</w:t>
      </w:r>
      <w:r w:rsidR="00636B62">
        <w:rPr>
          <w:rFonts w:hint="eastAsia"/>
        </w:rPr>
        <w:t>的</w:t>
      </w:r>
      <w:r>
        <w:rPr>
          <w:rFonts w:hint="eastAsia"/>
        </w:rPr>
        <w:t>介绍</w:t>
      </w:r>
      <w:bookmarkEnd w:id="38"/>
    </w:p>
    <w:p w14:paraId="2C92D931" w14:textId="77777777" w:rsidR="005F3F7C" w:rsidRDefault="001C5DC6" w:rsidP="005F3F7C">
      <w:pPr>
        <w:spacing w:after="163"/>
        <w:ind w:left="480"/>
      </w:pPr>
      <w:hyperlink r:id="rId20" w:history="1">
        <w:r w:rsidR="005F3F7C" w:rsidRPr="00591EC0">
          <w:rPr>
            <w:rStyle w:val="a8"/>
          </w:rPr>
          <w:t>https://kubernetes.io/zh-cn/docs/concepts/overview/working-with-objects/annotations/</w:t>
        </w:r>
      </w:hyperlink>
    </w:p>
    <w:p w14:paraId="218D5166" w14:textId="1D349877" w:rsidR="005F3F7C" w:rsidRDefault="005F3F7C" w:rsidP="005F3F7C">
      <w:pPr>
        <w:spacing w:after="163"/>
        <w:ind w:left="480"/>
      </w:pPr>
      <w:r w:rsidRPr="005F3F7C">
        <w:t>annotations</w:t>
      </w:r>
      <w:r>
        <w:rPr>
          <w:rFonts w:hint="eastAsia"/>
        </w:rPr>
        <w:t>（注解）是附加到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中各资源对象上的键值对（</w:t>
      </w:r>
      <w:r>
        <w:t>Key=Value</w:t>
      </w:r>
      <w:r>
        <w:rPr>
          <w:rFonts w:hint="eastAsia"/>
        </w:rPr>
        <w:t>），可以有</w:t>
      </w:r>
      <w:r>
        <w:rPr>
          <w:rFonts w:hint="eastAsia"/>
        </w:rPr>
        <w:t>0</w:t>
      </w:r>
      <w:r>
        <w:rPr>
          <w:rFonts w:hint="eastAsia"/>
        </w:rPr>
        <w:t>至多个，例如</w:t>
      </w:r>
      <w:r>
        <w:rPr>
          <w:rFonts w:hint="eastAsia"/>
        </w:rPr>
        <w:t>p</w:t>
      </w:r>
      <w:r>
        <w:t>ods</w:t>
      </w:r>
      <w:r>
        <w:rPr>
          <w:rFonts w:hint="eastAsia"/>
        </w:rPr>
        <w:t>资源其</w:t>
      </w:r>
      <w:r>
        <w:rPr>
          <w:rFonts w:hint="eastAsia"/>
        </w:rPr>
        <w:t>s</w:t>
      </w:r>
      <w:r>
        <w:t>pec.metadata.</w:t>
      </w:r>
      <w:r w:rsidRPr="005F3F7C">
        <w:t xml:space="preserve"> annotations</w:t>
      </w:r>
      <w:r>
        <w:rPr>
          <w:rFonts w:hint="eastAsia"/>
        </w:rPr>
        <w:t>字段就是用来定义</w:t>
      </w:r>
      <w:r>
        <w:rPr>
          <w:rFonts w:hint="eastAsia"/>
        </w:rPr>
        <w:t>p</w:t>
      </w:r>
      <w:r>
        <w:t>ods</w:t>
      </w:r>
      <w:r>
        <w:rPr>
          <w:rFonts w:hint="eastAsia"/>
        </w:rPr>
        <w:t>资源对象的</w:t>
      </w:r>
      <w:r>
        <w:t>Labels</w:t>
      </w:r>
      <w:r>
        <w:rPr>
          <w:rFonts w:hint="eastAsia"/>
        </w:rPr>
        <w:t>的。</w:t>
      </w:r>
    </w:p>
    <w:p w14:paraId="45786ACE" w14:textId="11BDF2F4" w:rsidR="005F3F7C" w:rsidRDefault="005F3F7C" w:rsidP="005F3F7C">
      <w:pPr>
        <w:spacing w:after="163"/>
        <w:ind w:left="480"/>
      </w:pPr>
      <w:r>
        <w:rPr>
          <w:rFonts w:hint="eastAsia"/>
        </w:rPr>
        <w:t>k</w:t>
      </w:r>
      <w:r>
        <w:t>ubernetes</w:t>
      </w:r>
      <w:r>
        <w:rPr>
          <w:rFonts w:hint="eastAsia"/>
        </w:rPr>
        <w:t>中的各资源对象可在被创建前为其附加</w:t>
      </w:r>
      <w:r w:rsidR="004E6299" w:rsidRPr="005F3F7C">
        <w:t>annotations</w:t>
      </w:r>
      <w:r>
        <w:rPr>
          <w:rFonts w:hint="eastAsia"/>
        </w:rPr>
        <w:t>，当创建后，我们也可以对其进行</w:t>
      </w:r>
      <w:r w:rsidR="004E6299" w:rsidRPr="004E6299">
        <w:t>annotate</w:t>
      </w:r>
      <w:r>
        <w:rPr>
          <w:rFonts w:hint="eastAsia"/>
        </w:rPr>
        <w:t>的在线管理。</w:t>
      </w:r>
    </w:p>
    <w:p w14:paraId="642F86E7" w14:textId="77777777" w:rsidR="00636B62" w:rsidRDefault="00785BB4" w:rsidP="005F3F7C">
      <w:pPr>
        <w:spacing w:after="163"/>
        <w:ind w:left="480"/>
      </w:pPr>
      <w:r>
        <w:rPr>
          <w:rFonts w:hint="eastAsia"/>
        </w:rPr>
        <w:t>注释的作用是给</w:t>
      </w:r>
      <w:r w:rsidRPr="00785BB4">
        <w:rPr>
          <w:rFonts w:hint="eastAsia"/>
        </w:rPr>
        <w:t>客户端程序（例如工具和库）能够获取这些元数据信息。</w:t>
      </w:r>
    </w:p>
    <w:p w14:paraId="7D987436" w14:textId="77777777" w:rsidR="009A474E" w:rsidRDefault="00785BB4" w:rsidP="00CB09BA">
      <w:pPr>
        <w:spacing w:after="163"/>
        <w:ind w:left="480"/>
      </w:pPr>
      <w:r>
        <w:rPr>
          <w:rFonts w:hint="eastAsia"/>
        </w:rPr>
        <w:t>注意</w:t>
      </w:r>
      <w:r w:rsidR="00CB09BA">
        <w:rPr>
          <w:rFonts w:hint="eastAsia"/>
        </w:rPr>
        <w:t>：注释没有像标签那样让我们来进行匹配</w:t>
      </w:r>
      <w:r w:rsidR="00CB09BA">
        <w:rPr>
          <w:rFonts w:hint="eastAsia"/>
        </w:rPr>
        <w:t>/</w:t>
      </w:r>
      <w:r w:rsidR="00CB09BA">
        <w:rPr>
          <w:rFonts w:hint="eastAsia"/>
        </w:rPr>
        <w:t>过滤一说。</w:t>
      </w:r>
    </w:p>
    <w:p w14:paraId="0C9A9686" w14:textId="42B38F97" w:rsidR="005F3F7C" w:rsidRDefault="00B95C20" w:rsidP="000C1BE1">
      <w:pPr>
        <w:pStyle w:val="4"/>
      </w:pPr>
      <w:bookmarkStart w:id="39" w:name="_Toc185518750"/>
      <w:r>
        <w:rPr>
          <w:rFonts w:hint="eastAsia"/>
        </w:rPr>
        <w:t>注释的组成</w:t>
      </w:r>
      <w:bookmarkEnd w:id="39"/>
    </w:p>
    <w:p w14:paraId="402C121E" w14:textId="069009C6" w:rsidR="00B95C20" w:rsidRPr="00B95C20" w:rsidRDefault="00B95C20" w:rsidP="00B95C20">
      <w:pPr>
        <w:spacing w:after="163"/>
        <w:ind w:left="480"/>
      </w:pPr>
      <w:r>
        <w:rPr>
          <w:rFonts w:hint="eastAsia"/>
        </w:rPr>
        <w:t>和标签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的组成是一样的</w:t>
      </w:r>
    </w:p>
    <w:p w14:paraId="63FBF863" w14:textId="77777777" w:rsidR="00C43954" w:rsidRDefault="00C43954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标签的格式</w:t>
      </w:r>
    </w:p>
    <w:p w14:paraId="5474E480" w14:textId="77777777" w:rsidR="00C43954" w:rsidRDefault="00C43954" w:rsidP="00C43954">
      <w:pPr>
        <w:pStyle w:val="a3"/>
        <w:ind w:left="600"/>
      </w:pPr>
      <w:r>
        <w:rPr>
          <w:rFonts w:hint="eastAsia"/>
        </w:rPr>
        <w:t>标签是键值对，即</w:t>
      </w:r>
      <w:r>
        <w:t>Key=Value</w:t>
      </w:r>
      <w:r>
        <w:rPr>
          <w:rFonts w:hint="eastAsia"/>
        </w:rPr>
        <w:t>形式。</w:t>
      </w:r>
    </w:p>
    <w:p w14:paraId="7112EFBD" w14:textId="77777777" w:rsidR="00C43954" w:rsidRDefault="00C43954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标签的格式说明</w:t>
      </w:r>
    </w:p>
    <w:p w14:paraId="7E841048" w14:textId="77777777" w:rsidR="00C43954" w:rsidRPr="007A5E0E" w:rsidRDefault="00C43954" w:rsidP="00C43954">
      <w:pPr>
        <w:pStyle w:val="a3"/>
        <w:ind w:left="600"/>
        <w:rPr>
          <w:b/>
          <w:bCs/>
          <w:color w:val="7030A0"/>
        </w:rPr>
      </w:pPr>
      <w:r w:rsidRPr="007A5E0E">
        <w:rPr>
          <w:rFonts w:hint="eastAsia"/>
          <w:b/>
          <w:bCs/>
          <w:color w:val="7030A0"/>
        </w:rPr>
        <w:t>#</w:t>
      </w:r>
      <w:r w:rsidRPr="007A5E0E">
        <w:rPr>
          <w:b/>
          <w:bCs/>
          <w:color w:val="7030A0"/>
        </w:rPr>
        <w:t>## Key</w:t>
      </w:r>
    </w:p>
    <w:p w14:paraId="2B718648" w14:textId="77777777" w:rsidR="00C43954" w:rsidRDefault="00C43954" w:rsidP="00C43954">
      <w:pPr>
        <w:pStyle w:val="a3"/>
        <w:ind w:left="600"/>
      </w:pPr>
      <w:r>
        <w:rPr>
          <w:rFonts w:hint="eastAsia"/>
        </w:rPr>
        <w:t>必须且唯一,有前缀和后缀之分,前缀是可选的,若存在前缀,前缀和后缀之间用"</w:t>
      </w:r>
      <w:r>
        <w:t>/"</w:t>
      </w:r>
      <w:r>
        <w:rPr>
          <w:rFonts w:hint="eastAsia"/>
        </w:rPr>
        <w:t>分隔。</w:t>
      </w:r>
    </w:p>
    <w:p w14:paraId="3D392FD4" w14:textId="77777777" w:rsidR="00C43954" w:rsidRDefault="00C43954" w:rsidP="00C43954">
      <w:pPr>
        <w:pStyle w:val="a3"/>
        <w:ind w:left="600"/>
      </w:pPr>
      <w:r>
        <w:rPr>
          <w:rFonts w:hint="eastAsia"/>
        </w:rPr>
        <w:t>有效前缀：遵循“</w:t>
      </w:r>
      <w:r w:rsidRPr="00831138">
        <w:rPr>
          <w:rFonts w:hint="eastAsia"/>
        </w:rPr>
        <w:t>DNS子域名</w:t>
      </w:r>
      <w:r>
        <w:rPr>
          <w:rFonts w:hint="eastAsia"/>
        </w:rPr>
        <w:t>”</w:t>
      </w:r>
    </w:p>
    <w:p w14:paraId="55ECB048" w14:textId="77777777" w:rsidR="00C43954" w:rsidRPr="00831138" w:rsidRDefault="00C43954" w:rsidP="00C43954">
      <w:pPr>
        <w:pStyle w:val="a3"/>
        <w:ind w:left="600"/>
        <w:rPr>
          <w:sz w:val="18"/>
          <w:szCs w:val="18"/>
        </w:rPr>
      </w:pPr>
      <w:r w:rsidRPr="00831138">
        <w:rPr>
          <w:rFonts w:hint="eastAsia"/>
          <w:sz w:val="18"/>
          <w:szCs w:val="18"/>
        </w:rPr>
        <w:t xml:space="preserve"> </w:t>
      </w:r>
      <w:r w:rsidRPr="00831138">
        <w:rPr>
          <w:sz w:val="18"/>
          <w:szCs w:val="18"/>
        </w:rPr>
        <w:t xml:space="preserve"> </w:t>
      </w:r>
      <w:hyperlink r:id="rId21" w:anchor="dns-subdomain-names" w:history="1">
        <w:r w:rsidRPr="00831138">
          <w:rPr>
            <w:rStyle w:val="a8"/>
            <w:sz w:val="18"/>
            <w:szCs w:val="18"/>
          </w:rPr>
          <w:t>https://kubernetes.io/zh-cn/docs/concepts/overview/working-with-objects/names/#dns-subdomain-names</w:t>
        </w:r>
      </w:hyperlink>
    </w:p>
    <w:p w14:paraId="743392F2" w14:textId="77777777" w:rsidR="00C43954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字符数不能超过2</w:t>
      </w:r>
      <w:r>
        <w:t>53</w:t>
      </w:r>
      <w:r>
        <w:rPr>
          <w:rFonts w:hint="eastAsia"/>
        </w:rPr>
        <w:t>个字符。</w:t>
      </w:r>
    </w:p>
    <w:p w14:paraId="7999311E" w14:textId="77777777" w:rsidR="00C43954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 w:rsidRPr="00831138">
        <w:rPr>
          <w:rFonts w:hint="eastAsia"/>
        </w:rPr>
        <w:t>只能包含字母</w:t>
      </w:r>
      <w:r>
        <w:rPr>
          <w:rFonts w:hint="eastAsia"/>
        </w:rPr>
        <w:t>(小写</w:t>
      </w:r>
      <w:r>
        <w:t>)</w:t>
      </w:r>
      <w:r w:rsidRPr="00831138">
        <w:rPr>
          <w:rFonts w:hint="eastAsia"/>
        </w:rPr>
        <w:t>、数字，以及</w:t>
      </w:r>
      <w:r>
        <w:rPr>
          <w:rFonts w:hint="eastAsia"/>
        </w:rPr>
        <w:t>破折号</w:t>
      </w:r>
      <w:r w:rsidRPr="00831138">
        <w:rPr>
          <w:rFonts w:hint="eastAsia"/>
        </w:rPr>
        <w:t xml:space="preserve"> '-' 和</w:t>
      </w:r>
      <w:r>
        <w:rPr>
          <w:rFonts w:hint="eastAsia"/>
        </w:rPr>
        <w:t>点</w:t>
      </w:r>
      <w:r w:rsidRPr="00831138">
        <w:rPr>
          <w:rFonts w:hint="eastAsia"/>
        </w:rPr>
        <w:t xml:space="preserve"> '.'</w:t>
      </w:r>
      <w:r>
        <w:rPr>
          <w:rFonts w:hint="eastAsia"/>
        </w:rPr>
        <w:t>。</w:t>
      </w:r>
    </w:p>
    <w:p w14:paraId="04FE38A0" w14:textId="77777777" w:rsidR="00C43954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必须以字母、数字开头。</w:t>
      </w:r>
    </w:p>
    <w:p w14:paraId="27CEF4D2" w14:textId="77777777" w:rsidR="00C43954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必须以字母、数字结尾。</w:t>
      </w:r>
    </w:p>
    <w:p w14:paraId="4992D396" w14:textId="77777777" w:rsidR="00C43954" w:rsidRDefault="00C43954" w:rsidP="00C43954">
      <w:pPr>
        <w:pStyle w:val="a3"/>
        <w:ind w:left="600"/>
      </w:pPr>
      <w:r>
        <w:rPr>
          <w:rFonts w:hint="eastAsia"/>
        </w:rPr>
        <w:t>有效后缀：</w:t>
      </w:r>
    </w:p>
    <w:p w14:paraId="20CBFD48" w14:textId="77777777" w:rsidR="00C43954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字符数必须小于等于6</w:t>
      </w:r>
      <w:r>
        <w:t>3</w:t>
      </w:r>
      <w:r>
        <w:rPr>
          <w:rFonts w:hint="eastAsia"/>
        </w:rPr>
        <w:t>。</w:t>
      </w:r>
    </w:p>
    <w:p w14:paraId="4CC07A30" w14:textId="77777777" w:rsidR="00C43954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 w:rsidRPr="00831138">
        <w:rPr>
          <w:rFonts w:hint="eastAsia"/>
        </w:rPr>
        <w:t>只能包含字母</w:t>
      </w:r>
      <w:r>
        <w:rPr>
          <w:rFonts w:hint="eastAsia"/>
        </w:rPr>
        <w:t>(大小写均可</w:t>
      </w:r>
      <w:r>
        <w:t>)</w:t>
      </w:r>
      <w:r w:rsidRPr="00831138">
        <w:rPr>
          <w:rFonts w:hint="eastAsia"/>
        </w:rPr>
        <w:t>、数字，以及</w:t>
      </w:r>
      <w:r>
        <w:rPr>
          <w:rFonts w:hint="eastAsia"/>
        </w:rPr>
        <w:t>破折号</w:t>
      </w:r>
      <w:r w:rsidRPr="00831138">
        <w:rPr>
          <w:rFonts w:hint="eastAsia"/>
        </w:rPr>
        <w:t xml:space="preserve"> '-'</w:t>
      </w:r>
      <w:r>
        <w:rPr>
          <w:rFonts w:hint="eastAsia"/>
        </w:rPr>
        <w:t>、下划线'</w:t>
      </w:r>
      <w:r>
        <w:t>-'</w:t>
      </w:r>
      <w:r>
        <w:rPr>
          <w:rFonts w:hint="eastAsia"/>
        </w:rPr>
        <w:t>、</w:t>
      </w:r>
      <w:r w:rsidRPr="00831138">
        <w:rPr>
          <w:rFonts w:hint="eastAsia"/>
        </w:rPr>
        <w:t xml:space="preserve"> 和</w:t>
      </w:r>
      <w:r>
        <w:rPr>
          <w:rFonts w:hint="eastAsia"/>
        </w:rPr>
        <w:t>点</w:t>
      </w:r>
      <w:r w:rsidRPr="00831138">
        <w:rPr>
          <w:rFonts w:hint="eastAsia"/>
        </w:rPr>
        <w:t xml:space="preserve"> '.'</w:t>
      </w:r>
      <w:r>
        <w:rPr>
          <w:rFonts w:hint="eastAsia"/>
        </w:rPr>
        <w:t>。</w:t>
      </w:r>
    </w:p>
    <w:p w14:paraId="0F1C64C6" w14:textId="77777777" w:rsidR="00C43954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必须以字母、数字开头。</w:t>
      </w:r>
    </w:p>
    <w:p w14:paraId="4F52B188" w14:textId="77777777" w:rsidR="00C43954" w:rsidRPr="00E01905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必须以字母、数字结尾。</w:t>
      </w:r>
    </w:p>
    <w:p w14:paraId="327191B0" w14:textId="77777777" w:rsidR="00C43954" w:rsidRDefault="00C43954" w:rsidP="00C43954">
      <w:pPr>
        <w:pStyle w:val="a3"/>
        <w:ind w:left="600"/>
      </w:pPr>
    </w:p>
    <w:p w14:paraId="49EEDA43" w14:textId="77777777" w:rsidR="00C43954" w:rsidRPr="007A5E0E" w:rsidRDefault="00C43954" w:rsidP="00C43954">
      <w:pPr>
        <w:pStyle w:val="a3"/>
        <w:ind w:left="600"/>
        <w:rPr>
          <w:b/>
          <w:bCs/>
          <w:color w:val="7030A0"/>
        </w:rPr>
      </w:pPr>
      <w:r w:rsidRPr="007A5E0E">
        <w:rPr>
          <w:rFonts w:hint="eastAsia"/>
          <w:b/>
          <w:bCs/>
          <w:color w:val="7030A0"/>
        </w:rPr>
        <w:lastRenderedPageBreak/>
        <w:t>#</w:t>
      </w:r>
      <w:r w:rsidRPr="007A5E0E">
        <w:rPr>
          <w:b/>
          <w:bCs/>
          <w:color w:val="7030A0"/>
        </w:rPr>
        <w:t># Value</w:t>
      </w:r>
    </w:p>
    <w:p w14:paraId="6B38278F" w14:textId="77777777" w:rsidR="00C43954" w:rsidRDefault="00C43954" w:rsidP="00C43954">
      <w:pPr>
        <w:pStyle w:val="a3"/>
        <w:ind w:left="600"/>
      </w:pPr>
      <w:r>
        <w:rPr>
          <w:rFonts w:hint="eastAsia"/>
        </w:rPr>
        <w:t>不是必须的（可以为空）。若不为空，其有效V</w:t>
      </w:r>
      <w:r>
        <w:t>alue</w:t>
      </w:r>
      <w:r>
        <w:rPr>
          <w:rFonts w:hint="eastAsia"/>
        </w:rPr>
        <w:t>如下所示：</w:t>
      </w:r>
      <w:r>
        <w:t xml:space="preserve"> </w:t>
      </w:r>
    </w:p>
    <w:p w14:paraId="64529661" w14:textId="77777777" w:rsidR="00C43954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其字符数必须小于等于6</w:t>
      </w:r>
      <w:r>
        <w:t>3</w:t>
      </w:r>
      <w:r>
        <w:rPr>
          <w:rFonts w:hint="eastAsia"/>
        </w:rPr>
        <w:t>。</w:t>
      </w:r>
    </w:p>
    <w:p w14:paraId="4F5FE3C6" w14:textId="77777777" w:rsidR="00C43954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 w:rsidRPr="00831138">
        <w:rPr>
          <w:rFonts w:hint="eastAsia"/>
        </w:rPr>
        <w:t>只能包含字母</w:t>
      </w:r>
      <w:r>
        <w:rPr>
          <w:rFonts w:hint="eastAsia"/>
        </w:rPr>
        <w:t>(大小写均可</w:t>
      </w:r>
      <w:r>
        <w:t>)</w:t>
      </w:r>
      <w:r w:rsidRPr="00831138">
        <w:rPr>
          <w:rFonts w:hint="eastAsia"/>
        </w:rPr>
        <w:t>、数字，以及</w:t>
      </w:r>
      <w:r>
        <w:rPr>
          <w:rFonts w:hint="eastAsia"/>
        </w:rPr>
        <w:t>破折号</w:t>
      </w:r>
      <w:r w:rsidRPr="00831138">
        <w:rPr>
          <w:rFonts w:hint="eastAsia"/>
        </w:rPr>
        <w:t xml:space="preserve"> '-'</w:t>
      </w:r>
      <w:r>
        <w:rPr>
          <w:rFonts w:hint="eastAsia"/>
        </w:rPr>
        <w:t>、下划线'</w:t>
      </w:r>
      <w:r>
        <w:t>-'</w:t>
      </w:r>
      <w:r>
        <w:rPr>
          <w:rFonts w:hint="eastAsia"/>
        </w:rPr>
        <w:t>、</w:t>
      </w:r>
      <w:r w:rsidRPr="00831138">
        <w:rPr>
          <w:rFonts w:hint="eastAsia"/>
        </w:rPr>
        <w:t xml:space="preserve"> 和</w:t>
      </w:r>
      <w:r>
        <w:rPr>
          <w:rFonts w:hint="eastAsia"/>
        </w:rPr>
        <w:t>点</w:t>
      </w:r>
      <w:r w:rsidRPr="00831138">
        <w:rPr>
          <w:rFonts w:hint="eastAsia"/>
        </w:rPr>
        <w:t xml:space="preserve"> '.'</w:t>
      </w:r>
      <w:r>
        <w:rPr>
          <w:rFonts w:hint="eastAsia"/>
        </w:rPr>
        <w:t>。</w:t>
      </w:r>
    </w:p>
    <w:p w14:paraId="2CB20949" w14:textId="77777777" w:rsidR="00C43954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必须以字母、数字开头。</w:t>
      </w:r>
    </w:p>
    <w:p w14:paraId="451AEDA4" w14:textId="77777777" w:rsidR="00C43954" w:rsidRPr="00E01905" w:rsidRDefault="00C43954" w:rsidP="00C43954">
      <w:pPr>
        <w:pStyle w:val="a3"/>
        <w:ind w:left="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必须以字母、数字结尾。</w:t>
      </w:r>
    </w:p>
    <w:p w14:paraId="5C3CF30A" w14:textId="57867B3E" w:rsidR="00120D25" w:rsidRDefault="00120D25" w:rsidP="00120D25">
      <w:pPr>
        <w:pStyle w:val="4"/>
      </w:pPr>
      <w:bookmarkStart w:id="40" w:name="_Toc185518751"/>
      <w:r>
        <w:rPr>
          <w:rFonts w:hint="eastAsia"/>
        </w:rPr>
        <w:t>注释</w:t>
      </w:r>
      <w:r w:rsidR="00636B62">
        <w:rPr>
          <w:rFonts w:hint="eastAsia"/>
        </w:rPr>
        <w:t>的</w:t>
      </w:r>
      <w:r>
        <w:rPr>
          <w:rFonts w:hint="eastAsia"/>
        </w:rPr>
        <w:t>管理</w:t>
      </w:r>
      <w:bookmarkEnd w:id="40"/>
    </w:p>
    <w:p w14:paraId="5FA873DA" w14:textId="0ED6A9CE" w:rsidR="00120D25" w:rsidRPr="001F41AA" w:rsidRDefault="00120D25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添加</w:t>
      </w:r>
    </w:p>
    <w:p w14:paraId="5C7167C2" w14:textId="77777777" w:rsidR="00120D25" w:rsidRDefault="00120D25" w:rsidP="00120D25">
      <w:pPr>
        <w:pStyle w:val="a3"/>
        <w:ind w:left="600"/>
      </w:pPr>
      <w:r>
        <w:rPr>
          <w:rFonts w:hint="eastAsia"/>
        </w:rPr>
        <w:t>添加的标签其K</w:t>
      </w:r>
      <w:r>
        <w:t>ey</w:t>
      </w:r>
      <w:r>
        <w:rPr>
          <w:rFonts w:hint="eastAsia"/>
        </w:rPr>
        <w:t>肯定不能与现有标签冲突，不然就是更新标签了。</w:t>
      </w:r>
    </w:p>
    <w:p w14:paraId="05A65718" w14:textId="77777777" w:rsidR="00120D25" w:rsidRDefault="00120D25" w:rsidP="00120D25">
      <w:pPr>
        <w:pStyle w:val="a3"/>
        <w:ind w:left="600"/>
      </w:pPr>
      <w:r>
        <w:rPr>
          <w:rFonts w:hint="eastAsia"/>
        </w:rPr>
        <w:t>若采用修改资源对象m</w:t>
      </w:r>
      <w:r>
        <w:t>anifests</w:t>
      </w:r>
      <w:r>
        <w:rPr>
          <w:rFonts w:hint="eastAsia"/>
        </w:rPr>
        <w:t>：指定K</w:t>
      </w:r>
      <w:r>
        <w:t>ey: Value</w:t>
      </w:r>
      <w:r>
        <w:rPr>
          <w:rFonts w:hint="eastAsia"/>
        </w:rPr>
        <w:t>对,再重新应用m</w:t>
      </w:r>
      <w:r>
        <w:t>anifests</w:t>
      </w:r>
      <w:r>
        <w:rPr>
          <w:rFonts w:hint="eastAsia"/>
        </w:rPr>
        <w:t>。</w:t>
      </w:r>
    </w:p>
    <w:p w14:paraId="5967F07C" w14:textId="1007FA9D" w:rsidR="00120D25" w:rsidRDefault="00120D25" w:rsidP="00120D25">
      <w:pPr>
        <w:pStyle w:val="a3"/>
        <w:ind w:left="600"/>
      </w:pPr>
      <w:r>
        <w:rPr>
          <w:rFonts w:hint="eastAsia"/>
        </w:rPr>
        <w:t>若使用k</w:t>
      </w:r>
      <w:r>
        <w:t>ubectl</w:t>
      </w:r>
      <w:r>
        <w:rPr>
          <w:rFonts w:hint="eastAsia"/>
        </w:rPr>
        <w:t>工具</w:t>
      </w:r>
      <w:r w:rsidRPr="00120D25">
        <w:t>annotate</w:t>
      </w:r>
      <w:r>
        <w:rPr>
          <w:rFonts w:hint="eastAsia"/>
        </w:rPr>
        <w:t>命令：指定相应资源对象,指定K</w:t>
      </w:r>
      <w:r>
        <w:t>ey=Value</w:t>
      </w:r>
      <w:r>
        <w:rPr>
          <w:rFonts w:hint="eastAsia"/>
        </w:rPr>
        <w:t>对。</w:t>
      </w:r>
    </w:p>
    <w:p w14:paraId="0381AACE" w14:textId="77777777" w:rsidR="00120D25" w:rsidRDefault="00120D25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更新</w:t>
      </w:r>
    </w:p>
    <w:p w14:paraId="20824793" w14:textId="77777777" w:rsidR="00120D25" w:rsidRDefault="00120D25" w:rsidP="00120D25">
      <w:pPr>
        <w:pStyle w:val="a3"/>
        <w:ind w:left="600"/>
      </w:pPr>
      <w:r>
        <w:rPr>
          <w:rFonts w:hint="eastAsia"/>
        </w:rPr>
        <w:t>更新标签是指更新其标签之K</w:t>
      </w:r>
      <w:r>
        <w:t>ey</w:t>
      </w:r>
      <w:r>
        <w:rPr>
          <w:rFonts w:hint="eastAsia"/>
        </w:rPr>
        <w:t>对应的</w:t>
      </w:r>
      <w:r>
        <w:t>Value</w:t>
      </w:r>
      <w:r>
        <w:rPr>
          <w:rFonts w:hint="eastAsia"/>
        </w:rPr>
        <w:t>，不然就是添加标签了。</w:t>
      </w:r>
    </w:p>
    <w:p w14:paraId="4100A8B8" w14:textId="77777777" w:rsidR="00120D25" w:rsidRDefault="00120D25" w:rsidP="00120D25">
      <w:pPr>
        <w:pStyle w:val="a3"/>
        <w:ind w:left="600"/>
      </w:pPr>
      <w:r>
        <w:rPr>
          <w:rFonts w:hint="eastAsia"/>
        </w:rPr>
        <w:t>若采用修改资源对象m</w:t>
      </w:r>
      <w:r>
        <w:t>anifests</w:t>
      </w:r>
      <w:r>
        <w:rPr>
          <w:rFonts w:hint="eastAsia"/>
        </w:rPr>
        <w:t>：修改其相应标签其K</w:t>
      </w:r>
      <w:r>
        <w:t>ey</w:t>
      </w:r>
      <w:r>
        <w:rPr>
          <w:rFonts w:hint="eastAsia"/>
        </w:rPr>
        <w:t>对应的V</w:t>
      </w:r>
      <w:r>
        <w:t>alue</w:t>
      </w:r>
      <w:r>
        <w:rPr>
          <w:rFonts w:hint="eastAsia"/>
        </w:rPr>
        <w:t>后保存,再应用m</w:t>
      </w:r>
      <w:r>
        <w:t>anifests</w:t>
      </w:r>
      <w:r>
        <w:rPr>
          <w:rFonts w:hint="eastAsia"/>
        </w:rPr>
        <w:t>。</w:t>
      </w:r>
    </w:p>
    <w:p w14:paraId="51557E46" w14:textId="7D28F842" w:rsidR="00120D25" w:rsidRDefault="00120D25" w:rsidP="00120D25">
      <w:pPr>
        <w:pStyle w:val="a3"/>
        <w:ind w:left="600"/>
      </w:pPr>
      <w:r>
        <w:rPr>
          <w:rFonts w:hint="eastAsia"/>
        </w:rPr>
        <w:t>若使用k</w:t>
      </w:r>
      <w:r>
        <w:t>ubectl</w:t>
      </w:r>
      <w:r>
        <w:rPr>
          <w:rFonts w:hint="eastAsia"/>
        </w:rPr>
        <w:t>工具</w:t>
      </w:r>
      <w:r w:rsidRPr="00120D25">
        <w:t>annotate</w:t>
      </w:r>
      <w:r>
        <w:rPr>
          <w:rFonts w:hint="eastAsia"/>
        </w:rPr>
        <w:t>命令：指定相应资源对象,指定K</w:t>
      </w:r>
      <w:r>
        <w:t>ey=Value</w:t>
      </w:r>
      <w:r>
        <w:rPr>
          <w:rFonts w:hint="eastAsia"/>
        </w:rPr>
        <w:t>对,指定</w:t>
      </w:r>
      <w:r w:rsidRPr="003260BA">
        <w:t>--overwrite=true</w:t>
      </w:r>
      <w:r>
        <w:rPr>
          <w:rFonts w:hint="eastAsia"/>
        </w:rPr>
        <w:t>。</w:t>
      </w:r>
    </w:p>
    <w:p w14:paraId="57DA1EB1" w14:textId="77777777" w:rsidR="00120D25" w:rsidRDefault="00120D25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删除</w:t>
      </w:r>
    </w:p>
    <w:p w14:paraId="65D84F47" w14:textId="77777777" w:rsidR="00120D25" w:rsidRDefault="00120D25" w:rsidP="00120D25">
      <w:pPr>
        <w:pStyle w:val="a3"/>
        <w:ind w:left="600"/>
      </w:pPr>
      <w:r>
        <w:rPr>
          <w:rFonts w:hint="eastAsia"/>
        </w:rPr>
        <w:t>若采用修改资源对象m</w:t>
      </w:r>
      <w:r>
        <w:t>anifests</w:t>
      </w:r>
      <w:r>
        <w:rPr>
          <w:rFonts w:hint="eastAsia"/>
        </w:rPr>
        <w:t>：</w:t>
      </w:r>
      <w:r w:rsidRPr="00A95850">
        <w:rPr>
          <w:rFonts w:hint="eastAsia"/>
        </w:rPr>
        <w:t>删除其标签的key=Value对后,再重新应用manifests。</w:t>
      </w:r>
    </w:p>
    <w:p w14:paraId="366654F9" w14:textId="2E1841C6" w:rsidR="00120D25" w:rsidRDefault="00120D25" w:rsidP="00120D25">
      <w:pPr>
        <w:pStyle w:val="a3"/>
        <w:ind w:left="600"/>
      </w:pPr>
      <w:r>
        <w:rPr>
          <w:rFonts w:hint="eastAsia"/>
        </w:rPr>
        <w:t>若使用k</w:t>
      </w:r>
      <w:r>
        <w:t>ubectl</w:t>
      </w:r>
      <w:r>
        <w:rPr>
          <w:rFonts w:hint="eastAsia"/>
        </w:rPr>
        <w:t>工具</w:t>
      </w:r>
      <w:r w:rsidRPr="00120D25">
        <w:t>annotate</w:t>
      </w:r>
      <w:r>
        <w:rPr>
          <w:rFonts w:hint="eastAsia"/>
        </w:rPr>
        <w:t>命令：指定相应资源,指定相应标签的K</w:t>
      </w:r>
      <w:r>
        <w:t>ey</w:t>
      </w:r>
      <w:r>
        <w:rPr>
          <w:rFonts w:hint="eastAsia"/>
        </w:rPr>
        <w:t>即可(</w:t>
      </w:r>
      <w:r>
        <w:t>key-)</w:t>
      </w:r>
      <w:r>
        <w:rPr>
          <w:rFonts w:hint="eastAsia"/>
        </w:rPr>
        <w:t>。</w:t>
      </w:r>
    </w:p>
    <w:p w14:paraId="0A723D43" w14:textId="03B0EAD9" w:rsidR="00C43954" w:rsidRDefault="000A6299" w:rsidP="000A6299">
      <w:pPr>
        <w:pStyle w:val="3"/>
      </w:pPr>
      <w:bookmarkStart w:id="41" w:name="_Toc185518752"/>
      <w:r>
        <w:rPr>
          <w:rFonts w:hint="eastAsia"/>
        </w:rPr>
        <w:t>注释实践</w:t>
      </w:r>
      <w:bookmarkEnd w:id="41"/>
    </w:p>
    <w:p w14:paraId="1407DEB8" w14:textId="0F0EC151" w:rsidR="00EE2ED0" w:rsidRDefault="00EE2ED0" w:rsidP="00EE2ED0">
      <w:pPr>
        <w:pStyle w:val="4"/>
      </w:pPr>
      <w:bookmarkStart w:id="42" w:name="_Toc185518753"/>
      <w:r>
        <w:rPr>
          <w:rFonts w:hint="eastAsia"/>
        </w:rPr>
        <w:t>注释的管理之</w:t>
      </w:r>
      <w:r>
        <w:t>pods</w:t>
      </w:r>
      <w:r>
        <w:rPr>
          <w:rFonts w:hint="eastAsia"/>
        </w:rPr>
        <w:t>资源对象</w:t>
      </w:r>
      <w:bookmarkEnd w:id="42"/>
    </w:p>
    <w:p w14:paraId="441AFBFE" w14:textId="05358BEF" w:rsidR="00EE2ED0" w:rsidRDefault="004555EF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准备</w:t>
      </w:r>
      <w:r>
        <w:t>pods/myapp01</w:t>
      </w:r>
      <w:r>
        <w:rPr>
          <w:rFonts w:hint="eastAsia"/>
        </w:rPr>
        <w:t>对象的</w:t>
      </w:r>
      <w:r>
        <w:rPr>
          <w:rFonts w:hint="eastAsia"/>
        </w:rPr>
        <w:t>m</w:t>
      </w:r>
      <w:r>
        <w:t>anifests</w:t>
      </w:r>
    </w:p>
    <w:p w14:paraId="7245F5BC" w14:textId="289466BE" w:rsidR="004555EF" w:rsidRDefault="004555EF" w:rsidP="004555EF">
      <w:pPr>
        <w:pStyle w:val="a3"/>
        <w:ind w:left="600"/>
      </w:pPr>
      <w:r w:rsidRPr="004555EF">
        <w:t>cd $HOME/tools/ns/introduce-</w:t>
      </w:r>
      <w:r w:rsidR="008010F1" w:rsidRPr="008010F1">
        <w:t>annotations</w:t>
      </w:r>
      <w:r w:rsidRPr="004555EF">
        <w:t>/</w:t>
      </w:r>
    </w:p>
    <w:p w14:paraId="4949BACB" w14:textId="77777777" w:rsidR="00D615E9" w:rsidRDefault="00D615E9" w:rsidP="004555EF">
      <w:pPr>
        <w:pStyle w:val="a3"/>
        <w:ind w:left="600"/>
      </w:pPr>
    </w:p>
    <w:p w14:paraId="240257DF" w14:textId="17924E3B" w:rsidR="004555EF" w:rsidRDefault="00044E2A" w:rsidP="004555EF">
      <w:pPr>
        <w:pStyle w:val="a3"/>
        <w:ind w:left="600"/>
      </w:pPr>
      <w:r>
        <w:rPr>
          <w:rFonts w:hint="eastAsia"/>
        </w:rPr>
        <w:t>c</w:t>
      </w:r>
      <w:r>
        <w:t>at &gt;pods_myapp01.yaml&lt;&lt;'EOF'</w:t>
      </w:r>
    </w:p>
    <w:p w14:paraId="60141E4B" w14:textId="77777777" w:rsidR="00044E2A" w:rsidRDefault="00044E2A" w:rsidP="00044E2A">
      <w:pPr>
        <w:pStyle w:val="a3"/>
        <w:ind w:left="600"/>
      </w:pPr>
      <w:r>
        <w:t>apiVersion: v1</w:t>
      </w:r>
    </w:p>
    <w:p w14:paraId="7EDB1835" w14:textId="77777777" w:rsidR="00044E2A" w:rsidRDefault="00044E2A" w:rsidP="00044E2A">
      <w:pPr>
        <w:pStyle w:val="a3"/>
        <w:ind w:left="600"/>
      </w:pPr>
      <w:r>
        <w:t>kind: Pod</w:t>
      </w:r>
    </w:p>
    <w:p w14:paraId="363C97D9" w14:textId="77777777" w:rsidR="00044E2A" w:rsidRDefault="00044E2A" w:rsidP="00044E2A">
      <w:pPr>
        <w:pStyle w:val="a3"/>
        <w:ind w:left="600"/>
      </w:pPr>
      <w:r>
        <w:t>metadata:</w:t>
      </w:r>
    </w:p>
    <w:p w14:paraId="4D9A3D91" w14:textId="77777777" w:rsidR="00044E2A" w:rsidRDefault="00044E2A" w:rsidP="00044E2A">
      <w:pPr>
        <w:pStyle w:val="a3"/>
        <w:ind w:left="600"/>
      </w:pPr>
      <w:r>
        <w:t xml:space="preserve">  namespace: lili</w:t>
      </w:r>
    </w:p>
    <w:p w14:paraId="3138C66F" w14:textId="77777777" w:rsidR="00044E2A" w:rsidRDefault="00044E2A" w:rsidP="00044E2A">
      <w:pPr>
        <w:pStyle w:val="a3"/>
        <w:ind w:left="600"/>
      </w:pPr>
      <w:r>
        <w:t xml:space="preserve">  name: myapp01</w:t>
      </w:r>
    </w:p>
    <w:p w14:paraId="6A21533C" w14:textId="77777777" w:rsidR="00044E2A" w:rsidRDefault="00044E2A" w:rsidP="00044E2A">
      <w:pPr>
        <w:pStyle w:val="a3"/>
        <w:ind w:left="600"/>
      </w:pPr>
      <w:r>
        <w:t xml:space="preserve">  labels:</w:t>
      </w:r>
    </w:p>
    <w:p w14:paraId="1B830682" w14:textId="77777777" w:rsidR="00044E2A" w:rsidRDefault="00044E2A" w:rsidP="00044E2A">
      <w:pPr>
        <w:pStyle w:val="a3"/>
        <w:ind w:left="600"/>
      </w:pPr>
      <w:r>
        <w:t xml:space="preserve">    app: "myapp01"</w:t>
      </w:r>
    </w:p>
    <w:p w14:paraId="0C9D5750" w14:textId="77777777" w:rsidR="00044E2A" w:rsidRDefault="00044E2A" w:rsidP="00044E2A">
      <w:pPr>
        <w:pStyle w:val="a3"/>
        <w:ind w:left="600"/>
      </w:pPr>
      <w:r>
        <w:t xml:space="preserve">  annotations:</w:t>
      </w:r>
    </w:p>
    <w:p w14:paraId="0B2B4061" w14:textId="77777777" w:rsidR="00044E2A" w:rsidRDefault="00044E2A" w:rsidP="00044E2A">
      <w:pPr>
        <w:pStyle w:val="a3"/>
        <w:ind w:left="600"/>
      </w:pPr>
      <w:r>
        <w:rPr>
          <w:rFonts w:hint="eastAsia"/>
        </w:rPr>
        <w:t xml:space="preserve">    # 注释的key冲突,以最后一个为准</w:t>
      </w:r>
    </w:p>
    <w:p w14:paraId="15517214" w14:textId="77777777" w:rsidR="00044E2A" w:rsidRDefault="00044E2A" w:rsidP="00044E2A">
      <w:pPr>
        <w:pStyle w:val="a3"/>
        <w:ind w:left="600"/>
      </w:pPr>
      <w:r>
        <w:t xml:space="preserve">    author: "chenliang"</w:t>
      </w:r>
    </w:p>
    <w:p w14:paraId="70921C84" w14:textId="77777777" w:rsidR="00044E2A" w:rsidRDefault="00044E2A" w:rsidP="00044E2A">
      <w:pPr>
        <w:pStyle w:val="a3"/>
        <w:ind w:left="600"/>
      </w:pPr>
      <w:r>
        <w:t xml:space="preserve">    author: "chenliang01"</w:t>
      </w:r>
    </w:p>
    <w:p w14:paraId="305CD716" w14:textId="77777777" w:rsidR="00044E2A" w:rsidRDefault="00044E2A" w:rsidP="00044E2A">
      <w:pPr>
        <w:pStyle w:val="a3"/>
        <w:ind w:left="600"/>
      </w:pPr>
      <w:r>
        <w:lastRenderedPageBreak/>
        <w:t>spec:</w:t>
      </w:r>
    </w:p>
    <w:p w14:paraId="74B42674" w14:textId="77777777" w:rsidR="00044E2A" w:rsidRDefault="00044E2A" w:rsidP="00044E2A">
      <w:pPr>
        <w:pStyle w:val="a3"/>
        <w:ind w:left="600"/>
      </w:pPr>
      <w:r>
        <w:t xml:space="preserve">  containers:</w:t>
      </w:r>
    </w:p>
    <w:p w14:paraId="3E342A93" w14:textId="77777777" w:rsidR="00044E2A" w:rsidRDefault="00044E2A" w:rsidP="00044E2A">
      <w:pPr>
        <w:pStyle w:val="a3"/>
        <w:ind w:left="600"/>
      </w:pPr>
      <w:r>
        <w:t xml:space="preserve">    - name: myapp01</w:t>
      </w:r>
    </w:p>
    <w:p w14:paraId="72521BBF" w14:textId="77777777" w:rsidR="00044E2A" w:rsidRDefault="00044E2A" w:rsidP="00044E2A">
      <w:pPr>
        <w:pStyle w:val="a3"/>
        <w:ind w:left="600"/>
      </w:pPr>
      <w:r>
        <w:t xml:space="preserve">      image: swr.cn-north-1.myhuaweicloud.com/library/nginx:1.16</w:t>
      </w:r>
    </w:p>
    <w:p w14:paraId="52FF6021" w14:textId="77777777" w:rsidR="00044E2A" w:rsidRDefault="00044E2A" w:rsidP="00044E2A">
      <w:pPr>
        <w:pStyle w:val="a3"/>
        <w:ind w:left="600"/>
      </w:pPr>
      <w:r>
        <w:t xml:space="preserve">      ports:</w:t>
      </w:r>
    </w:p>
    <w:p w14:paraId="2A17A1A4" w14:textId="77777777" w:rsidR="00044E2A" w:rsidRDefault="00044E2A" w:rsidP="00044E2A">
      <w:pPr>
        <w:pStyle w:val="a3"/>
        <w:ind w:left="600"/>
      </w:pPr>
      <w:r>
        <w:t xml:space="preserve">      - name: http-80</w:t>
      </w:r>
    </w:p>
    <w:p w14:paraId="3F70BF09" w14:textId="67A0C746" w:rsidR="004555EF" w:rsidRDefault="00044E2A" w:rsidP="00044E2A">
      <w:pPr>
        <w:pStyle w:val="a3"/>
        <w:ind w:left="600"/>
      </w:pPr>
      <w:r>
        <w:t xml:space="preserve">        containerPort: 80</w:t>
      </w:r>
    </w:p>
    <w:p w14:paraId="179F69FE" w14:textId="3CE927A5" w:rsidR="004555EF" w:rsidRPr="004555EF" w:rsidRDefault="00044E2A" w:rsidP="004555EF">
      <w:pPr>
        <w:pStyle w:val="a3"/>
        <w:ind w:left="600"/>
      </w:pPr>
      <w:r>
        <w:rPr>
          <w:rFonts w:hint="eastAsia"/>
        </w:rPr>
        <w:t>E</w:t>
      </w:r>
      <w:r>
        <w:t>OF</w:t>
      </w:r>
    </w:p>
    <w:p w14:paraId="027EA46E" w14:textId="40ADD907" w:rsidR="000815A5" w:rsidRDefault="002031B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应用</w:t>
      </w:r>
      <w:r>
        <w:rPr>
          <w:rFonts w:hint="eastAsia"/>
        </w:rPr>
        <w:t>m</w:t>
      </w:r>
      <w:r>
        <w:t>anifests</w:t>
      </w:r>
    </w:p>
    <w:p w14:paraId="686BC74B" w14:textId="2FA6C340" w:rsidR="002031B3" w:rsidRPr="006207D6" w:rsidRDefault="006207D6" w:rsidP="00E120B0">
      <w:pPr>
        <w:pStyle w:val="a3"/>
        <w:ind w:left="600"/>
        <w:rPr>
          <w:b/>
          <w:bCs/>
          <w:color w:val="7030A0"/>
        </w:rPr>
      </w:pPr>
      <w:r w:rsidRPr="006207D6">
        <w:rPr>
          <w:rFonts w:hint="eastAsia"/>
          <w:b/>
          <w:bCs/>
          <w:color w:val="7030A0"/>
        </w:rPr>
        <w:t>#</w:t>
      </w:r>
      <w:r w:rsidRPr="006207D6">
        <w:rPr>
          <w:b/>
          <w:bCs/>
          <w:color w:val="7030A0"/>
        </w:rPr>
        <w:t xml:space="preserve"># </w:t>
      </w:r>
      <w:r w:rsidRPr="006207D6">
        <w:rPr>
          <w:rFonts w:hint="eastAsia"/>
          <w:b/>
          <w:bCs/>
          <w:color w:val="7030A0"/>
        </w:rPr>
        <w:t>应用m</w:t>
      </w:r>
      <w:r w:rsidRPr="006207D6">
        <w:rPr>
          <w:b/>
          <w:bCs/>
          <w:color w:val="7030A0"/>
        </w:rPr>
        <w:t>anifests</w:t>
      </w:r>
    </w:p>
    <w:p w14:paraId="34525BD6" w14:textId="77777777" w:rsidR="006207D6" w:rsidRDefault="006207D6" w:rsidP="006207D6">
      <w:pPr>
        <w:pStyle w:val="a3"/>
        <w:ind w:left="600"/>
      </w:pPr>
      <w:r>
        <w:t xml:space="preserve">root@master01:~/tools/ns/introduce-annotations# </w:t>
      </w:r>
      <w:r w:rsidRPr="006207D6">
        <w:rPr>
          <w:highlight w:val="darkGray"/>
        </w:rPr>
        <w:t>kubectl apply -f pods_myapp01.yaml</w:t>
      </w:r>
      <w:r>
        <w:t xml:space="preserve"> </w:t>
      </w:r>
    </w:p>
    <w:p w14:paraId="2B9D4C5D" w14:textId="6B60011C" w:rsidR="006207D6" w:rsidRDefault="006207D6" w:rsidP="006207D6">
      <w:pPr>
        <w:pStyle w:val="a3"/>
        <w:ind w:left="600"/>
      </w:pPr>
      <w:r>
        <w:t>pod/myapp01 created</w:t>
      </w:r>
    </w:p>
    <w:p w14:paraId="5D1784BC" w14:textId="6A4BF9FC" w:rsidR="006207D6" w:rsidRDefault="006207D6" w:rsidP="006207D6">
      <w:pPr>
        <w:pStyle w:val="a3"/>
        <w:ind w:left="600"/>
      </w:pPr>
    </w:p>
    <w:p w14:paraId="7FC222A4" w14:textId="684FEFBD" w:rsidR="006207D6" w:rsidRPr="006207D6" w:rsidRDefault="006207D6" w:rsidP="006207D6">
      <w:pPr>
        <w:pStyle w:val="a3"/>
        <w:ind w:left="600"/>
        <w:rPr>
          <w:b/>
          <w:bCs/>
          <w:color w:val="7030A0"/>
        </w:rPr>
      </w:pPr>
      <w:r w:rsidRPr="006207D6">
        <w:rPr>
          <w:rFonts w:hint="eastAsia"/>
          <w:b/>
          <w:bCs/>
          <w:color w:val="7030A0"/>
        </w:rPr>
        <w:t>#</w:t>
      </w:r>
      <w:r w:rsidRPr="006207D6">
        <w:rPr>
          <w:b/>
          <w:bCs/>
          <w:color w:val="7030A0"/>
        </w:rPr>
        <w:t xml:space="preserve"># </w:t>
      </w:r>
      <w:r w:rsidRPr="006207D6">
        <w:rPr>
          <w:rFonts w:hint="eastAsia"/>
          <w:b/>
          <w:bCs/>
          <w:color w:val="7030A0"/>
        </w:rPr>
        <w:t>列出资源对象</w:t>
      </w:r>
    </w:p>
    <w:p w14:paraId="679A383A" w14:textId="77777777" w:rsidR="009C5E7B" w:rsidRDefault="009C5E7B" w:rsidP="009C5E7B">
      <w:pPr>
        <w:pStyle w:val="a3"/>
        <w:ind w:left="600"/>
      </w:pPr>
      <w:r>
        <w:t xml:space="preserve">root@master01:~/tools/ns/introduce-annotations# </w:t>
      </w:r>
      <w:r w:rsidRPr="009C5E7B">
        <w:rPr>
          <w:highlight w:val="darkGray"/>
        </w:rPr>
        <w:t>kubectl get -f pods_myapp01.yaml</w:t>
      </w:r>
      <w:r>
        <w:t xml:space="preserve"> </w:t>
      </w:r>
    </w:p>
    <w:p w14:paraId="226C09F3" w14:textId="77777777" w:rsidR="009C5E7B" w:rsidRDefault="009C5E7B" w:rsidP="009C5E7B">
      <w:pPr>
        <w:pStyle w:val="a3"/>
        <w:ind w:left="600"/>
      </w:pPr>
      <w:r>
        <w:t>NAME      READY   STATUS    RESTARTS   AGE</w:t>
      </w:r>
    </w:p>
    <w:p w14:paraId="5DAD2377" w14:textId="315C4CF8" w:rsidR="006207D6" w:rsidRDefault="009C5E7B" w:rsidP="009C5E7B">
      <w:pPr>
        <w:pStyle w:val="a3"/>
        <w:ind w:left="600"/>
      </w:pPr>
      <w:r>
        <w:t>myapp01   1/1     Running   0          22m</w:t>
      </w:r>
    </w:p>
    <w:p w14:paraId="3D019179" w14:textId="00369E76" w:rsidR="009C5E7B" w:rsidRDefault="009C5E7B" w:rsidP="009C5E7B">
      <w:pPr>
        <w:pStyle w:val="a3"/>
        <w:ind w:left="600"/>
      </w:pPr>
    </w:p>
    <w:p w14:paraId="4A69BDA1" w14:textId="2DA8E5B0" w:rsidR="009C5E7B" w:rsidRPr="00566457" w:rsidRDefault="009C5E7B" w:rsidP="009C5E7B">
      <w:pPr>
        <w:pStyle w:val="a3"/>
        <w:ind w:left="600"/>
        <w:rPr>
          <w:b/>
          <w:bCs/>
          <w:color w:val="7030A0"/>
        </w:rPr>
      </w:pPr>
      <w:r w:rsidRPr="00566457">
        <w:rPr>
          <w:rFonts w:hint="eastAsia"/>
          <w:b/>
          <w:bCs/>
          <w:color w:val="7030A0"/>
        </w:rPr>
        <w:t>#</w:t>
      </w:r>
      <w:r w:rsidRPr="00566457">
        <w:rPr>
          <w:b/>
          <w:bCs/>
          <w:color w:val="7030A0"/>
        </w:rPr>
        <w:t>#</w:t>
      </w:r>
      <w:r w:rsidR="00566457">
        <w:rPr>
          <w:b/>
          <w:bCs/>
          <w:color w:val="7030A0"/>
        </w:rPr>
        <w:t xml:space="preserve"> </w:t>
      </w:r>
      <w:r w:rsidRPr="00566457">
        <w:rPr>
          <w:rFonts w:hint="eastAsia"/>
          <w:b/>
          <w:bCs/>
          <w:color w:val="7030A0"/>
        </w:rPr>
        <w:t>显示</w:t>
      </w:r>
      <w:r w:rsidR="00566457">
        <w:rPr>
          <w:rFonts w:hint="eastAsia"/>
          <w:b/>
          <w:bCs/>
          <w:color w:val="7030A0"/>
        </w:rPr>
        <w:t>对象的</w:t>
      </w:r>
      <w:r w:rsidRPr="00566457">
        <w:rPr>
          <w:rFonts w:hint="eastAsia"/>
          <w:b/>
          <w:bCs/>
          <w:color w:val="7030A0"/>
        </w:rPr>
        <w:t>注释</w:t>
      </w:r>
      <w:r w:rsidRPr="00566457">
        <w:rPr>
          <w:b/>
          <w:bCs/>
          <w:color w:val="7030A0"/>
        </w:rPr>
        <w:t>(</w:t>
      </w:r>
      <w:r w:rsidRPr="00566457">
        <w:rPr>
          <w:rFonts w:hint="eastAsia"/>
          <w:b/>
          <w:bCs/>
          <w:color w:val="7030A0"/>
        </w:rPr>
        <w:t>通过描述信息</w:t>
      </w:r>
      <w:r w:rsidRPr="00566457">
        <w:rPr>
          <w:b/>
          <w:bCs/>
          <w:color w:val="7030A0"/>
        </w:rPr>
        <w:t>)</w:t>
      </w:r>
    </w:p>
    <w:p w14:paraId="1E062BBB" w14:textId="77777777" w:rsidR="009C5E7B" w:rsidRDefault="009C5E7B" w:rsidP="009C5E7B">
      <w:pPr>
        <w:pStyle w:val="a3"/>
        <w:ind w:left="600"/>
      </w:pPr>
      <w:r>
        <w:t xml:space="preserve">root@master01:~/tools/ns/introduce-annotations# </w:t>
      </w:r>
      <w:r w:rsidRPr="009C5E7B">
        <w:rPr>
          <w:highlight w:val="darkGray"/>
        </w:rPr>
        <w:t>kubectl describe -f pods_myapp01.yaml  | grep "Annotations:"</w:t>
      </w:r>
    </w:p>
    <w:p w14:paraId="5BDE68C5" w14:textId="3DF3D7C7" w:rsidR="009C5E7B" w:rsidRDefault="009C5E7B" w:rsidP="009C5E7B">
      <w:pPr>
        <w:pStyle w:val="a3"/>
        <w:ind w:left="600"/>
      </w:pPr>
      <w:r>
        <w:t>Annotations:  author: chenliang01</w:t>
      </w:r>
    </w:p>
    <w:p w14:paraId="4EA9BD8A" w14:textId="60D94593" w:rsidR="009C5E7B" w:rsidRDefault="009C5E7B" w:rsidP="009C5E7B">
      <w:pPr>
        <w:pStyle w:val="a3"/>
        <w:ind w:left="600"/>
      </w:pPr>
    </w:p>
    <w:p w14:paraId="0A4F0E91" w14:textId="2FC27F15" w:rsidR="009C5E7B" w:rsidRPr="00566457" w:rsidRDefault="009C5E7B" w:rsidP="009C5E7B">
      <w:pPr>
        <w:pStyle w:val="a3"/>
        <w:ind w:left="600"/>
        <w:rPr>
          <w:b/>
          <w:bCs/>
          <w:color w:val="7030A0"/>
        </w:rPr>
      </w:pPr>
      <w:r w:rsidRPr="00566457">
        <w:rPr>
          <w:rFonts w:hint="eastAsia"/>
          <w:b/>
          <w:bCs/>
          <w:color w:val="7030A0"/>
        </w:rPr>
        <w:t>#</w:t>
      </w:r>
      <w:r w:rsidRPr="00566457">
        <w:rPr>
          <w:b/>
          <w:bCs/>
          <w:color w:val="7030A0"/>
        </w:rPr>
        <w:t>#</w:t>
      </w:r>
      <w:r w:rsidR="00566457">
        <w:rPr>
          <w:b/>
          <w:bCs/>
          <w:color w:val="7030A0"/>
        </w:rPr>
        <w:t xml:space="preserve"> </w:t>
      </w:r>
      <w:r w:rsidRPr="00566457">
        <w:rPr>
          <w:rFonts w:hint="eastAsia"/>
          <w:b/>
          <w:bCs/>
          <w:color w:val="7030A0"/>
        </w:rPr>
        <w:t>显示注释(通过</w:t>
      </w:r>
      <w:r w:rsidR="00566457" w:rsidRPr="00566457">
        <w:rPr>
          <w:rFonts w:hint="eastAsia"/>
          <w:b/>
          <w:bCs/>
          <w:color w:val="7030A0"/>
        </w:rPr>
        <w:t>在线m</w:t>
      </w:r>
      <w:r w:rsidR="00566457" w:rsidRPr="00566457">
        <w:rPr>
          <w:b/>
          <w:bCs/>
          <w:color w:val="7030A0"/>
        </w:rPr>
        <w:t>anifests</w:t>
      </w:r>
      <w:r w:rsidRPr="00566457">
        <w:rPr>
          <w:b/>
          <w:bCs/>
          <w:color w:val="7030A0"/>
        </w:rPr>
        <w:t>)</w:t>
      </w:r>
    </w:p>
    <w:p w14:paraId="40FF85A1" w14:textId="77777777" w:rsidR="00566457" w:rsidRDefault="00566457" w:rsidP="00566457">
      <w:pPr>
        <w:pStyle w:val="a3"/>
        <w:ind w:left="600"/>
      </w:pPr>
      <w:r>
        <w:t xml:space="preserve">root@master01:~/tools/ns/introduce-annotations# </w:t>
      </w:r>
      <w:r w:rsidRPr="00566457">
        <w:rPr>
          <w:highlight w:val="darkGray"/>
        </w:rPr>
        <w:t>kubectl get -f pods_myapp01.yaml  -o=jsonpath='{.metadata.annotations}' | jq</w:t>
      </w:r>
    </w:p>
    <w:p w14:paraId="25B63779" w14:textId="77777777" w:rsidR="00566457" w:rsidRDefault="00566457" w:rsidP="00566457">
      <w:pPr>
        <w:pStyle w:val="a3"/>
        <w:ind w:left="600"/>
      </w:pPr>
      <w:r>
        <w:t>{</w:t>
      </w:r>
    </w:p>
    <w:p w14:paraId="5A7AE975" w14:textId="77777777" w:rsidR="00566457" w:rsidRDefault="00566457" w:rsidP="00566457">
      <w:pPr>
        <w:pStyle w:val="a3"/>
        <w:ind w:left="600"/>
      </w:pPr>
      <w:r>
        <w:t xml:space="preserve">  "author": "chenliang01",</w:t>
      </w:r>
    </w:p>
    <w:p w14:paraId="385B18CD" w14:textId="77777777" w:rsidR="00566457" w:rsidRDefault="00566457" w:rsidP="00566457">
      <w:pPr>
        <w:pStyle w:val="a3"/>
        <w:ind w:left="600"/>
      </w:pPr>
      <w:r>
        <w:t xml:space="preserve">  "kubectl.kubernetes.io/last-applied-configuration": "{\"apiVersion\":\"v1\",\"kind\":\"Pod\",\"metadata\":{\"annotations\":{\"author\":\"chenliang01\"},\"labels\":{\"app\":\"myapp01\"},\"name\":\"myapp01\",\"namespace\":\"lili\"},\"spec\":{\"containers\":[{\"image\":\"swr.cn-north-1.myhuaweicloud.com/library/nginx:1.16\",\"name\":\"myapp01\",\"ports\":[{\"containerPort\":80,\"name\":\"http-80\"}]}]}}\n"</w:t>
      </w:r>
    </w:p>
    <w:p w14:paraId="77B5E500" w14:textId="19D34E83" w:rsidR="00566457" w:rsidRPr="00566457" w:rsidRDefault="00566457" w:rsidP="00566457">
      <w:pPr>
        <w:pStyle w:val="a3"/>
        <w:ind w:left="600"/>
      </w:pPr>
      <w:r>
        <w:t>}</w:t>
      </w:r>
    </w:p>
    <w:p w14:paraId="1AAA4C10" w14:textId="75A720B0" w:rsidR="000815A5" w:rsidRDefault="00DF4128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注释的添加</w:t>
      </w:r>
    </w:p>
    <w:p w14:paraId="3F971D23" w14:textId="77777777" w:rsidR="00DF4128" w:rsidRDefault="00DF4128" w:rsidP="00DF4128">
      <w:pPr>
        <w:pStyle w:val="a3"/>
        <w:ind w:left="600"/>
      </w:pPr>
      <w:r>
        <w:t xml:space="preserve">root@master01:~/tools/ns/introduce-annotations# </w:t>
      </w:r>
      <w:bookmarkStart w:id="43" w:name="_Hlk185517039"/>
      <w:r w:rsidRPr="00DF4128">
        <w:rPr>
          <w:highlight w:val="darkGray"/>
        </w:rPr>
        <w:t>kubectl -n lili  annotate  pods/myapp01  tel=123 tel=321</w:t>
      </w:r>
      <w:r>
        <w:t xml:space="preserve">  </w:t>
      </w:r>
    </w:p>
    <w:bookmarkEnd w:id="43"/>
    <w:p w14:paraId="6AC2B23F" w14:textId="794007CD" w:rsidR="00DF4128" w:rsidRDefault="00DF4128" w:rsidP="00DF4128">
      <w:pPr>
        <w:pStyle w:val="a3"/>
        <w:ind w:left="600"/>
      </w:pPr>
      <w:r>
        <w:t>pod/myapp01 annotated</w:t>
      </w:r>
    </w:p>
    <w:p w14:paraId="28784613" w14:textId="29251175" w:rsidR="00DF4128" w:rsidRDefault="00DF4128" w:rsidP="00DF4128">
      <w:pPr>
        <w:pStyle w:val="a3"/>
        <w:ind w:left="600"/>
      </w:pPr>
      <w:r>
        <w:t>root@master01:~/tools/ns/introduce-annotations#</w:t>
      </w:r>
    </w:p>
    <w:p w14:paraId="4DF596D8" w14:textId="77777777" w:rsidR="00DF4128" w:rsidRDefault="00DF4128" w:rsidP="00DF4128">
      <w:pPr>
        <w:pStyle w:val="a3"/>
        <w:ind w:left="600"/>
      </w:pPr>
      <w:r>
        <w:lastRenderedPageBreak/>
        <w:t xml:space="preserve">root@master01:~/tools/ns/introduce-annotations# </w:t>
      </w:r>
      <w:r w:rsidRPr="00DF4128">
        <w:rPr>
          <w:highlight w:val="darkGray"/>
        </w:rPr>
        <w:t>kubectl get -f pods_myapp01.yaml  -o=jsonpath='{.metadata.annotations}' | jq</w:t>
      </w:r>
    </w:p>
    <w:p w14:paraId="61A8A9B8" w14:textId="77777777" w:rsidR="00DF4128" w:rsidRDefault="00DF4128" w:rsidP="00DF4128">
      <w:pPr>
        <w:pStyle w:val="a3"/>
        <w:ind w:left="600"/>
      </w:pPr>
      <w:r>
        <w:t>{</w:t>
      </w:r>
    </w:p>
    <w:p w14:paraId="1E83DC1A" w14:textId="77777777" w:rsidR="00DF4128" w:rsidRDefault="00DF4128" w:rsidP="00DF4128">
      <w:pPr>
        <w:pStyle w:val="a3"/>
        <w:ind w:left="600"/>
      </w:pPr>
      <w:r>
        <w:t xml:space="preserve">  "author": "chenliang01",</w:t>
      </w:r>
    </w:p>
    <w:p w14:paraId="439F8645" w14:textId="77777777" w:rsidR="00DF4128" w:rsidRDefault="00DF4128" w:rsidP="00DF4128">
      <w:pPr>
        <w:pStyle w:val="a3"/>
        <w:ind w:left="600"/>
      </w:pPr>
      <w:r>
        <w:t xml:space="preserve">  "kubectl.kubernetes.io/last-applied-configuration": "{\"apiVersion\":\"v1\",\"kind\":\"Pod\",\"metadata\":{\"annotations\":{\"author\":\"chenliang01\"},\"labels\":{\"app\":\"myapp01\"},\"name\":\"myapp01\",\"namespace\":\"lili\"},\"spec\":{\"containers\":[{\"image\":\"swr.cn-north-1.myhuaweicloud.com/library/nginx:1.16\",\"name\":\"myapp01\",\"ports\":[{\"containerPort\":80,\"name\":\"http-80\"}]}]}}\n",</w:t>
      </w:r>
    </w:p>
    <w:p w14:paraId="59EEE114" w14:textId="77777777" w:rsidR="00DF4128" w:rsidRDefault="00DF4128" w:rsidP="00DF4128">
      <w:pPr>
        <w:pStyle w:val="a3"/>
        <w:ind w:left="600"/>
      </w:pPr>
      <w:r>
        <w:t xml:space="preserve">  "tel": "321"</w:t>
      </w:r>
    </w:p>
    <w:p w14:paraId="2524DACA" w14:textId="3C3D9834" w:rsidR="00DF4128" w:rsidRDefault="00DF4128" w:rsidP="00DF4128">
      <w:pPr>
        <w:pStyle w:val="a3"/>
        <w:ind w:left="600"/>
      </w:pPr>
      <w:r>
        <w:t>}</w:t>
      </w:r>
    </w:p>
    <w:p w14:paraId="0C29DD67" w14:textId="39F7CB53" w:rsidR="000815A5" w:rsidRDefault="00A65573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注释的更新</w:t>
      </w:r>
    </w:p>
    <w:p w14:paraId="36365655" w14:textId="77777777" w:rsidR="00A65573" w:rsidRDefault="00A65573" w:rsidP="00A65573">
      <w:pPr>
        <w:pStyle w:val="a3"/>
        <w:ind w:left="600"/>
      </w:pPr>
      <w:r>
        <w:t xml:space="preserve">root@master01:~/tools/ns/introduce-annotations# </w:t>
      </w:r>
      <w:r w:rsidRPr="00A65573">
        <w:rPr>
          <w:highlight w:val="darkGray"/>
        </w:rPr>
        <w:t>kubectl -n lili annotate pods/myapp01 tel=456 --overwrite</w:t>
      </w:r>
    </w:p>
    <w:p w14:paraId="4631C52E" w14:textId="1533474C" w:rsidR="00A65573" w:rsidRDefault="00A65573" w:rsidP="00A65573">
      <w:pPr>
        <w:pStyle w:val="a3"/>
        <w:ind w:left="600"/>
      </w:pPr>
      <w:r>
        <w:t>pod/myapp01 annotated</w:t>
      </w:r>
    </w:p>
    <w:p w14:paraId="6B42F75D" w14:textId="2FA1943D" w:rsidR="00A65573" w:rsidRDefault="00A65573" w:rsidP="00A65573">
      <w:pPr>
        <w:pStyle w:val="a3"/>
        <w:ind w:left="600"/>
      </w:pPr>
      <w:r>
        <w:t>root@master01:~/tools/ns/introduce-annotations#</w:t>
      </w:r>
    </w:p>
    <w:p w14:paraId="46B3B5FA" w14:textId="77777777" w:rsidR="00EF0E58" w:rsidRDefault="00EF0E58" w:rsidP="00EF0E58">
      <w:pPr>
        <w:pStyle w:val="a3"/>
        <w:ind w:left="600"/>
      </w:pPr>
      <w:r>
        <w:t xml:space="preserve">root@master01:~/tools/ns/introduce-annotations# </w:t>
      </w:r>
      <w:r w:rsidRPr="00EF0E58">
        <w:rPr>
          <w:highlight w:val="darkGray"/>
        </w:rPr>
        <w:t>kubectl get -f pods_myapp01.yaml  -o=jsonpath='{.metadata.annotations}' | jq</w:t>
      </w:r>
    </w:p>
    <w:p w14:paraId="77590D03" w14:textId="77777777" w:rsidR="00EF0E58" w:rsidRDefault="00EF0E58" w:rsidP="00EF0E58">
      <w:pPr>
        <w:pStyle w:val="a3"/>
        <w:ind w:left="600"/>
      </w:pPr>
      <w:r>
        <w:t>{</w:t>
      </w:r>
    </w:p>
    <w:p w14:paraId="2E551A16" w14:textId="77777777" w:rsidR="00EF0E58" w:rsidRDefault="00EF0E58" w:rsidP="00EF0E58">
      <w:pPr>
        <w:pStyle w:val="a3"/>
        <w:ind w:left="600"/>
      </w:pPr>
      <w:r>
        <w:t xml:space="preserve">  "author": "chenliang01",</w:t>
      </w:r>
    </w:p>
    <w:p w14:paraId="11D68A59" w14:textId="77777777" w:rsidR="00EF0E58" w:rsidRDefault="00EF0E58" w:rsidP="00EF0E58">
      <w:pPr>
        <w:pStyle w:val="a3"/>
        <w:ind w:left="600"/>
      </w:pPr>
      <w:r>
        <w:t xml:space="preserve">  "kubectl.kubernetes.io/last-applied-configuration": "{\"apiVersion\":\"v1\",\"kind\":\"Pod\",\"metadata\":{\"annotations\":{\"author\":\"chenliang01\"},\"labels\":{\"app\":\"myapp01\"},\"name\":\"myapp01\",\"namespace\":\"lili\"},\"spec\":{\"containers\":[{\"image\":\"swr.cn-north-1.myhuaweicloud.com/library/nginx:1.16\",\"name\":\"myapp01\",\"ports\":[{\"containerPort\":80,\"name\":\"http-80\"}]}]}}\n",</w:t>
      </w:r>
    </w:p>
    <w:p w14:paraId="6E862F54" w14:textId="77777777" w:rsidR="00EF0E58" w:rsidRDefault="00EF0E58" w:rsidP="00EF0E58">
      <w:pPr>
        <w:pStyle w:val="a3"/>
        <w:ind w:left="600"/>
      </w:pPr>
      <w:r>
        <w:t xml:space="preserve">  "tel": "456"</w:t>
      </w:r>
    </w:p>
    <w:p w14:paraId="64C0BD80" w14:textId="2CD28FCB" w:rsidR="00A65573" w:rsidRPr="00A65573" w:rsidRDefault="00EF0E58" w:rsidP="00EF0E58">
      <w:pPr>
        <w:pStyle w:val="a3"/>
        <w:ind w:left="600"/>
      </w:pPr>
      <w:r>
        <w:t>}</w:t>
      </w:r>
    </w:p>
    <w:p w14:paraId="78DA091A" w14:textId="01D1B722" w:rsidR="000815A5" w:rsidRDefault="00EF0E58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注释的删除</w:t>
      </w:r>
    </w:p>
    <w:p w14:paraId="55ED8C81" w14:textId="77777777" w:rsidR="00EF0E58" w:rsidRDefault="00EF0E58" w:rsidP="00EF0E58">
      <w:pPr>
        <w:pStyle w:val="a3"/>
        <w:ind w:left="600"/>
      </w:pPr>
      <w:r>
        <w:t xml:space="preserve">root@master01:~/tools/ns/introduce-annotations# </w:t>
      </w:r>
      <w:r w:rsidRPr="00EF0E58">
        <w:rPr>
          <w:highlight w:val="darkGray"/>
        </w:rPr>
        <w:t>kubectl -n lili annotate pods/myapp01 author- tel-</w:t>
      </w:r>
    </w:p>
    <w:p w14:paraId="5ACE68B2" w14:textId="08D90993" w:rsidR="00EF0E58" w:rsidRDefault="00EF0E58" w:rsidP="00EF0E58">
      <w:pPr>
        <w:pStyle w:val="a3"/>
        <w:ind w:left="600"/>
      </w:pPr>
      <w:r>
        <w:t>pod/myapp01 annotated</w:t>
      </w:r>
    </w:p>
    <w:p w14:paraId="014E9800" w14:textId="77777777" w:rsidR="00EF0E58" w:rsidRDefault="00EF0E58" w:rsidP="00EF0E58">
      <w:pPr>
        <w:pStyle w:val="a3"/>
        <w:ind w:left="600"/>
      </w:pPr>
      <w:r>
        <w:t>root@master01:~/tools/ns/introduce-annotations#</w:t>
      </w:r>
    </w:p>
    <w:p w14:paraId="56337AC6" w14:textId="77777777" w:rsidR="00EF0E58" w:rsidRDefault="00EF0E58" w:rsidP="00EF0E58">
      <w:pPr>
        <w:pStyle w:val="a3"/>
        <w:ind w:left="600"/>
      </w:pPr>
      <w:r>
        <w:t xml:space="preserve">root@master01:~/tools/ns/introduce-annotations# </w:t>
      </w:r>
      <w:r w:rsidRPr="00EF0E58">
        <w:rPr>
          <w:highlight w:val="darkGray"/>
        </w:rPr>
        <w:t>kubectl get -f pods_myapp01.yaml  -o=jsonpath='{.metadata.annotations}' | jq</w:t>
      </w:r>
    </w:p>
    <w:p w14:paraId="0FF9D72C" w14:textId="77777777" w:rsidR="00EF0E58" w:rsidRDefault="00EF0E58" w:rsidP="00EF0E58">
      <w:pPr>
        <w:pStyle w:val="a3"/>
        <w:ind w:left="600"/>
      </w:pPr>
      <w:r>
        <w:t>{</w:t>
      </w:r>
    </w:p>
    <w:p w14:paraId="7EC07345" w14:textId="77777777" w:rsidR="00EF0E58" w:rsidRDefault="00EF0E58" w:rsidP="00EF0E58">
      <w:pPr>
        <w:pStyle w:val="a3"/>
        <w:ind w:left="600"/>
      </w:pPr>
      <w:r>
        <w:t xml:space="preserve">  "kubectl.kubernetes.io/last-applied-configuration": "{\"apiVersion\":\"v1\",\"kind\":\"Pod\",\"metadata\":{\"annotations\":{\"author\":\"chenliang01\"},\"labels\":{\"app\":\"myapp01\"},\"name\":\"myapp01\",\"namespace\":\"lili\"},\"spec\":{\"containers\":[{\"image\":\"swr.cn-north-</w:t>
      </w:r>
      <w:r>
        <w:lastRenderedPageBreak/>
        <w:t>1.myhuaweicloud.com/library/nginx:1.16\",\"name\":\"myapp01\",\"ports\":[{\"containerPort\":80,\"name\":\"http-80\"}]}]}}\n"</w:t>
      </w:r>
    </w:p>
    <w:p w14:paraId="09510341" w14:textId="3813186D" w:rsidR="00EF0E58" w:rsidRPr="00EF0E58" w:rsidRDefault="00EF0E58" w:rsidP="00EF0E58">
      <w:pPr>
        <w:pStyle w:val="a3"/>
        <w:ind w:left="600"/>
      </w:pPr>
      <w:r>
        <w:t>}</w:t>
      </w:r>
    </w:p>
    <w:p w14:paraId="0522B3CC" w14:textId="0E19D6E4" w:rsidR="000815A5" w:rsidRDefault="00F4141A" w:rsidP="00D55710">
      <w:pPr>
        <w:pStyle w:val="ab"/>
        <w:numPr>
          <w:ilvl w:val="0"/>
          <w:numId w:val="2"/>
        </w:numPr>
        <w:spacing w:after="163"/>
        <w:ind w:leftChars="0"/>
      </w:pPr>
      <w:r>
        <w:rPr>
          <w:rFonts w:hint="eastAsia"/>
        </w:rPr>
        <w:t>删除</w:t>
      </w:r>
      <w:r>
        <w:rPr>
          <w:rFonts w:hint="eastAsia"/>
        </w:rPr>
        <w:t>p</w:t>
      </w:r>
      <w:r>
        <w:t>ods/myapp01</w:t>
      </w:r>
      <w:r>
        <w:rPr>
          <w:rFonts w:hint="eastAsia"/>
        </w:rPr>
        <w:t>对象</w:t>
      </w:r>
    </w:p>
    <w:p w14:paraId="1055A1DA" w14:textId="651F3B95" w:rsidR="00F4141A" w:rsidRDefault="00F4141A" w:rsidP="00F4141A">
      <w:pPr>
        <w:pStyle w:val="a3"/>
        <w:ind w:left="600"/>
      </w:pPr>
      <w:r w:rsidRPr="00F4141A">
        <w:t xml:space="preserve">kubectl get </w:t>
      </w:r>
      <w:r>
        <w:t xml:space="preserve">   </w:t>
      </w:r>
      <w:r w:rsidRPr="00F4141A">
        <w:t xml:space="preserve">-f </w:t>
      </w:r>
      <w:r>
        <w:t xml:space="preserve"> </w:t>
      </w:r>
      <w:r w:rsidRPr="00F4141A">
        <w:t>pods_myapp01.yaml</w:t>
      </w:r>
    </w:p>
    <w:p w14:paraId="62007801" w14:textId="5874A580" w:rsidR="00F4141A" w:rsidRDefault="00F4141A" w:rsidP="00F4141A">
      <w:pPr>
        <w:pStyle w:val="a3"/>
        <w:ind w:left="600"/>
      </w:pPr>
      <w:r>
        <w:rPr>
          <w:rFonts w:hint="eastAsia"/>
        </w:rPr>
        <w:t>k</w:t>
      </w:r>
      <w:r>
        <w:t>ubectl delete -f  pods_myapp01.yaml</w:t>
      </w:r>
    </w:p>
    <w:p w14:paraId="079EABFC" w14:textId="27DE553F" w:rsidR="001E611C" w:rsidRDefault="001E611C" w:rsidP="00987463">
      <w:pPr>
        <w:pStyle w:val="2"/>
      </w:pPr>
      <w:bookmarkStart w:id="44" w:name="_Toc185518754"/>
      <w:r>
        <w:rPr>
          <w:rFonts w:hint="eastAsia"/>
        </w:rPr>
        <w:t>资源的</w:t>
      </w:r>
      <w:r>
        <w:rPr>
          <w:rFonts w:hint="eastAsia"/>
        </w:rPr>
        <w:t>s</w:t>
      </w:r>
      <w:r>
        <w:t>pec</w:t>
      </w:r>
      <w:r w:rsidR="00813B09">
        <w:rPr>
          <w:rFonts w:hint="eastAsia"/>
        </w:rPr>
        <w:t>和</w:t>
      </w:r>
      <w:r w:rsidR="00813B09">
        <w:rPr>
          <w:rFonts w:hint="eastAsia"/>
        </w:rPr>
        <w:t>s</w:t>
      </w:r>
      <w:r w:rsidR="00813B09">
        <w:t>tatus</w:t>
      </w:r>
      <w:bookmarkEnd w:id="44"/>
    </w:p>
    <w:p w14:paraId="1779128D" w14:textId="15C74A00" w:rsidR="00AD3F99" w:rsidRDefault="008B0FCF" w:rsidP="00AD3F99">
      <w:pPr>
        <w:spacing w:after="163"/>
        <w:ind w:left="480"/>
      </w:pPr>
      <w:r>
        <w:rPr>
          <w:rFonts w:hint="eastAsia"/>
        </w:rPr>
        <w:t>k</w:t>
      </w:r>
      <w:r>
        <w:t>ubernetes</w:t>
      </w:r>
      <w:r>
        <w:rPr>
          <w:rFonts w:hint="eastAsia"/>
        </w:rPr>
        <w:t>中大多数资源均有</w:t>
      </w:r>
      <w:r>
        <w:rPr>
          <w:rFonts w:hint="eastAsia"/>
        </w:rPr>
        <w:t>s</w:t>
      </w:r>
      <w:r>
        <w:t>pec</w:t>
      </w:r>
      <w:r w:rsidR="006F3E61">
        <w:rPr>
          <w:rFonts w:hint="eastAsia"/>
        </w:rPr>
        <w:t>和</w:t>
      </w:r>
      <w:r w:rsidR="006F3E61">
        <w:rPr>
          <w:rFonts w:hint="eastAsia"/>
        </w:rPr>
        <w:t>s</w:t>
      </w:r>
      <w:r w:rsidR="006F3E61">
        <w:t>tatus</w:t>
      </w:r>
      <w:r>
        <w:rPr>
          <w:rFonts w:hint="eastAsia"/>
        </w:rPr>
        <w:t>这个</w:t>
      </w:r>
      <w:r w:rsidR="006F3E61">
        <w:rPr>
          <w:rFonts w:hint="eastAsia"/>
        </w:rPr>
        <w:t>两个一</w:t>
      </w:r>
      <w:r>
        <w:rPr>
          <w:rFonts w:hint="eastAsia"/>
        </w:rPr>
        <w:t>级字段，</w:t>
      </w:r>
      <w:r w:rsidR="006F3E61">
        <w:rPr>
          <w:rFonts w:hint="eastAsia"/>
        </w:rPr>
        <w:t>s</w:t>
      </w:r>
      <w:r w:rsidR="006F3E61">
        <w:t>pec</w:t>
      </w:r>
      <w:r>
        <w:rPr>
          <w:rFonts w:hint="eastAsia"/>
        </w:rPr>
        <w:t>此字段用来定义其资源对象的期望状态</w:t>
      </w:r>
      <w:r w:rsidR="00F949CC">
        <w:rPr>
          <w:rFonts w:hint="eastAsia"/>
        </w:rPr>
        <w:t>，</w:t>
      </w:r>
      <w:r w:rsidR="00F949CC">
        <w:rPr>
          <w:rFonts w:hint="eastAsia"/>
        </w:rPr>
        <w:t>s</w:t>
      </w:r>
      <w:r w:rsidR="00F949CC">
        <w:t>tatus</w:t>
      </w:r>
      <w:r w:rsidR="00F949CC">
        <w:rPr>
          <w:rFonts w:hint="eastAsia"/>
        </w:rPr>
        <w:t>字段是资源对象在被创建后其最终状态的一些信息。</w:t>
      </w:r>
    </w:p>
    <w:p w14:paraId="196E9268" w14:textId="1B56DD49" w:rsidR="008E498B" w:rsidRPr="008E498B" w:rsidRDefault="008E498B" w:rsidP="00A74C16">
      <w:pPr>
        <w:spacing w:after="163"/>
        <w:ind w:left="480"/>
      </w:pPr>
    </w:p>
    <w:sectPr w:rsidR="008E498B" w:rsidRPr="008E498B" w:rsidSect="00FA5C4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080" w:bottom="1440" w:left="1080" w:header="1191" w:footer="62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716CC" w14:textId="77777777" w:rsidR="001C5DC6" w:rsidRDefault="001C5DC6" w:rsidP="00360E5E">
      <w:pPr>
        <w:spacing w:after="120"/>
        <w:ind w:left="480" w:firstLine="480"/>
      </w:pPr>
      <w:r>
        <w:separator/>
      </w:r>
    </w:p>
  </w:endnote>
  <w:endnote w:type="continuationSeparator" w:id="0">
    <w:p w14:paraId="59B606C5" w14:textId="77777777" w:rsidR="001C5DC6" w:rsidRDefault="001C5DC6" w:rsidP="00360E5E">
      <w:pPr>
        <w:spacing w:after="12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94BB6" w14:textId="77777777" w:rsidR="00C43954" w:rsidRDefault="00C43954">
    <w:pPr>
      <w:pStyle w:val="a6"/>
      <w:spacing w:after="120"/>
      <w:ind w:left="48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11F9F" w14:textId="77777777" w:rsidR="00C43954" w:rsidRDefault="00C43954">
    <w:pPr>
      <w:pStyle w:val="a6"/>
      <w:spacing w:after="120"/>
      <w:ind w:left="48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8D15" w14:textId="77777777" w:rsidR="00C43954" w:rsidRDefault="00C43954">
    <w:pPr>
      <w:pStyle w:val="a6"/>
      <w:spacing w:after="120"/>
      <w:ind w:left="48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C5F68" w14:textId="77777777" w:rsidR="00C43954" w:rsidRDefault="00C43954">
    <w:pPr>
      <w:pStyle w:val="a6"/>
      <w:spacing w:after="120"/>
      <w:ind w:left="48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28179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0F100A" w14:textId="67ABD6FC" w:rsidR="006217FC" w:rsidRDefault="00FA5C4F">
            <w:pPr>
              <w:pStyle w:val="a6"/>
              <w:spacing w:after="120"/>
              <w:ind w:left="480"/>
              <w:jc w:val="right"/>
            </w:pPr>
            <w:r w:rsidRPr="00FA5C4F">
              <w:rPr>
                <w:rFonts w:hint="eastAsia"/>
              </w:rPr>
              <w:t>第</w:t>
            </w:r>
            <w:r w:rsidR="006217FC" w:rsidRPr="00FA5C4F">
              <w:fldChar w:fldCharType="begin"/>
            </w:r>
            <w:r w:rsidR="006217FC" w:rsidRPr="00FA5C4F">
              <w:instrText>PAGE</w:instrText>
            </w:r>
            <w:r w:rsidR="006217FC" w:rsidRPr="00FA5C4F">
              <w:fldChar w:fldCharType="separate"/>
            </w:r>
            <w:r w:rsidR="006217FC" w:rsidRPr="00FA5C4F">
              <w:rPr>
                <w:lang w:val="zh-CN"/>
              </w:rPr>
              <w:t>2</w:t>
            </w:r>
            <w:r w:rsidR="006217FC" w:rsidRPr="00FA5C4F">
              <w:fldChar w:fldCharType="end"/>
            </w:r>
            <w:r w:rsidRPr="00FA5C4F">
              <w:rPr>
                <w:rFonts w:hint="eastAsia"/>
              </w:rPr>
              <w:t>页</w:t>
            </w:r>
            <w:r w:rsidR="006217FC" w:rsidRPr="00FA5C4F">
              <w:rPr>
                <w:lang w:val="zh-CN"/>
              </w:rPr>
              <w:t xml:space="preserve"> /</w:t>
            </w:r>
            <w:r>
              <w:rPr>
                <w:lang w:val="zh-CN"/>
              </w:rPr>
              <w:t xml:space="preserve"> </w:t>
            </w:r>
            <w:r w:rsidRPr="00FA5C4F">
              <w:rPr>
                <w:rFonts w:hint="eastAsia"/>
                <w:lang w:val="zh-CN"/>
              </w:rPr>
              <w:t>共</w:t>
            </w:r>
            <w:r w:rsidR="006217FC" w:rsidRPr="00FA5C4F">
              <w:fldChar w:fldCharType="begin"/>
            </w:r>
            <w:r w:rsidR="001478D8">
              <w:instrText>=</w:instrText>
            </w:r>
            <w:r w:rsidR="001478D8">
              <w:fldChar w:fldCharType="begin"/>
            </w:r>
            <w:r w:rsidR="001478D8">
              <w:instrText xml:space="preserve"> </w:instrText>
            </w:r>
            <w:r w:rsidR="001478D8" w:rsidRPr="001478D8">
              <w:instrText>NUMPAGES</w:instrText>
            </w:r>
            <w:r w:rsidR="001478D8">
              <w:instrText xml:space="preserve"> </w:instrText>
            </w:r>
            <w:r w:rsidR="001478D8">
              <w:fldChar w:fldCharType="separate"/>
            </w:r>
            <w:r w:rsidR="00EC31B6">
              <w:rPr>
                <w:noProof/>
              </w:rPr>
              <w:instrText>25</w:instrText>
            </w:r>
            <w:r w:rsidR="001478D8">
              <w:fldChar w:fldCharType="end"/>
            </w:r>
            <w:r w:rsidR="001478D8">
              <w:instrText>-2</w:instrText>
            </w:r>
            <w:r w:rsidR="006217FC" w:rsidRPr="00FA5C4F">
              <w:fldChar w:fldCharType="separate"/>
            </w:r>
            <w:r w:rsidR="00EC31B6">
              <w:rPr>
                <w:noProof/>
              </w:rPr>
              <w:t>23</w:t>
            </w:r>
            <w:r w:rsidR="006217FC" w:rsidRPr="00FA5C4F">
              <w:fldChar w:fldCharType="end"/>
            </w:r>
            <w:r w:rsidRPr="00FA5C4F">
              <w:rPr>
                <w:rFonts w:hint="eastAsia"/>
              </w:rPr>
              <w:t>页</w:t>
            </w:r>
          </w:p>
        </w:sdtContent>
      </w:sdt>
    </w:sdtContent>
  </w:sdt>
  <w:p w14:paraId="2049A0E9" w14:textId="77777777" w:rsidR="00C43954" w:rsidRDefault="00C43954">
    <w:pPr>
      <w:pStyle w:val="a6"/>
      <w:spacing w:after="120"/>
      <w:ind w:left="48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6AF26" w14:textId="77777777" w:rsidR="00C43954" w:rsidRDefault="00C43954">
    <w:pPr>
      <w:pStyle w:val="a6"/>
      <w:spacing w:after="120"/>
      <w:ind w:left="48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A1DFC" w14:textId="77777777" w:rsidR="001C5DC6" w:rsidRDefault="001C5DC6" w:rsidP="00360E5E">
      <w:pPr>
        <w:spacing w:after="120"/>
        <w:ind w:left="480" w:firstLine="480"/>
      </w:pPr>
      <w:r>
        <w:separator/>
      </w:r>
    </w:p>
  </w:footnote>
  <w:footnote w:type="continuationSeparator" w:id="0">
    <w:p w14:paraId="78578959" w14:textId="77777777" w:rsidR="001C5DC6" w:rsidRDefault="001C5DC6" w:rsidP="00360E5E">
      <w:pPr>
        <w:spacing w:after="12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BA24" w14:textId="77777777" w:rsidR="00C43954" w:rsidRDefault="00C43954">
    <w:pPr>
      <w:pStyle w:val="a4"/>
      <w:spacing w:after="120"/>
      <w:ind w:left="48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CBE3C" w14:textId="77777777" w:rsidR="00C43954" w:rsidRPr="00CB33B9" w:rsidRDefault="00C43954" w:rsidP="00115FAD">
    <w:pPr>
      <w:spacing w:after="120"/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273D4" w14:textId="77777777" w:rsidR="00C43954" w:rsidRDefault="00C43954">
    <w:pPr>
      <w:pStyle w:val="a4"/>
      <w:spacing w:after="120"/>
      <w:ind w:left="48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21594" w14:textId="77777777" w:rsidR="00C43954" w:rsidRDefault="00C43954">
    <w:pPr>
      <w:pStyle w:val="a4"/>
      <w:spacing w:after="120"/>
      <w:ind w:left="480"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067E5" w14:textId="77D89755" w:rsidR="00C43954" w:rsidRPr="00695614" w:rsidRDefault="00C43954" w:rsidP="00A358B3">
    <w:pPr>
      <w:spacing w:after="120"/>
      <w:ind w:leftChars="0" w:left="0"/>
      <w:jc w:val="left"/>
      <w:rPr>
        <w:sz w:val="18"/>
        <w:szCs w:val="18"/>
        <w:u w:val="single"/>
      </w:rPr>
    </w:pPr>
    <w:r w:rsidRPr="00695614">
      <w:rPr>
        <w:rFonts w:hint="eastAsia"/>
        <w:sz w:val="18"/>
        <w:szCs w:val="18"/>
        <w:u w:val="single"/>
      </w:rPr>
      <w:t>K</w:t>
    </w:r>
    <w:r>
      <w:rPr>
        <w:sz w:val="18"/>
        <w:szCs w:val="18"/>
        <w:u w:val="single"/>
      </w:rPr>
      <w:t>ubernetes</w:t>
    </w:r>
    <w:r>
      <w:rPr>
        <w:rFonts w:hint="eastAsia"/>
        <w:sz w:val="18"/>
        <w:szCs w:val="18"/>
        <w:u w:val="single"/>
      </w:rPr>
      <w:t>中的</w:t>
    </w:r>
    <w:r>
      <w:rPr>
        <w:rFonts w:hint="eastAsia"/>
        <w:sz w:val="18"/>
        <w:szCs w:val="18"/>
        <w:u w:val="single"/>
      </w:rPr>
      <w:t>n</w:t>
    </w:r>
    <w:r>
      <w:rPr>
        <w:sz w:val="18"/>
        <w:szCs w:val="18"/>
        <w:u w:val="single"/>
      </w:rPr>
      <w:t>amespaces</w:t>
    </w:r>
    <w:r>
      <w:rPr>
        <w:rFonts w:hint="eastAsia"/>
        <w:sz w:val="18"/>
        <w:szCs w:val="18"/>
        <w:u w:val="single"/>
      </w:rPr>
      <w:t>资源及资源的相关概念引入</w:t>
    </w:r>
    <w:r>
      <w:rPr>
        <w:rFonts w:hint="eastAsia"/>
        <w:sz w:val="18"/>
        <w:szCs w:val="18"/>
        <w:u w:val="single"/>
      </w:rPr>
      <w:t xml:space="preserve"> </w:t>
    </w:r>
    <w:r>
      <w:rPr>
        <w:sz w:val="18"/>
        <w:szCs w:val="18"/>
        <w:u w:val="single"/>
      </w:rPr>
      <w:t xml:space="preserve">                                         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1D0F7" w14:textId="77777777" w:rsidR="00C43954" w:rsidRDefault="00C43954">
    <w:pPr>
      <w:pStyle w:val="a4"/>
      <w:spacing w:after="120"/>
      <w:ind w:left="48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10FAD"/>
    <w:multiLevelType w:val="multilevel"/>
    <w:tmpl w:val="CBD0A796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8646307"/>
    <w:multiLevelType w:val="hybridMultilevel"/>
    <w:tmpl w:val="15385124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B8159D3"/>
    <w:multiLevelType w:val="hybridMultilevel"/>
    <w:tmpl w:val="E3F011B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35"/>
    <w:rsid w:val="000064BF"/>
    <w:rsid w:val="0001052B"/>
    <w:rsid w:val="00012CD4"/>
    <w:rsid w:val="000218A1"/>
    <w:rsid w:val="000229DB"/>
    <w:rsid w:val="00023E93"/>
    <w:rsid w:val="000243BA"/>
    <w:rsid w:val="000258FC"/>
    <w:rsid w:val="0002593E"/>
    <w:rsid w:val="00025C23"/>
    <w:rsid w:val="00027DEF"/>
    <w:rsid w:val="0003054F"/>
    <w:rsid w:val="000309ED"/>
    <w:rsid w:val="00030E64"/>
    <w:rsid w:val="000333F4"/>
    <w:rsid w:val="00041A6C"/>
    <w:rsid w:val="00043D9C"/>
    <w:rsid w:val="00044E2A"/>
    <w:rsid w:val="00045769"/>
    <w:rsid w:val="000477A5"/>
    <w:rsid w:val="00054E51"/>
    <w:rsid w:val="0006151A"/>
    <w:rsid w:val="00061FCD"/>
    <w:rsid w:val="000656FC"/>
    <w:rsid w:val="00066EAB"/>
    <w:rsid w:val="000702EA"/>
    <w:rsid w:val="00070E20"/>
    <w:rsid w:val="00072A60"/>
    <w:rsid w:val="00076E85"/>
    <w:rsid w:val="00080E80"/>
    <w:rsid w:val="000815A5"/>
    <w:rsid w:val="000823FB"/>
    <w:rsid w:val="00082AD0"/>
    <w:rsid w:val="00086B3E"/>
    <w:rsid w:val="00091255"/>
    <w:rsid w:val="000913D5"/>
    <w:rsid w:val="0009380A"/>
    <w:rsid w:val="00096B45"/>
    <w:rsid w:val="000A6299"/>
    <w:rsid w:val="000B3E48"/>
    <w:rsid w:val="000B661E"/>
    <w:rsid w:val="000B6C84"/>
    <w:rsid w:val="000C133F"/>
    <w:rsid w:val="000C1BE1"/>
    <w:rsid w:val="000C3CFC"/>
    <w:rsid w:val="000C446F"/>
    <w:rsid w:val="000C45DD"/>
    <w:rsid w:val="000D2E9F"/>
    <w:rsid w:val="000D3452"/>
    <w:rsid w:val="000D3540"/>
    <w:rsid w:val="000D3807"/>
    <w:rsid w:val="000E3337"/>
    <w:rsid w:val="000E36FE"/>
    <w:rsid w:val="000E40AD"/>
    <w:rsid w:val="000E5A07"/>
    <w:rsid w:val="000E69F2"/>
    <w:rsid w:val="000F69D1"/>
    <w:rsid w:val="00103D04"/>
    <w:rsid w:val="001050CF"/>
    <w:rsid w:val="001110F4"/>
    <w:rsid w:val="00115FAD"/>
    <w:rsid w:val="00116205"/>
    <w:rsid w:val="00117DD2"/>
    <w:rsid w:val="00120D25"/>
    <w:rsid w:val="001211B4"/>
    <w:rsid w:val="00125A0F"/>
    <w:rsid w:val="00126A8B"/>
    <w:rsid w:val="001310D7"/>
    <w:rsid w:val="0013319C"/>
    <w:rsid w:val="00137E0D"/>
    <w:rsid w:val="001478D8"/>
    <w:rsid w:val="0015161C"/>
    <w:rsid w:val="001527A9"/>
    <w:rsid w:val="001534F1"/>
    <w:rsid w:val="0015687C"/>
    <w:rsid w:val="00161542"/>
    <w:rsid w:val="00163683"/>
    <w:rsid w:val="00171612"/>
    <w:rsid w:val="00174E0E"/>
    <w:rsid w:val="00175532"/>
    <w:rsid w:val="00177E13"/>
    <w:rsid w:val="00181A6D"/>
    <w:rsid w:val="0018775C"/>
    <w:rsid w:val="00190856"/>
    <w:rsid w:val="001931E2"/>
    <w:rsid w:val="001965EC"/>
    <w:rsid w:val="001A0A2D"/>
    <w:rsid w:val="001A1846"/>
    <w:rsid w:val="001A1A32"/>
    <w:rsid w:val="001A29B4"/>
    <w:rsid w:val="001A5687"/>
    <w:rsid w:val="001B3E94"/>
    <w:rsid w:val="001C094D"/>
    <w:rsid w:val="001C23AE"/>
    <w:rsid w:val="001C57B2"/>
    <w:rsid w:val="001C5DC6"/>
    <w:rsid w:val="001D0708"/>
    <w:rsid w:val="001D1A99"/>
    <w:rsid w:val="001D7567"/>
    <w:rsid w:val="001D7771"/>
    <w:rsid w:val="001E18BD"/>
    <w:rsid w:val="001E3BE9"/>
    <w:rsid w:val="001E611C"/>
    <w:rsid w:val="001E622A"/>
    <w:rsid w:val="001F0499"/>
    <w:rsid w:val="001F0993"/>
    <w:rsid w:val="001F25EA"/>
    <w:rsid w:val="001F437B"/>
    <w:rsid w:val="002003F8"/>
    <w:rsid w:val="002031B3"/>
    <w:rsid w:val="002037FE"/>
    <w:rsid w:val="00206242"/>
    <w:rsid w:val="00212834"/>
    <w:rsid w:val="00212BD1"/>
    <w:rsid w:val="00213EEB"/>
    <w:rsid w:val="00224316"/>
    <w:rsid w:val="002279AD"/>
    <w:rsid w:val="00231924"/>
    <w:rsid w:val="00232F86"/>
    <w:rsid w:val="00240914"/>
    <w:rsid w:val="00241475"/>
    <w:rsid w:val="00241FCE"/>
    <w:rsid w:val="002437DD"/>
    <w:rsid w:val="0024453F"/>
    <w:rsid w:val="0025186A"/>
    <w:rsid w:val="0025675F"/>
    <w:rsid w:val="002572ED"/>
    <w:rsid w:val="002611F7"/>
    <w:rsid w:val="00263465"/>
    <w:rsid w:val="00263DC3"/>
    <w:rsid w:val="00270D47"/>
    <w:rsid w:val="00275739"/>
    <w:rsid w:val="00281654"/>
    <w:rsid w:val="0028464C"/>
    <w:rsid w:val="00290D03"/>
    <w:rsid w:val="00290FC8"/>
    <w:rsid w:val="00293843"/>
    <w:rsid w:val="00296929"/>
    <w:rsid w:val="0029767B"/>
    <w:rsid w:val="0029778C"/>
    <w:rsid w:val="00297842"/>
    <w:rsid w:val="002A0FF8"/>
    <w:rsid w:val="002A1C7E"/>
    <w:rsid w:val="002A27C5"/>
    <w:rsid w:val="002B2032"/>
    <w:rsid w:val="002B330C"/>
    <w:rsid w:val="002C67DD"/>
    <w:rsid w:val="002D18EF"/>
    <w:rsid w:val="002D2ABD"/>
    <w:rsid w:val="002D3C04"/>
    <w:rsid w:val="002D556B"/>
    <w:rsid w:val="002D6C7E"/>
    <w:rsid w:val="002D7101"/>
    <w:rsid w:val="002E0B70"/>
    <w:rsid w:val="002E591E"/>
    <w:rsid w:val="002E5C0F"/>
    <w:rsid w:val="002E61FE"/>
    <w:rsid w:val="002F02F8"/>
    <w:rsid w:val="002F2ECA"/>
    <w:rsid w:val="002F5A0F"/>
    <w:rsid w:val="002F6F8B"/>
    <w:rsid w:val="0030144A"/>
    <w:rsid w:val="003028F4"/>
    <w:rsid w:val="00307808"/>
    <w:rsid w:val="00307B3D"/>
    <w:rsid w:val="00310652"/>
    <w:rsid w:val="003153E4"/>
    <w:rsid w:val="003246EE"/>
    <w:rsid w:val="00327F19"/>
    <w:rsid w:val="00342D79"/>
    <w:rsid w:val="00343B5E"/>
    <w:rsid w:val="003458D7"/>
    <w:rsid w:val="00354F79"/>
    <w:rsid w:val="00360D60"/>
    <w:rsid w:val="00360E5E"/>
    <w:rsid w:val="00361B87"/>
    <w:rsid w:val="00365AC8"/>
    <w:rsid w:val="003716D6"/>
    <w:rsid w:val="00377DCA"/>
    <w:rsid w:val="00382210"/>
    <w:rsid w:val="00383FCA"/>
    <w:rsid w:val="0038488E"/>
    <w:rsid w:val="003853FD"/>
    <w:rsid w:val="00391090"/>
    <w:rsid w:val="00394A14"/>
    <w:rsid w:val="003A1A8B"/>
    <w:rsid w:val="003A2D00"/>
    <w:rsid w:val="003B0AC4"/>
    <w:rsid w:val="003B187B"/>
    <w:rsid w:val="003C1C6A"/>
    <w:rsid w:val="003C1C8B"/>
    <w:rsid w:val="003D219F"/>
    <w:rsid w:val="003D6359"/>
    <w:rsid w:val="003E43AD"/>
    <w:rsid w:val="003F464A"/>
    <w:rsid w:val="003F55AC"/>
    <w:rsid w:val="003F5F0C"/>
    <w:rsid w:val="003F6D74"/>
    <w:rsid w:val="003F73D3"/>
    <w:rsid w:val="004058BD"/>
    <w:rsid w:val="004069B4"/>
    <w:rsid w:val="00407BD0"/>
    <w:rsid w:val="00412504"/>
    <w:rsid w:val="0041707A"/>
    <w:rsid w:val="004200E8"/>
    <w:rsid w:val="00424D26"/>
    <w:rsid w:val="004255AA"/>
    <w:rsid w:val="00427811"/>
    <w:rsid w:val="004359B0"/>
    <w:rsid w:val="00441E07"/>
    <w:rsid w:val="00442188"/>
    <w:rsid w:val="00444000"/>
    <w:rsid w:val="00444CC7"/>
    <w:rsid w:val="004454C0"/>
    <w:rsid w:val="004467EE"/>
    <w:rsid w:val="004555EF"/>
    <w:rsid w:val="00457648"/>
    <w:rsid w:val="00470B80"/>
    <w:rsid w:val="00472B92"/>
    <w:rsid w:val="004755DD"/>
    <w:rsid w:val="00476D1A"/>
    <w:rsid w:val="004811D7"/>
    <w:rsid w:val="00481254"/>
    <w:rsid w:val="004846CE"/>
    <w:rsid w:val="00485416"/>
    <w:rsid w:val="00486E9B"/>
    <w:rsid w:val="00492D63"/>
    <w:rsid w:val="00492E44"/>
    <w:rsid w:val="004A00A3"/>
    <w:rsid w:val="004A4382"/>
    <w:rsid w:val="004A56D0"/>
    <w:rsid w:val="004C0FD8"/>
    <w:rsid w:val="004C197F"/>
    <w:rsid w:val="004C1B1B"/>
    <w:rsid w:val="004C28A0"/>
    <w:rsid w:val="004C3C3B"/>
    <w:rsid w:val="004C3FA5"/>
    <w:rsid w:val="004C794F"/>
    <w:rsid w:val="004D0855"/>
    <w:rsid w:val="004D5482"/>
    <w:rsid w:val="004D5887"/>
    <w:rsid w:val="004E3595"/>
    <w:rsid w:val="004E5118"/>
    <w:rsid w:val="004E59B5"/>
    <w:rsid w:val="004E6014"/>
    <w:rsid w:val="004E6299"/>
    <w:rsid w:val="004E7384"/>
    <w:rsid w:val="005017B7"/>
    <w:rsid w:val="0050593E"/>
    <w:rsid w:val="00505C1A"/>
    <w:rsid w:val="005066C3"/>
    <w:rsid w:val="00507110"/>
    <w:rsid w:val="005107B0"/>
    <w:rsid w:val="00524CB1"/>
    <w:rsid w:val="005259AF"/>
    <w:rsid w:val="00527510"/>
    <w:rsid w:val="0053078B"/>
    <w:rsid w:val="00530B2D"/>
    <w:rsid w:val="00531840"/>
    <w:rsid w:val="00532E10"/>
    <w:rsid w:val="00533148"/>
    <w:rsid w:val="0053519A"/>
    <w:rsid w:val="005358FB"/>
    <w:rsid w:val="00536FBC"/>
    <w:rsid w:val="00537B8F"/>
    <w:rsid w:val="00542F13"/>
    <w:rsid w:val="00544AD0"/>
    <w:rsid w:val="00550500"/>
    <w:rsid w:val="00566457"/>
    <w:rsid w:val="005703F0"/>
    <w:rsid w:val="00572EEF"/>
    <w:rsid w:val="005802EB"/>
    <w:rsid w:val="005952CD"/>
    <w:rsid w:val="005A0AD0"/>
    <w:rsid w:val="005A2106"/>
    <w:rsid w:val="005A308E"/>
    <w:rsid w:val="005B0928"/>
    <w:rsid w:val="005B15F4"/>
    <w:rsid w:val="005B2FEB"/>
    <w:rsid w:val="005B4BA2"/>
    <w:rsid w:val="005B55FD"/>
    <w:rsid w:val="005B6556"/>
    <w:rsid w:val="005C2B95"/>
    <w:rsid w:val="005C426E"/>
    <w:rsid w:val="005C78A0"/>
    <w:rsid w:val="005E0A9D"/>
    <w:rsid w:val="005E13B8"/>
    <w:rsid w:val="005E2A44"/>
    <w:rsid w:val="005E7F70"/>
    <w:rsid w:val="005F3F7C"/>
    <w:rsid w:val="005F5476"/>
    <w:rsid w:val="005F6598"/>
    <w:rsid w:val="006010F7"/>
    <w:rsid w:val="00601724"/>
    <w:rsid w:val="00603743"/>
    <w:rsid w:val="00603D7C"/>
    <w:rsid w:val="00603E54"/>
    <w:rsid w:val="0060670F"/>
    <w:rsid w:val="00613DD8"/>
    <w:rsid w:val="006207D6"/>
    <w:rsid w:val="0062115B"/>
    <w:rsid w:val="006217FC"/>
    <w:rsid w:val="006232D8"/>
    <w:rsid w:val="006307A5"/>
    <w:rsid w:val="00631306"/>
    <w:rsid w:val="00634A58"/>
    <w:rsid w:val="00636B62"/>
    <w:rsid w:val="00637267"/>
    <w:rsid w:val="00640F8F"/>
    <w:rsid w:val="006425EC"/>
    <w:rsid w:val="006443F7"/>
    <w:rsid w:val="00662E42"/>
    <w:rsid w:val="0066324A"/>
    <w:rsid w:val="00663B47"/>
    <w:rsid w:val="00671007"/>
    <w:rsid w:val="0067397D"/>
    <w:rsid w:val="00674FE7"/>
    <w:rsid w:val="00676927"/>
    <w:rsid w:val="006770F3"/>
    <w:rsid w:val="006771A7"/>
    <w:rsid w:val="006778C3"/>
    <w:rsid w:val="00677BCB"/>
    <w:rsid w:val="00684ECE"/>
    <w:rsid w:val="0069037F"/>
    <w:rsid w:val="0069261A"/>
    <w:rsid w:val="00694A4E"/>
    <w:rsid w:val="00695614"/>
    <w:rsid w:val="006963DB"/>
    <w:rsid w:val="006A7A9B"/>
    <w:rsid w:val="006B421D"/>
    <w:rsid w:val="006B61E3"/>
    <w:rsid w:val="006B73AF"/>
    <w:rsid w:val="006C3385"/>
    <w:rsid w:val="006C4C65"/>
    <w:rsid w:val="006C7FC4"/>
    <w:rsid w:val="006D3651"/>
    <w:rsid w:val="006D3D93"/>
    <w:rsid w:val="006D690E"/>
    <w:rsid w:val="006D6D12"/>
    <w:rsid w:val="006D7C6D"/>
    <w:rsid w:val="006E3D0E"/>
    <w:rsid w:val="006E426D"/>
    <w:rsid w:val="006F0CD7"/>
    <w:rsid w:val="006F2228"/>
    <w:rsid w:val="006F3E61"/>
    <w:rsid w:val="006F42D7"/>
    <w:rsid w:val="006F68F7"/>
    <w:rsid w:val="00702234"/>
    <w:rsid w:val="007022D0"/>
    <w:rsid w:val="0071103C"/>
    <w:rsid w:val="00711D9C"/>
    <w:rsid w:val="0072659D"/>
    <w:rsid w:val="00726B6A"/>
    <w:rsid w:val="00732C50"/>
    <w:rsid w:val="007400DC"/>
    <w:rsid w:val="007416C2"/>
    <w:rsid w:val="007448AD"/>
    <w:rsid w:val="0074596E"/>
    <w:rsid w:val="007516E6"/>
    <w:rsid w:val="00753FF0"/>
    <w:rsid w:val="00761C8F"/>
    <w:rsid w:val="007646BC"/>
    <w:rsid w:val="00765A3E"/>
    <w:rsid w:val="00766883"/>
    <w:rsid w:val="00766FB4"/>
    <w:rsid w:val="00767B53"/>
    <w:rsid w:val="007715AB"/>
    <w:rsid w:val="007725A5"/>
    <w:rsid w:val="00773756"/>
    <w:rsid w:val="00774B43"/>
    <w:rsid w:val="00774C8B"/>
    <w:rsid w:val="00775056"/>
    <w:rsid w:val="00777955"/>
    <w:rsid w:val="00780528"/>
    <w:rsid w:val="00782DC8"/>
    <w:rsid w:val="00785BB4"/>
    <w:rsid w:val="007905FB"/>
    <w:rsid w:val="0079131D"/>
    <w:rsid w:val="0079371F"/>
    <w:rsid w:val="00797A7A"/>
    <w:rsid w:val="007A38CD"/>
    <w:rsid w:val="007A78FD"/>
    <w:rsid w:val="007B5763"/>
    <w:rsid w:val="007B60F1"/>
    <w:rsid w:val="007B7F9C"/>
    <w:rsid w:val="007C1014"/>
    <w:rsid w:val="007C3DE4"/>
    <w:rsid w:val="007C624C"/>
    <w:rsid w:val="007C755C"/>
    <w:rsid w:val="007D0FE4"/>
    <w:rsid w:val="007D3B95"/>
    <w:rsid w:val="007D5947"/>
    <w:rsid w:val="007D64EC"/>
    <w:rsid w:val="007E1A11"/>
    <w:rsid w:val="007E4225"/>
    <w:rsid w:val="008010F1"/>
    <w:rsid w:val="00802549"/>
    <w:rsid w:val="00806D85"/>
    <w:rsid w:val="0081101A"/>
    <w:rsid w:val="00811DDF"/>
    <w:rsid w:val="008123AB"/>
    <w:rsid w:val="00813B09"/>
    <w:rsid w:val="008153C7"/>
    <w:rsid w:val="008165D9"/>
    <w:rsid w:val="0081685B"/>
    <w:rsid w:val="00821749"/>
    <w:rsid w:val="00824B0A"/>
    <w:rsid w:val="00830B1B"/>
    <w:rsid w:val="00831AA9"/>
    <w:rsid w:val="00834029"/>
    <w:rsid w:val="008352B4"/>
    <w:rsid w:val="00835B8E"/>
    <w:rsid w:val="00837720"/>
    <w:rsid w:val="008445BF"/>
    <w:rsid w:val="00845104"/>
    <w:rsid w:val="00845E17"/>
    <w:rsid w:val="008649A2"/>
    <w:rsid w:val="00867B30"/>
    <w:rsid w:val="008700D5"/>
    <w:rsid w:val="00870D54"/>
    <w:rsid w:val="008713A9"/>
    <w:rsid w:val="00880373"/>
    <w:rsid w:val="00882F8B"/>
    <w:rsid w:val="00883E44"/>
    <w:rsid w:val="0089028D"/>
    <w:rsid w:val="00893846"/>
    <w:rsid w:val="00893E1F"/>
    <w:rsid w:val="00895E76"/>
    <w:rsid w:val="008B0FCF"/>
    <w:rsid w:val="008B5BD7"/>
    <w:rsid w:val="008B660C"/>
    <w:rsid w:val="008C135A"/>
    <w:rsid w:val="008C5CFA"/>
    <w:rsid w:val="008E498B"/>
    <w:rsid w:val="008E569D"/>
    <w:rsid w:val="008E578F"/>
    <w:rsid w:val="008F40A7"/>
    <w:rsid w:val="008F5121"/>
    <w:rsid w:val="008F528B"/>
    <w:rsid w:val="00903177"/>
    <w:rsid w:val="00915D5E"/>
    <w:rsid w:val="00916308"/>
    <w:rsid w:val="00916B13"/>
    <w:rsid w:val="009246C0"/>
    <w:rsid w:val="009273B2"/>
    <w:rsid w:val="00930047"/>
    <w:rsid w:val="00930846"/>
    <w:rsid w:val="00933210"/>
    <w:rsid w:val="00946E71"/>
    <w:rsid w:val="00947052"/>
    <w:rsid w:val="00951A55"/>
    <w:rsid w:val="00951DF6"/>
    <w:rsid w:val="009526CE"/>
    <w:rsid w:val="00952F43"/>
    <w:rsid w:val="0095338D"/>
    <w:rsid w:val="00953AA6"/>
    <w:rsid w:val="00953B28"/>
    <w:rsid w:val="00954653"/>
    <w:rsid w:val="009644B9"/>
    <w:rsid w:val="0097239D"/>
    <w:rsid w:val="00975F0F"/>
    <w:rsid w:val="00982AEB"/>
    <w:rsid w:val="0098744E"/>
    <w:rsid w:val="00987463"/>
    <w:rsid w:val="0098760A"/>
    <w:rsid w:val="00991D8F"/>
    <w:rsid w:val="0099216C"/>
    <w:rsid w:val="00992331"/>
    <w:rsid w:val="00994938"/>
    <w:rsid w:val="0099569F"/>
    <w:rsid w:val="009979EC"/>
    <w:rsid w:val="009A024E"/>
    <w:rsid w:val="009A111F"/>
    <w:rsid w:val="009A2D06"/>
    <w:rsid w:val="009A474E"/>
    <w:rsid w:val="009B2DC7"/>
    <w:rsid w:val="009B4650"/>
    <w:rsid w:val="009C0A84"/>
    <w:rsid w:val="009C0F80"/>
    <w:rsid w:val="009C3D69"/>
    <w:rsid w:val="009C5E7B"/>
    <w:rsid w:val="009D2BD5"/>
    <w:rsid w:val="009D5963"/>
    <w:rsid w:val="009E333C"/>
    <w:rsid w:val="009E3EEC"/>
    <w:rsid w:val="009E6CF7"/>
    <w:rsid w:val="009E72F9"/>
    <w:rsid w:val="009F1FE3"/>
    <w:rsid w:val="009F2419"/>
    <w:rsid w:val="00A00D8E"/>
    <w:rsid w:val="00A103C5"/>
    <w:rsid w:val="00A107C7"/>
    <w:rsid w:val="00A10D8C"/>
    <w:rsid w:val="00A23C35"/>
    <w:rsid w:val="00A25C06"/>
    <w:rsid w:val="00A27EC2"/>
    <w:rsid w:val="00A3278E"/>
    <w:rsid w:val="00A358B3"/>
    <w:rsid w:val="00A36AB9"/>
    <w:rsid w:val="00A422F3"/>
    <w:rsid w:val="00A4724B"/>
    <w:rsid w:val="00A4727D"/>
    <w:rsid w:val="00A54AC6"/>
    <w:rsid w:val="00A55402"/>
    <w:rsid w:val="00A57B10"/>
    <w:rsid w:val="00A6217F"/>
    <w:rsid w:val="00A639AE"/>
    <w:rsid w:val="00A63FFC"/>
    <w:rsid w:val="00A65573"/>
    <w:rsid w:val="00A74C16"/>
    <w:rsid w:val="00A8157C"/>
    <w:rsid w:val="00A82F58"/>
    <w:rsid w:val="00A87194"/>
    <w:rsid w:val="00A9118A"/>
    <w:rsid w:val="00A95DD9"/>
    <w:rsid w:val="00AA0385"/>
    <w:rsid w:val="00AA6123"/>
    <w:rsid w:val="00AB07DD"/>
    <w:rsid w:val="00AB0E95"/>
    <w:rsid w:val="00AC5188"/>
    <w:rsid w:val="00AD05AA"/>
    <w:rsid w:val="00AD3217"/>
    <w:rsid w:val="00AD3F99"/>
    <w:rsid w:val="00AD4192"/>
    <w:rsid w:val="00AD4331"/>
    <w:rsid w:val="00AD53A8"/>
    <w:rsid w:val="00AD74F2"/>
    <w:rsid w:val="00AE445D"/>
    <w:rsid w:val="00AE5378"/>
    <w:rsid w:val="00AE56A8"/>
    <w:rsid w:val="00AE6985"/>
    <w:rsid w:val="00AF2B2E"/>
    <w:rsid w:val="00AF3CFB"/>
    <w:rsid w:val="00AF4633"/>
    <w:rsid w:val="00AF6C7A"/>
    <w:rsid w:val="00B01FF2"/>
    <w:rsid w:val="00B036E1"/>
    <w:rsid w:val="00B03857"/>
    <w:rsid w:val="00B03C62"/>
    <w:rsid w:val="00B03F3F"/>
    <w:rsid w:val="00B0576B"/>
    <w:rsid w:val="00B10FD3"/>
    <w:rsid w:val="00B11406"/>
    <w:rsid w:val="00B124C4"/>
    <w:rsid w:val="00B1353F"/>
    <w:rsid w:val="00B153A3"/>
    <w:rsid w:val="00B160EF"/>
    <w:rsid w:val="00B1637B"/>
    <w:rsid w:val="00B178B8"/>
    <w:rsid w:val="00B178C0"/>
    <w:rsid w:val="00B31D1F"/>
    <w:rsid w:val="00B31DEC"/>
    <w:rsid w:val="00B320D7"/>
    <w:rsid w:val="00B43D0A"/>
    <w:rsid w:val="00B47FEF"/>
    <w:rsid w:val="00B51190"/>
    <w:rsid w:val="00B57AA2"/>
    <w:rsid w:val="00B604BA"/>
    <w:rsid w:val="00B71AAD"/>
    <w:rsid w:val="00B71F10"/>
    <w:rsid w:val="00B76682"/>
    <w:rsid w:val="00B77B57"/>
    <w:rsid w:val="00B82218"/>
    <w:rsid w:val="00B9168A"/>
    <w:rsid w:val="00B93BE5"/>
    <w:rsid w:val="00B95C20"/>
    <w:rsid w:val="00BA0A27"/>
    <w:rsid w:val="00BA2197"/>
    <w:rsid w:val="00BA5E65"/>
    <w:rsid w:val="00BA711B"/>
    <w:rsid w:val="00BB3F1A"/>
    <w:rsid w:val="00BB54E9"/>
    <w:rsid w:val="00BB7474"/>
    <w:rsid w:val="00BC1093"/>
    <w:rsid w:val="00BC151B"/>
    <w:rsid w:val="00BC2B0C"/>
    <w:rsid w:val="00BC426C"/>
    <w:rsid w:val="00BC7F1D"/>
    <w:rsid w:val="00BD1102"/>
    <w:rsid w:val="00BD2EAC"/>
    <w:rsid w:val="00BD31B8"/>
    <w:rsid w:val="00BE476D"/>
    <w:rsid w:val="00BE7A99"/>
    <w:rsid w:val="00BF1632"/>
    <w:rsid w:val="00BF3DB8"/>
    <w:rsid w:val="00BF4B3A"/>
    <w:rsid w:val="00BF528B"/>
    <w:rsid w:val="00BF5E29"/>
    <w:rsid w:val="00BF6E7C"/>
    <w:rsid w:val="00C00420"/>
    <w:rsid w:val="00C023F6"/>
    <w:rsid w:val="00C10312"/>
    <w:rsid w:val="00C1702C"/>
    <w:rsid w:val="00C171B5"/>
    <w:rsid w:val="00C17849"/>
    <w:rsid w:val="00C21FA8"/>
    <w:rsid w:val="00C25BEC"/>
    <w:rsid w:val="00C27E9C"/>
    <w:rsid w:val="00C27E9F"/>
    <w:rsid w:val="00C31238"/>
    <w:rsid w:val="00C3578F"/>
    <w:rsid w:val="00C422A0"/>
    <w:rsid w:val="00C424F1"/>
    <w:rsid w:val="00C43954"/>
    <w:rsid w:val="00C44438"/>
    <w:rsid w:val="00C44CA8"/>
    <w:rsid w:val="00C47612"/>
    <w:rsid w:val="00C50EA2"/>
    <w:rsid w:val="00C5286F"/>
    <w:rsid w:val="00C542D7"/>
    <w:rsid w:val="00C56E1A"/>
    <w:rsid w:val="00C6035E"/>
    <w:rsid w:val="00C65BD5"/>
    <w:rsid w:val="00C70900"/>
    <w:rsid w:val="00C751D1"/>
    <w:rsid w:val="00C76321"/>
    <w:rsid w:val="00C837BE"/>
    <w:rsid w:val="00C84ED8"/>
    <w:rsid w:val="00C872F3"/>
    <w:rsid w:val="00C917F5"/>
    <w:rsid w:val="00C91FD0"/>
    <w:rsid w:val="00C92009"/>
    <w:rsid w:val="00C922D1"/>
    <w:rsid w:val="00C94107"/>
    <w:rsid w:val="00C94B7F"/>
    <w:rsid w:val="00C9628F"/>
    <w:rsid w:val="00C97A13"/>
    <w:rsid w:val="00CA4014"/>
    <w:rsid w:val="00CA4290"/>
    <w:rsid w:val="00CB09BA"/>
    <w:rsid w:val="00CB0F4A"/>
    <w:rsid w:val="00CB1BCE"/>
    <w:rsid w:val="00CB2B14"/>
    <w:rsid w:val="00CB6402"/>
    <w:rsid w:val="00CD318D"/>
    <w:rsid w:val="00CD4A54"/>
    <w:rsid w:val="00D00777"/>
    <w:rsid w:val="00D062D0"/>
    <w:rsid w:val="00D13856"/>
    <w:rsid w:val="00D15A88"/>
    <w:rsid w:val="00D17CE6"/>
    <w:rsid w:val="00D17D43"/>
    <w:rsid w:val="00D2013E"/>
    <w:rsid w:val="00D21057"/>
    <w:rsid w:val="00D242A3"/>
    <w:rsid w:val="00D260A4"/>
    <w:rsid w:val="00D32176"/>
    <w:rsid w:val="00D32256"/>
    <w:rsid w:val="00D3755F"/>
    <w:rsid w:val="00D4263F"/>
    <w:rsid w:val="00D46F2D"/>
    <w:rsid w:val="00D505C1"/>
    <w:rsid w:val="00D55710"/>
    <w:rsid w:val="00D55CC3"/>
    <w:rsid w:val="00D615E9"/>
    <w:rsid w:val="00D6311E"/>
    <w:rsid w:val="00D641BC"/>
    <w:rsid w:val="00D84470"/>
    <w:rsid w:val="00D84605"/>
    <w:rsid w:val="00D86658"/>
    <w:rsid w:val="00D90935"/>
    <w:rsid w:val="00D96D31"/>
    <w:rsid w:val="00DA1258"/>
    <w:rsid w:val="00DA77F5"/>
    <w:rsid w:val="00DB3B1F"/>
    <w:rsid w:val="00DB5DE1"/>
    <w:rsid w:val="00DC0E1F"/>
    <w:rsid w:val="00DD0493"/>
    <w:rsid w:val="00DD2FAE"/>
    <w:rsid w:val="00DD4472"/>
    <w:rsid w:val="00DD4C5D"/>
    <w:rsid w:val="00DE14EF"/>
    <w:rsid w:val="00DE6301"/>
    <w:rsid w:val="00DE63C6"/>
    <w:rsid w:val="00DE64A4"/>
    <w:rsid w:val="00DF4128"/>
    <w:rsid w:val="00DF5305"/>
    <w:rsid w:val="00E04550"/>
    <w:rsid w:val="00E045BA"/>
    <w:rsid w:val="00E07EA2"/>
    <w:rsid w:val="00E1119D"/>
    <w:rsid w:val="00E120B0"/>
    <w:rsid w:val="00E120E0"/>
    <w:rsid w:val="00E12261"/>
    <w:rsid w:val="00E13C06"/>
    <w:rsid w:val="00E13E87"/>
    <w:rsid w:val="00E21336"/>
    <w:rsid w:val="00E249EE"/>
    <w:rsid w:val="00E24CE6"/>
    <w:rsid w:val="00E26F75"/>
    <w:rsid w:val="00E30E80"/>
    <w:rsid w:val="00E33124"/>
    <w:rsid w:val="00E36F05"/>
    <w:rsid w:val="00E43257"/>
    <w:rsid w:val="00E44C52"/>
    <w:rsid w:val="00E461E1"/>
    <w:rsid w:val="00E47266"/>
    <w:rsid w:val="00E57558"/>
    <w:rsid w:val="00E60241"/>
    <w:rsid w:val="00E60D20"/>
    <w:rsid w:val="00E61159"/>
    <w:rsid w:val="00E6137E"/>
    <w:rsid w:val="00E61DDD"/>
    <w:rsid w:val="00E71E7C"/>
    <w:rsid w:val="00E72643"/>
    <w:rsid w:val="00E770E5"/>
    <w:rsid w:val="00E87C48"/>
    <w:rsid w:val="00E87C69"/>
    <w:rsid w:val="00E93110"/>
    <w:rsid w:val="00EA2048"/>
    <w:rsid w:val="00EA22AE"/>
    <w:rsid w:val="00EA632A"/>
    <w:rsid w:val="00EB3362"/>
    <w:rsid w:val="00EB6BBD"/>
    <w:rsid w:val="00EC10DA"/>
    <w:rsid w:val="00EC1A04"/>
    <w:rsid w:val="00EC31B6"/>
    <w:rsid w:val="00ED2304"/>
    <w:rsid w:val="00ED2366"/>
    <w:rsid w:val="00ED2569"/>
    <w:rsid w:val="00ED2ECD"/>
    <w:rsid w:val="00ED69DF"/>
    <w:rsid w:val="00EE26BF"/>
    <w:rsid w:val="00EE2ED0"/>
    <w:rsid w:val="00EE44F5"/>
    <w:rsid w:val="00EE4970"/>
    <w:rsid w:val="00EE745A"/>
    <w:rsid w:val="00EF07B9"/>
    <w:rsid w:val="00EF0E58"/>
    <w:rsid w:val="00EF5408"/>
    <w:rsid w:val="00EF5E90"/>
    <w:rsid w:val="00EF636C"/>
    <w:rsid w:val="00EF75A9"/>
    <w:rsid w:val="00F00DAD"/>
    <w:rsid w:val="00F056FA"/>
    <w:rsid w:val="00F06678"/>
    <w:rsid w:val="00F12ACB"/>
    <w:rsid w:val="00F13834"/>
    <w:rsid w:val="00F301B9"/>
    <w:rsid w:val="00F4141A"/>
    <w:rsid w:val="00F473F5"/>
    <w:rsid w:val="00F56E07"/>
    <w:rsid w:val="00F61AFB"/>
    <w:rsid w:val="00F65769"/>
    <w:rsid w:val="00F702F0"/>
    <w:rsid w:val="00F742B7"/>
    <w:rsid w:val="00F74BA7"/>
    <w:rsid w:val="00F756E2"/>
    <w:rsid w:val="00F773B2"/>
    <w:rsid w:val="00F81A9F"/>
    <w:rsid w:val="00F855AD"/>
    <w:rsid w:val="00F86C63"/>
    <w:rsid w:val="00F86CA0"/>
    <w:rsid w:val="00F87BB3"/>
    <w:rsid w:val="00F87E7F"/>
    <w:rsid w:val="00F932AE"/>
    <w:rsid w:val="00F945E3"/>
    <w:rsid w:val="00F949CC"/>
    <w:rsid w:val="00F9615F"/>
    <w:rsid w:val="00FA0231"/>
    <w:rsid w:val="00FA2D3F"/>
    <w:rsid w:val="00FA35EC"/>
    <w:rsid w:val="00FA377D"/>
    <w:rsid w:val="00FA3C3C"/>
    <w:rsid w:val="00FA3FDD"/>
    <w:rsid w:val="00FA5C4F"/>
    <w:rsid w:val="00FA7122"/>
    <w:rsid w:val="00FB5D22"/>
    <w:rsid w:val="00FC15D9"/>
    <w:rsid w:val="00FC1C16"/>
    <w:rsid w:val="00FC4AC0"/>
    <w:rsid w:val="00FC7522"/>
    <w:rsid w:val="00FD482C"/>
    <w:rsid w:val="00FE1067"/>
    <w:rsid w:val="00FE6C19"/>
    <w:rsid w:val="00FF0CC4"/>
    <w:rsid w:val="00FF15EA"/>
    <w:rsid w:val="00FF2B73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E56E4"/>
  <w15:chartTrackingRefBased/>
  <w15:docId w15:val="{F96D4F07-CEBB-4C14-AB8E-C2770300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uiPriority="1" w:qFormat="1"/>
    <w:lsdException w:name="heading 3" w:uiPriority="2" w:qFormat="1"/>
    <w:lsdException w:name="heading 4" w:uiPriority="3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4"/>
    <w:qFormat/>
    <w:rsid w:val="004C3C3B"/>
    <w:pPr>
      <w:widowControl w:val="0"/>
      <w:spacing w:afterLines="50" w:after="50"/>
      <w:ind w:leftChars="200" w:left="20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4C3C3B"/>
    <w:pPr>
      <w:keepNext/>
      <w:keepLines/>
      <w:numPr>
        <w:numId w:val="1"/>
      </w:numPr>
      <w:ind w:leftChars="0" w:left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1"/>
    <w:qFormat/>
    <w:rsid w:val="00FA3FDD"/>
    <w:pPr>
      <w:keepNext/>
      <w:keepLines/>
      <w:numPr>
        <w:ilvl w:val="1"/>
        <w:numId w:val="1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2"/>
    <w:qFormat/>
    <w:rsid w:val="00FA3FDD"/>
    <w:pPr>
      <w:keepNext/>
      <w:keepLines/>
      <w:numPr>
        <w:ilvl w:val="2"/>
        <w:numId w:val="1"/>
      </w:numPr>
      <w:spacing w:line="360" w:lineRule="auto"/>
      <w:ind w:left="0" w:firstLine="0"/>
      <w:outlineLvl w:val="2"/>
    </w:pPr>
    <w:rPr>
      <w:b/>
      <w:bCs/>
      <w:sz w:val="30"/>
      <w:szCs w:val="32"/>
    </w:rPr>
  </w:style>
  <w:style w:type="paragraph" w:styleId="4">
    <w:name w:val="heading 4"/>
    <w:next w:val="a"/>
    <w:link w:val="40"/>
    <w:uiPriority w:val="3"/>
    <w:qFormat/>
    <w:rsid w:val="00FA3FDD"/>
    <w:pPr>
      <w:keepNext/>
      <w:keepLines/>
      <w:numPr>
        <w:ilvl w:val="3"/>
        <w:numId w:val="1"/>
      </w:numPr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9874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命令"/>
    <w:link w:val="Char"/>
    <w:uiPriority w:val="5"/>
    <w:qFormat/>
    <w:rsid w:val="000309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250" w:left="250"/>
    </w:pPr>
    <w:rPr>
      <w:rFonts w:asciiTheme="minorEastAsia"/>
    </w:rPr>
  </w:style>
  <w:style w:type="character" w:customStyle="1" w:styleId="10">
    <w:name w:val="标题 1 字符"/>
    <w:basedOn w:val="a0"/>
    <w:link w:val="1"/>
    <w:rsid w:val="004C3C3B"/>
    <w:rPr>
      <w:b/>
      <w:bCs/>
      <w:kern w:val="44"/>
      <w:sz w:val="36"/>
      <w:szCs w:val="44"/>
    </w:rPr>
  </w:style>
  <w:style w:type="character" w:customStyle="1" w:styleId="Char">
    <w:name w:val="命令 Char"/>
    <w:basedOn w:val="a0"/>
    <w:link w:val="a3"/>
    <w:uiPriority w:val="5"/>
    <w:rsid w:val="000309ED"/>
    <w:rPr>
      <w:rFonts w:asciiTheme="minorEastAsia"/>
      <w:shd w:val="pct10" w:color="auto" w:fill="auto"/>
    </w:rPr>
  </w:style>
  <w:style w:type="character" w:customStyle="1" w:styleId="20">
    <w:name w:val="标题 2 字符"/>
    <w:basedOn w:val="a0"/>
    <w:link w:val="2"/>
    <w:uiPriority w:val="1"/>
    <w:rsid w:val="00FA3F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2"/>
    <w:rsid w:val="00FA3FDD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3"/>
    <w:rsid w:val="00FA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6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0E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0E5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B187B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92009"/>
    <w:pPr>
      <w:spacing w:beforeLines="50" w:before="50" w:afterLines="0" w:after="0"/>
    </w:pPr>
    <w:rPr>
      <w:rFonts w:asciiTheme="minorEastAsia"/>
      <w:b/>
    </w:rPr>
  </w:style>
  <w:style w:type="paragraph" w:styleId="TOC2">
    <w:name w:val="toc 2"/>
    <w:basedOn w:val="a"/>
    <w:next w:val="a"/>
    <w:autoRedefine/>
    <w:uiPriority w:val="39"/>
    <w:unhideWhenUsed/>
    <w:rsid w:val="00A95DD9"/>
    <w:pPr>
      <w:spacing w:afterLines="0" w:after="0"/>
      <w:ind w:leftChars="0" w:left="0" w:firstLineChars="400" w:firstLine="400"/>
    </w:pPr>
    <w:rPr>
      <w:rFonts w:asciiTheme="minorEastAsia"/>
      <w:sz w:val="21"/>
    </w:rPr>
  </w:style>
  <w:style w:type="paragraph" w:styleId="TOC3">
    <w:name w:val="toc 3"/>
    <w:basedOn w:val="a"/>
    <w:next w:val="a"/>
    <w:autoRedefine/>
    <w:uiPriority w:val="39"/>
    <w:unhideWhenUsed/>
    <w:rsid w:val="00DD2FAE"/>
    <w:pPr>
      <w:spacing w:afterLines="0" w:after="0"/>
      <w:ind w:leftChars="0" w:left="0" w:firstLineChars="600" w:firstLine="600"/>
    </w:pPr>
    <w:rPr>
      <w:rFonts w:asciiTheme="minorEastAsia"/>
      <w:sz w:val="21"/>
    </w:rPr>
  </w:style>
  <w:style w:type="character" w:styleId="a8">
    <w:name w:val="Hyperlink"/>
    <w:basedOn w:val="a0"/>
    <w:uiPriority w:val="99"/>
    <w:unhideWhenUsed/>
    <w:rsid w:val="003B187B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2FAE"/>
    <w:pPr>
      <w:spacing w:afterLines="0" w:after="0"/>
      <w:ind w:leftChars="0" w:left="0" w:firstLineChars="900" w:firstLine="900"/>
    </w:pPr>
    <w:rPr>
      <w:sz w:val="18"/>
    </w:rPr>
  </w:style>
  <w:style w:type="paragraph" w:styleId="a9">
    <w:name w:val="Balloon Text"/>
    <w:basedOn w:val="a"/>
    <w:link w:val="aa"/>
    <w:uiPriority w:val="99"/>
    <w:semiHidden/>
    <w:unhideWhenUsed/>
    <w:rsid w:val="000477A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477A5"/>
    <w:rPr>
      <w:sz w:val="18"/>
      <w:szCs w:val="18"/>
    </w:rPr>
  </w:style>
  <w:style w:type="paragraph" w:styleId="ab">
    <w:name w:val="List Paragraph"/>
    <w:basedOn w:val="a"/>
    <w:uiPriority w:val="34"/>
    <w:rsid w:val="000477A5"/>
    <w:pPr>
      <w:ind w:firstLine="420"/>
    </w:pPr>
  </w:style>
  <w:style w:type="paragraph" w:styleId="ac">
    <w:name w:val="Normal (Web)"/>
    <w:basedOn w:val="a"/>
    <w:uiPriority w:val="99"/>
    <w:semiHidden/>
    <w:unhideWhenUsed/>
    <w:rsid w:val="00047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d">
    <w:name w:val="Table Grid"/>
    <w:basedOn w:val="a1"/>
    <w:uiPriority w:val="39"/>
    <w:rsid w:val="0004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477A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477A5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477A5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477A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477A5"/>
    <w:rPr>
      <w:b/>
      <w:bCs/>
      <w:sz w:val="24"/>
    </w:rPr>
  </w:style>
  <w:style w:type="character" w:styleId="af3">
    <w:name w:val="Unresolved Mention"/>
    <w:basedOn w:val="a0"/>
    <w:uiPriority w:val="99"/>
    <w:semiHidden/>
    <w:unhideWhenUsed/>
    <w:rsid w:val="000477A5"/>
    <w:rPr>
      <w:color w:val="605E5C"/>
      <w:shd w:val="clear" w:color="auto" w:fill="E1DFDD"/>
    </w:rPr>
  </w:style>
  <w:style w:type="paragraph" w:styleId="TOC5">
    <w:name w:val="toc 5"/>
    <w:basedOn w:val="a"/>
    <w:next w:val="a"/>
    <w:autoRedefine/>
    <w:uiPriority w:val="39"/>
    <w:unhideWhenUsed/>
    <w:rsid w:val="000477A5"/>
    <w:pPr>
      <w:ind w:leftChars="800" w:left="1680"/>
    </w:pPr>
    <w:rPr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DD2FAE"/>
    <w:pPr>
      <w:spacing w:afterLines="0" w:after="0"/>
      <w:ind w:leftChars="1000" w:left="1000"/>
    </w:pPr>
    <w:rPr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0477A5"/>
    <w:pPr>
      <w:ind w:leftChars="1200" w:left="2520"/>
    </w:pPr>
    <w:rPr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0477A5"/>
    <w:pPr>
      <w:ind w:leftChars="1400" w:left="2940"/>
    </w:pPr>
    <w:rPr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0477A5"/>
    <w:pPr>
      <w:ind w:leftChars="1600" w:left="3360"/>
    </w:pPr>
    <w:rPr>
      <w:sz w:val="21"/>
      <w:szCs w:val="22"/>
    </w:rPr>
  </w:style>
  <w:style w:type="character" w:customStyle="1" w:styleId="50">
    <w:name w:val="标题 5 字符"/>
    <w:basedOn w:val="a0"/>
    <w:link w:val="5"/>
    <w:uiPriority w:val="9"/>
    <w:rsid w:val="0098746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kubernetes.io/zh-cn/docs/concepts/overview/working-with-objects/labels/" TargetMode="Externa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yperlink" Target="https://kubernetes.io/zh-cn/docs/concepts/overview/working-with-objects/names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kubernetes.io/zh-cn/docs/concepts/overview/working-with-objects/labels/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kubernetes.io/zh-cn/docs/concepts/overview/working-with-objects/annotation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zh-cn/docs/concepts/overview/working-with-objects/names/" TargetMode="Externa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kubernetes.io/zh-cn/docs/concepts/overview/working-with-objects/names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kubernetes.io/zh-cn/docs/concepts/overview/working-with-objects/namespaces/" TargetMode="Externa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ord&#27169;&#26495;&#12304;4&#32423;&#30446;&#24405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FB6C-5F75-45D8-8E88-583C88E7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Word模板【4级目录】.dotx</Template>
  <TotalTime>3095</TotalTime>
  <Pages>25</Pages>
  <Words>4526</Words>
  <Characters>25802</Characters>
  <Application>Microsoft Office Word</Application>
  <DocSecurity>0</DocSecurity>
  <Lines>215</Lines>
  <Paragraphs>60</Paragraphs>
  <ScaleCrop>false</ScaleCrop>
  <Company/>
  <LinksUpToDate>false</LinksUpToDate>
  <CharactersWithSpaces>30268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2677</cp:revision>
  <dcterms:created xsi:type="dcterms:W3CDTF">2023-02-25T12:16:00Z</dcterms:created>
  <dcterms:modified xsi:type="dcterms:W3CDTF">2024-12-19T08:38:00Z</dcterms:modified>
</cp:coreProperties>
</file>